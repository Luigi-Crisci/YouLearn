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962E1" w14:textId="4C6CADE6" w:rsidR="00F42F78" w:rsidRDefault="00F42F78">
      <w:pPr>
        <w:pStyle w:val="Logo"/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it-IT"/>
        </w:rPr>
      </w:pPr>
      <w:r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it-IT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it-IT"/>
        </w:rPr>
        <w:tab/>
      </w:r>
    </w:p>
    <w:sdt>
      <w:sdtPr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14:paraId="35622330" w14:textId="5FC1F7B9" w:rsidR="00F01CCE" w:rsidRPr="00BB06CB" w:rsidRDefault="00F01CCE">
          <w:pPr>
            <w:pStyle w:val="Logo"/>
            <w:rPr>
              <w:rFonts w:asciiTheme="majorHAnsi" w:hAnsiTheme="majorHAnsi"/>
              <w:lang w:val="it-IT"/>
            </w:rPr>
          </w:pPr>
        </w:p>
        <w:p w14:paraId="52CC2079" w14:textId="38163297" w:rsidR="007510A9" w:rsidRPr="00BB06CB" w:rsidRDefault="006C3B75" w:rsidP="007510A9">
          <w:pPr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1DCDDF1" wp14:editId="013B4796">
                    <wp:simplePos x="0" y="0"/>
                    <wp:positionH relativeFrom="margin">
                      <wp:posOffset>6694347</wp:posOffset>
                    </wp:positionH>
                    <wp:positionV relativeFrom="margin">
                      <wp:posOffset>2513965</wp:posOffset>
                    </wp:positionV>
                    <wp:extent cx="3916045" cy="2938145"/>
                    <wp:effectExtent l="0" t="0" r="8255" b="8255"/>
                    <wp:wrapTopAndBottom/>
                    <wp:docPr id="4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16045" cy="2938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3E5AEE" w14:textId="77777777" w:rsidR="007E2DF3" w:rsidRPr="00556F1B" w:rsidRDefault="007B43C1" w:rsidP="007D5C6E">
                                <w:pPr>
                                  <w:pStyle w:val="Logo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</w:rPr>
                                    <w:alias w:val="Titolo"/>
                                    <w:tag w:val=""/>
                                    <w:id w:val="15443308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2DF3" w:rsidRPr="00556F1B">
                                      <w:rPr>
                                        <w:color w:val="0070C0"/>
                                      </w:rPr>
                                      <w:t>RAD Requirement Analysis Document</w:t>
                                    </w:r>
                                  </w:sdtContent>
                                </w:sdt>
                              </w:p>
                              <w:p w14:paraId="143316D5" w14:textId="77777777" w:rsidR="007E2DF3" w:rsidRPr="00357EA4" w:rsidRDefault="007B43C1" w:rsidP="007D5C6E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Sottotitolo"/>
                                    <w:tag w:val=""/>
                                    <w:id w:val="134674398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2DF3">
                                      <w:t>YouLearn Platform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DCDDF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527.1pt;margin-top:197.95pt;width:308.35pt;height:231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" filled="f" stroked="f" strokeweight=".5pt">
                    <v:textbox inset="0,0,0,0">
                      <w:txbxContent>
                        <w:p w14:paraId="153E5AEE" w14:textId="77777777" w:rsidR="007E2DF3" w:rsidRPr="00556F1B" w:rsidRDefault="007B43C1" w:rsidP="007D5C6E">
                          <w:pPr>
                            <w:pStyle w:val="Logo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0070C0"/>
                              </w:rPr>
                              <w:alias w:val="Titolo"/>
                              <w:tag w:val=""/>
                              <w:id w:val="15443308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E2DF3" w:rsidRPr="00556F1B">
                                <w:rPr>
                                  <w:color w:val="0070C0"/>
                                </w:rPr>
                                <w:t>RAD Requirement Analysis Document</w:t>
                              </w:r>
                            </w:sdtContent>
                          </w:sdt>
                        </w:p>
                        <w:p w14:paraId="143316D5" w14:textId="77777777" w:rsidR="007E2DF3" w:rsidRPr="00357EA4" w:rsidRDefault="007B43C1" w:rsidP="007D5C6E">
                          <w:pPr>
                            <w:pStyle w:val="Title"/>
                          </w:pPr>
                          <w:sdt>
                            <w:sdtPr>
                              <w:alias w:val="Sottotitolo"/>
                              <w:tag w:val=""/>
                              <w:id w:val="134674398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E2DF3">
                                <w:t>YouLearn Platform Project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556F1B" w:rsidRPr="00BB06CB">
            <w:rPr>
              <w:rFonts w:asciiTheme="majorHAnsi" w:hAnsiTheme="majorHAnsi"/>
              <w:noProof/>
              <w:lang w:val="it-IT" w:eastAsia="it-IT"/>
            </w:rPr>
            <w:drawing>
              <wp:inline distT="0" distB="0" distL="0" distR="0" wp14:anchorId="60639569" wp14:editId="7BFD1772">
                <wp:extent cx="1458098" cy="1458098"/>
                <wp:effectExtent l="0" t="0" r="2540" b="254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_UniSa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8585" cy="1488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B06CB">
            <w:rPr>
              <w:rFonts w:asciiTheme="majorHAnsi" w:hAnsiTheme="majorHAnsi"/>
              <w:lang w:val="it-IT"/>
            </w:rPr>
            <w:br/>
          </w:r>
        </w:p>
        <w:p w14:paraId="4B5F2EB7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36"/>
              <w:szCs w:val="36"/>
              <w:lang w:val="it-IT"/>
            </w:rPr>
          </w:pPr>
          <w:r w:rsidRPr="00BB06CB">
            <w:rPr>
              <w:rFonts w:asciiTheme="majorHAnsi" w:hAnsiTheme="majorHAnsi"/>
              <w:sz w:val="36"/>
              <w:szCs w:val="36"/>
              <w:lang w:val="it-IT"/>
            </w:rPr>
            <w:t>UNIVERSITÁ DEGLI STUDI DI SALERNO</w:t>
          </w:r>
        </w:p>
        <w:p w14:paraId="375A3997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32"/>
              <w:szCs w:val="32"/>
              <w:lang w:val="it-IT"/>
            </w:rPr>
          </w:pPr>
          <w:r w:rsidRPr="00BB06CB">
            <w:rPr>
              <w:rFonts w:asciiTheme="majorHAnsi" w:hAnsiTheme="majorHAnsi"/>
              <w:sz w:val="32"/>
              <w:szCs w:val="32"/>
              <w:lang w:val="it-IT"/>
            </w:rPr>
            <w:t>Ingegneria del Software</w:t>
          </w:r>
        </w:p>
        <w:p w14:paraId="25EAD8FE" w14:textId="6589B3B4" w:rsidR="007510A9" w:rsidRPr="00BB06CB" w:rsidRDefault="00A03AB4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24"/>
              <w:szCs w:val="24"/>
              <w:lang w:val="it-IT"/>
            </w:rPr>
          </w:pPr>
          <w:r>
            <w:rPr>
              <w:rFonts w:asciiTheme="majorHAnsi" w:hAnsiTheme="majorHAnsi"/>
              <w:sz w:val="24"/>
              <w:szCs w:val="24"/>
              <w:lang w:val="it-IT"/>
            </w:rPr>
            <w:t>TEST CASE SPECIFICATION DOCUMENT</w:t>
          </w:r>
        </w:p>
        <w:p w14:paraId="00DC2AAD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noProof/>
              <w:lang w:val="it-IT"/>
            </w:rPr>
            <w:drawing>
              <wp:inline distT="0" distB="0" distL="0" distR="0" wp14:anchorId="4F205CFD" wp14:editId="22D75940">
                <wp:extent cx="3838080" cy="2514600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logo.pn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9779" cy="2535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FFB9FC" w14:textId="7F6478F8" w:rsidR="007510A9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b/>
              <w:lang w:val="it-IT"/>
            </w:rPr>
            <w:t>ANNO ACCADEMICO 2018/2019</w:t>
          </w:r>
        </w:p>
        <w:p w14:paraId="4C81CAFD" w14:textId="2A55205B" w:rsidR="00BD53ED" w:rsidRDefault="00BD53ED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</w:p>
        <w:p w14:paraId="1EC711BC" w14:textId="5600287F" w:rsidR="00BD53ED" w:rsidRDefault="00BD53ED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</w:p>
        <w:p w14:paraId="5F1E69C0" w14:textId="77777777" w:rsidR="00BD53ED" w:rsidRPr="00BB06CB" w:rsidRDefault="00BD53ED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</w:p>
        <w:p w14:paraId="4E541DFF" w14:textId="768CDBE7" w:rsidR="007510A9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lastRenderedPageBreak/>
            <w:t>TOP MANAGER: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9262"/>
          </w:tblGrid>
          <w:tr w:rsidR="0042197B" w:rsidRPr="00BB06CB" w14:paraId="46EE3244" w14:textId="77777777" w:rsidTr="006769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9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62" w:type="dxa"/>
                <w:shd w:val="clear" w:color="auto" w:fill="0070C0"/>
              </w:tcPr>
              <w:p w14:paraId="1DF12391" w14:textId="2688A68A" w:rsidR="0042197B" w:rsidRPr="00BB06CB" w:rsidRDefault="0067690C" w:rsidP="0067690C">
                <w:pPr>
                  <w:tabs>
                    <w:tab w:val="left" w:pos="1236"/>
                    <w:tab w:val="center" w:pos="4523"/>
                  </w:tabs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ab/>
                </w:r>
                <w:r w:rsidRPr="00BB06CB">
                  <w:rPr>
                    <w:b/>
                    <w:sz w:val="40"/>
                    <w:szCs w:val="40"/>
                    <w:lang w:val="it-IT"/>
                  </w:rPr>
                  <w:tab/>
                </w:r>
                <w:r w:rsidR="0042197B" w:rsidRPr="00BB06CB">
                  <w:rPr>
                    <w:b/>
                    <w:sz w:val="40"/>
                    <w:szCs w:val="40"/>
                    <w:lang w:val="it-IT"/>
                  </w:rPr>
                  <w:t>Nome</w:t>
                </w:r>
              </w:p>
            </w:tc>
          </w:tr>
          <w:tr w:rsidR="0042197B" w:rsidRPr="00BB06CB" w14:paraId="7A2A40D8" w14:textId="77777777" w:rsidTr="0067690C">
            <w:trPr>
              <w:trHeight w:val="69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62" w:type="dxa"/>
              </w:tcPr>
              <w:p w14:paraId="3578E65D" w14:textId="62A67DAD" w:rsidR="0042197B" w:rsidRPr="00BB06CB" w:rsidRDefault="0042197B" w:rsidP="007510A9">
                <w:pPr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Prof. Andrea De Lucia</w:t>
                </w:r>
              </w:p>
            </w:tc>
          </w:tr>
        </w:tbl>
        <w:p w14:paraId="2DCCB610" w14:textId="028895FD" w:rsidR="0042197B" w:rsidRPr="00BB06CB" w:rsidRDefault="0042197B" w:rsidP="007510A9">
          <w:pPr>
            <w:rPr>
              <w:rFonts w:asciiTheme="majorHAnsi" w:hAnsiTheme="majorHAnsi"/>
              <w:b/>
              <w:sz w:val="40"/>
              <w:szCs w:val="40"/>
              <w:lang w:val="it-IT"/>
            </w:rPr>
          </w:pPr>
        </w:p>
        <w:p w14:paraId="7D303777" w14:textId="38FEADB5" w:rsidR="0042197B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t>PARTECIPANTI: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4643"/>
            <w:gridCol w:w="4644"/>
          </w:tblGrid>
          <w:tr w:rsidR="0042197B" w:rsidRPr="00BB06CB" w14:paraId="2A30BFAA" w14:textId="77777777" w:rsidTr="006769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  <w:shd w:val="clear" w:color="auto" w:fill="0070C0"/>
              </w:tcPr>
              <w:p w14:paraId="41C050B4" w14:textId="32AF6DDC" w:rsidR="0042197B" w:rsidRPr="00BB06CB" w:rsidRDefault="0042197B" w:rsidP="0042197B">
                <w:pPr>
                  <w:jc w:val="center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Nome</w:t>
                </w:r>
              </w:p>
            </w:tc>
            <w:tc>
              <w:tcPr>
                <w:tcW w:w="4644" w:type="dxa"/>
                <w:shd w:val="clear" w:color="auto" w:fill="0070C0"/>
              </w:tcPr>
              <w:p w14:paraId="09E4D0F3" w14:textId="5B8D4E30" w:rsidR="0042197B" w:rsidRPr="00BB06CB" w:rsidRDefault="0042197B" w:rsidP="0042197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Matricola</w:t>
                </w:r>
              </w:p>
            </w:tc>
          </w:tr>
          <w:tr w:rsidR="0042197B" w:rsidRPr="00BB06CB" w14:paraId="073148D6" w14:textId="77777777" w:rsidTr="0042197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2B3597E1" w14:textId="5D7F55A1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Mario Sessa</w:t>
                </w:r>
              </w:p>
            </w:tc>
            <w:tc>
              <w:tcPr>
                <w:tcW w:w="4644" w:type="dxa"/>
              </w:tcPr>
              <w:p w14:paraId="42105247" w14:textId="16A90466" w:rsidR="0042197B" w:rsidRPr="00BB06CB" w:rsidRDefault="0042197B" w:rsidP="007510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0512104650</w:t>
                </w:r>
              </w:p>
            </w:tc>
          </w:tr>
          <w:tr w:rsidR="0042197B" w:rsidRPr="00BB06CB" w14:paraId="2F3C7D07" w14:textId="77777777" w:rsidTr="0042197B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60B36932" w14:textId="24E03E47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Luigi Crisci</w:t>
                </w:r>
              </w:p>
            </w:tc>
            <w:tc>
              <w:tcPr>
                <w:tcW w:w="4644" w:type="dxa"/>
              </w:tcPr>
              <w:p w14:paraId="5DD77F53" w14:textId="6EF7647B" w:rsidR="0042197B" w:rsidRPr="00BB06CB" w:rsidRDefault="0042197B" w:rsidP="007510A9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 w:cs="Times New Roman"/>
                    <w:sz w:val="40"/>
                    <w:szCs w:val="40"/>
                  </w:rPr>
                  <w:t>0512104740</w:t>
                </w:r>
              </w:p>
            </w:tc>
          </w:tr>
          <w:tr w:rsidR="0042197B" w:rsidRPr="00BB06CB" w14:paraId="06560527" w14:textId="77777777" w:rsidTr="0042197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4CE67205" w14:textId="1C51CA51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Pasquale Ambrosio</w:t>
                </w:r>
              </w:p>
            </w:tc>
            <w:tc>
              <w:tcPr>
                <w:tcW w:w="4644" w:type="dxa"/>
              </w:tcPr>
              <w:p w14:paraId="3FB10D3F" w14:textId="681C6AD2" w:rsidR="0042197B" w:rsidRPr="00BB06CB" w:rsidRDefault="0042197B" w:rsidP="007510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 w:cs="Times New Roman"/>
                    <w:sz w:val="40"/>
                    <w:szCs w:val="40"/>
                  </w:rPr>
                  <w:t>0512104704</w:t>
                </w:r>
              </w:p>
            </w:tc>
          </w:tr>
        </w:tbl>
        <w:p w14:paraId="4CEEB8B1" w14:textId="2661EB95" w:rsidR="0042197B" w:rsidRPr="00BB06CB" w:rsidRDefault="0042197B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15977C43" w14:textId="6F86D49A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229715FA" w14:textId="1932DF61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  <w:bookmarkStart w:id="0" w:name="_GoBack"/>
          <w:bookmarkEnd w:id="0"/>
        </w:p>
        <w:p w14:paraId="4FB0519F" w14:textId="3A38223E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16868A6E" w14:textId="427952A3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364054A" w14:textId="6F2BCC0F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7E405607" w14:textId="0531510B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FFEC845" w14:textId="77777777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2EAAA3C" w14:textId="69B695B0" w:rsidR="0042197B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lastRenderedPageBreak/>
            <w:t>HISTORY: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2340"/>
            <w:gridCol w:w="1969"/>
            <w:gridCol w:w="3477"/>
            <w:gridCol w:w="1501"/>
          </w:tblGrid>
          <w:tr w:rsidR="0042197B" w:rsidRPr="00BB06CB" w14:paraId="63032302" w14:textId="77777777" w:rsidTr="00EF1E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40" w:type="dxa"/>
                <w:shd w:val="clear" w:color="auto" w:fill="0070C0"/>
              </w:tcPr>
              <w:p w14:paraId="0EEFD9F0" w14:textId="1574D6BF" w:rsidR="0042197B" w:rsidRPr="00BB06CB" w:rsidRDefault="0042197B" w:rsidP="0042197B">
                <w:pPr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Data</w:t>
                </w:r>
              </w:p>
            </w:tc>
            <w:tc>
              <w:tcPr>
                <w:tcW w:w="1969" w:type="dxa"/>
                <w:shd w:val="clear" w:color="auto" w:fill="0070C0"/>
              </w:tcPr>
              <w:p w14:paraId="22887733" w14:textId="6A03863B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Versione</w:t>
                </w:r>
              </w:p>
            </w:tc>
            <w:tc>
              <w:tcPr>
                <w:tcW w:w="3477" w:type="dxa"/>
                <w:shd w:val="clear" w:color="auto" w:fill="0070C0"/>
              </w:tcPr>
              <w:p w14:paraId="68519D0B" w14:textId="62CCEFA8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Cambiamenti</w:t>
                </w:r>
              </w:p>
            </w:tc>
            <w:tc>
              <w:tcPr>
                <w:tcW w:w="1501" w:type="dxa"/>
                <w:shd w:val="clear" w:color="auto" w:fill="0070C0"/>
              </w:tcPr>
              <w:p w14:paraId="1E028DB5" w14:textId="3239C424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Autori</w:t>
                </w:r>
              </w:p>
            </w:tc>
          </w:tr>
          <w:tr w:rsidR="00575715" w:rsidRPr="00575715" w14:paraId="33591541" w14:textId="77777777" w:rsidTr="0057571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40" w:type="dxa"/>
                <w:shd w:val="clear" w:color="auto" w:fill="FFFFFF" w:themeFill="background1"/>
              </w:tcPr>
              <w:p w14:paraId="2BF6A299" w14:textId="493C1853" w:rsidR="00575715" w:rsidRPr="00575715" w:rsidRDefault="00DA715B" w:rsidP="0042197B">
                <w:pPr>
                  <w:rPr>
                    <w:sz w:val="40"/>
                    <w:szCs w:val="40"/>
                    <w:lang w:val="it-IT"/>
                  </w:rPr>
                </w:pPr>
                <w:r>
                  <w:rPr>
                    <w:sz w:val="40"/>
                    <w:szCs w:val="40"/>
                    <w:lang w:val="it-IT"/>
                  </w:rPr>
                  <w:t>11</w:t>
                </w:r>
                <w:r w:rsidR="00575715" w:rsidRPr="00575715">
                  <w:rPr>
                    <w:sz w:val="40"/>
                    <w:szCs w:val="40"/>
                    <w:lang w:val="it-IT"/>
                  </w:rPr>
                  <w:t>/0</w:t>
                </w:r>
                <w:r>
                  <w:rPr>
                    <w:sz w:val="40"/>
                    <w:szCs w:val="40"/>
                    <w:lang w:val="it-IT"/>
                  </w:rPr>
                  <w:t>2</w:t>
                </w:r>
                <w:r w:rsidR="00575715" w:rsidRPr="00575715">
                  <w:rPr>
                    <w:sz w:val="40"/>
                    <w:szCs w:val="40"/>
                    <w:lang w:val="it-IT"/>
                  </w:rPr>
                  <w:t>/201</w:t>
                </w:r>
                <w:r w:rsidR="002B17CD">
                  <w:rPr>
                    <w:sz w:val="40"/>
                    <w:szCs w:val="40"/>
                    <w:lang w:val="it-IT"/>
                  </w:rPr>
                  <w:t>9</w:t>
                </w:r>
              </w:p>
            </w:tc>
            <w:tc>
              <w:tcPr>
                <w:tcW w:w="1969" w:type="dxa"/>
                <w:shd w:val="clear" w:color="auto" w:fill="FFFFFF" w:themeFill="background1"/>
              </w:tcPr>
              <w:p w14:paraId="2FC884CD" w14:textId="47FDFDF7" w:rsidR="00575715" w:rsidRPr="00575715" w:rsidRDefault="00575715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575715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1.0</w:t>
                </w:r>
              </w:p>
            </w:tc>
            <w:tc>
              <w:tcPr>
                <w:tcW w:w="3477" w:type="dxa"/>
                <w:shd w:val="clear" w:color="auto" w:fill="FFFFFF" w:themeFill="background1"/>
              </w:tcPr>
              <w:p w14:paraId="3A9B6F4F" w14:textId="4DDA9444" w:rsidR="00575715" w:rsidRPr="00575715" w:rsidRDefault="00DA715B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 xml:space="preserve">Stesura Test Case </w:t>
                </w:r>
                <w:r w:rsidR="00BA75A3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inerenti alla pagina di benvenuto.</w:t>
                </w:r>
              </w:p>
            </w:tc>
            <w:tc>
              <w:tcPr>
                <w:tcW w:w="1501" w:type="dxa"/>
                <w:shd w:val="clear" w:color="auto" w:fill="FFFFFF" w:themeFill="background1"/>
              </w:tcPr>
              <w:p w14:paraId="780A046F" w14:textId="5A67C362" w:rsidR="00575715" w:rsidRPr="00575715" w:rsidRDefault="00575715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575715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Mario Sessa</w:t>
                </w:r>
              </w:p>
            </w:tc>
          </w:tr>
          <w:tr w:rsidR="00C53414" w:rsidRPr="00C53414" w14:paraId="10594824" w14:textId="77777777" w:rsidTr="0057571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40" w:type="dxa"/>
                <w:shd w:val="clear" w:color="auto" w:fill="FFFFFF" w:themeFill="background1"/>
              </w:tcPr>
              <w:p w14:paraId="3BB7C751" w14:textId="2FD48B89" w:rsidR="00C53414" w:rsidRDefault="00C53414" w:rsidP="0042197B">
                <w:pPr>
                  <w:rPr>
                    <w:sz w:val="40"/>
                    <w:szCs w:val="40"/>
                    <w:lang w:val="it-IT"/>
                  </w:rPr>
                </w:pPr>
                <w:r>
                  <w:rPr>
                    <w:sz w:val="40"/>
                    <w:szCs w:val="40"/>
                    <w:lang w:val="it-IT"/>
                  </w:rPr>
                  <w:t>13/02/2019</w:t>
                </w:r>
              </w:p>
            </w:tc>
            <w:tc>
              <w:tcPr>
                <w:tcW w:w="1969" w:type="dxa"/>
                <w:shd w:val="clear" w:color="auto" w:fill="FFFFFF" w:themeFill="background1"/>
              </w:tcPr>
              <w:p w14:paraId="14663DA1" w14:textId="0F213D4B" w:rsidR="00C53414" w:rsidRPr="00575715" w:rsidRDefault="00C53414" w:rsidP="0042197B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1.1</w:t>
                </w:r>
              </w:p>
            </w:tc>
            <w:tc>
              <w:tcPr>
                <w:tcW w:w="3477" w:type="dxa"/>
                <w:shd w:val="clear" w:color="auto" w:fill="FFFFFF" w:themeFill="background1"/>
              </w:tcPr>
              <w:p w14:paraId="3156FCBE" w14:textId="7E1049A7" w:rsidR="00C53414" w:rsidRDefault="00C53414" w:rsidP="0042197B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Stesura dei test case completa</w:t>
                </w:r>
              </w:p>
            </w:tc>
            <w:tc>
              <w:tcPr>
                <w:tcW w:w="1501" w:type="dxa"/>
                <w:shd w:val="clear" w:color="auto" w:fill="FFFFFF" w:themeFill="background1"/>
              </w:tcPr>
              <w:p w14:paraId="712AC1CA" w14:textId="3110F5C7" w:rsidR="00C53414" w:rsidRPr="00575715" w:rsidRDefault="00C53414" w:rsidP="0042197B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Mario Sessa</w:t>
                </w:r>
              </w:p>
            </w:tc>
          </w:tr>
          <w:tr w:rsidR="009F390D" w:rsidRPr="00C53414" w14:paraId="4B7F9270" w14:textId="77777777" w:rsidTr="0057571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40" w:type="dxa"/>
                <w:shd w:val="clear" w:color="auto" w:fill="FFFFFF" w:themeFill="background1"/>
              </w:tcPr>
              <w:p w14:paraId="205BC1BF" w14:textId="6C96A8C5" w:rsidR="009F390D" w:rsidRDefault="009F390D" w:rsidP="0042197B">
                <w:pPr>
                  <w:rPr>
                    <w:sz w:val="40"/>
                    <w:szCs w:val="40"/>
                    <w:lang w:val="it-IT"/>
                  </w:rPr>
                </w:pPr>
                <w:r>
                  <w:rPr>
                    <w:sz w:val="40"/>
                    <w:szCs w:val="40"/>
                    <w:lang w:val="it-IT"/>
                  </w:rPr>
                  <w:t>15/02/2019</w:t>
                </w:r>
              </w:p>
            </w:tc>
            <w:tc>
              <w:tcPr>
                <w:tcW w:w="1969" w:type="dxa"/>
                <w:shd w:val="clear" w:color="auto" w:fill="FFFFFF" w:themeFill="background1"/>
              </w:tcPr>
              <w:p w14:paraId="7B248178" w14:textId="56D36F4A" w:rsidR="009F390D" w:rsidRDefault="009F390D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1.2</w:t>
                </w:r>
              </w:p>
            </w:tc>
            <w:tc>
              <w:tcPr>
                <w:tcW w:w="3477" w:type="dxa"/>
                <w:shd w:val="clear" w:color="auto" w:fill="FFFFFF" w:themeFill="background1"/>
              </w:tcPr>
              <w:p w14:paraId="4287C491" w14:textId="4C5FEF85" w:rsidR="009F390D" w:rsidRDefault="009F390D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 xml:space="preserve">Correzione Test </w:t>
                </w:r>
                <w:proofErr w:type="spellStart"/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cases</w:t>
                </w:r>
                <w:proofErr w:type="spellEnd"/>
              </w:p>
            </w:tc>
            <w:tc>
              <w:tcPr>
                <w:tcW w:w="1501" w:type="dxa"/>
                <w:shd w:val="clear" w:color="auto" w:fill="FFFFFF" w:themeFill="background1"/>
              </w:tcPr>
              <w:p w14:paraId="6D8CBEC6" w14:textId="4008DA0E" w:rsidR="009F390D" w:rsidRDefault="009F390D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Mario Sessa</w:t>
                </w:r>
              </w:p>
            </w:tc>
          </w:tr>
        </w:tbl>
        <w:p w14:paraId="6EBE079D" w14:textId="7F159A0B" w:rsidR="006C283E" w:rsidRPr="00BB06CB" w:rsidRDefault="006C283E" w:rsidP="00584F42">
          <w:pPr>
            <w:pStyle w:val="Logo"/>
            <w:spacing w:before="0" w:after="0"/>
            <w:rPr>
              <w:rFonts w:asciiTheme="majorHAnsi" w:hAnsiTheme="majorHAnsi"/>
              <w:lang w:val="it-IT"/>
            </w:rPr>
          </w:pPr>
        </w:p>
        <w:p w14:paraId="2F014BE4" w14:textId="58C0F625" w:rsidR="00373407" w:rsidRPr="00373407" w:rsidRDefault="00373407" w:rsidP="00373407">
          <w:pPr>
            <w:pStyle w:val="Logo"/>
            <w:tabs>
              <w:tab w:val="left" w:pos="6775"/>
            </w:tabs>
            <w:spacing w:before="0" w:after="0"/>
            <w:rPr>
              <w:rFonts w:asciiTheme="majorHAnsi" w:hAnsiTheme="majorHAnsi"/>
              <w:lang w:val="it-IT"/>
            </w:rPr>
          </w:pPr>
        </w:p>
        <w:p w14:paraId="1230345D" w14:textId="5F6B26F2" w:rsidR="00712790" w:rsidRPr="00C53414" w:rsidRDefault="00712790">
          <w:pPr>
            <w:rPr>
              <w:rFonts w:asciiTheme="majorHAnsi" w:hAnsiTheme="majorHAnsi"/>
              <w:lang w:val="it-IT"/>
            </w:rPr>
          </w:pPr>
        </w:p>
        <w:p w14:paraId="1803D99D" w14:textId="2751211A" w:rsidR="005841E7" w:rsidRPr="000F31CB" w:rsidRDefault="007B43C1" w:rsidP="00373407">
          <w:pPr>
            <w:pStyle w:val="TOCHeading"/>
            <w:rPr>
              <w:lang w:val="it-IT"/>
            </w:rPr>
          </w:pPr>
        </w:p>
      </w:sdtContent>
    </w:sdt>
    <w:p w14:paraId="2C2F4DFB" w14:textId="521AA7C0" w:rsidR="00250348" w:rsidRPr="00250348" w:rsidRDefault="00250348" w:rsidP="00373407">
      <w:pPr>
        <w:rPr>
          <w:rFonts w:asciiTheme="majorHAnsi" w:hAnsiTheme="majorHAnsi"/>
          <w:sz w:val="24"/>
          <w:szCs w:val="24"/>
          <w:lang w:val="it-IT"/>
        </w:rPr>
      </w:pPr>
    </w:p>
    <w:p w14:paraId="460CE2E1" w14:textId="77777777" w:rsidR="00550CF5" w:rsidRPr="00C35C07" w:rsidRDefault="00550CF5" w:rsidP="00EB7D68">
      <w:pPr>
        <w:rPr>
          <w:rFonts w:asciiTheme="majorHAnsi" w:hAnsiTheme="majorHAnsi"/>
          <w:lang w:val="it-IT"/>
        </w:rPr>
      </w:pPr>
    </w:p>
    <w:p w14:paraId="6A6DCB20" w14:textId="44C6BFB6" w:rsidR="00250348" w:rsidRDefault="00250348" w:rsidP="00EB7D68">
      <w:pPr>
        <w:rPr>
          <w:rFonts w:asciiTheme="majorHAnsi" w:hAnsiTheme="majorHAnsi"/>
          <w:b/>
          <w:lang w:val="it-IT"/>
        </w:rPr>
      </w:pPr>
    </w:p>
    <w:p w14:paraId="17B57A6B" w14:textId="2826116C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77718B3" w14:textId="0EFB7B46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60B4E3A6" w14:textId="168E527D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6CFF5090" w14:textId="19C28546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67F83B4" w14:textId="74EC6FD9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2D8BC168" w14:textId="65878A12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1BC8C5D5" w14:textId="005A486F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2EEC0C7A" w14:textId="3E60CEB0" w:rsidR="00DA715B" w:rsidRDefault="00DA715B" w:rsidP="00373407">
      <w:pPr>
        <w:rPr>
          <w:lang w:val="it-IT"/>
        </w:rPr>
      </w:pPr>
    </w:p>
    <w:sdt>
      <w:sdtPr>
        <w:id w:val="-19431357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4C483D" w:themeColor="text2"/>
          <w:sz w:val="20"/>
          <w:szCs w:val="20"/>
        </w:rPr>
      </w:sdtEndPr>
      <w:sdtContent>
        <w:p w14:paraId="79C9D370" w14:textId="7C5A57A7" w:rsidR="002C4510" w:rsidRDefault="002C4510">
          <w:pPr>
            <w:pStyle w:val="TOCHeading"/>
          </w:pPr>
          <w:proofErr w:type="spellStart"/>
          <w:r>
            <w:t>Indice</w:t>
          </w:r>
          <w:proofErr w:type="spellEnd"/>
        </w:p>
        <w:p w14:paraId="10EB2231" w14:textId="49F22B2A" w:rsidR="002C4510" w:rsidRPr="002C4510" w:rsidRDefault="002C4510">
          <w:pPr>
            <w:pStyle w:val="TOC1"/>
            <w:tabs>
              <w:tab w:val="left" w:pos="600"/>
              <w:tab w:val="right" w:pos="9061"/>
            </w:tabs>
            <w:rPr>
              <w:rFonts w:asciiTheme="majorHAnsi" w:hAnsiTheme="majorHAnsi"/>
              <w:b w:val="0"/>
              <w:bCs w:val="0"/>
              <w:i w:val="0"/>
              <w:iCs w:val="0"/>
              <w:noProof/>
              <w:color w:val="auto"/>
              <w:lang w:val="it-IT" w:eastAsia="en-US"/>
            </w:rPr>
          </w:pPr>
          <w:r w:rsidRPr="002C4510">
            <w:rPr>
              <w:rFonts w:asciiTheme="majorHAnsi" w:hAnsiTheme="majorHAnsi"/>
              <w:b w:val="0"/>
              <w:bCs w:val="0"/>
            </w:rPr>
            <w:fldChar w:fldCharType="begin"/>
          </w:r>
          <w:r w:rsidRPr="002C4510">
            <w:rPr>
              <w:rFonts w:asciiTheme="majorHAnsi" w:hAnsiTheme="majorHAnsi"/>
            </w:rPr>
            <w:instrText xml:space="preserve"> TOC \o "1-3" \h \z \u </w:instrText>
          </w:r>
          <w:r w:rsidRPr="002C4510">
            <w:rPr>
              <w:rFonts w:asciiTheme="majorHAnsi" w:hAnsiTheme="majorHAnsi"/>
              <w:b w:val="0"/>
              <w:bCs w:val="0"/>
            </w:rPr>
            <w:fldChar w:fldCharType="separate"/>
          </w:r>
          <w:hyperlink w:anchor="_Toc1297858" w:history="1">
            <w:r w:rsidRPr="002C4510">
              <w:rPr>
                <w:rStyle w:val="Hyperlink"/>
                <w:rFonts w:asciiTheme="majorHAnsi" w:hAnsiTheme="majorHAnsi"/>
                <w:noProof/>
              </w:rPr>
              <w:t>1.</w:t>
            </w:r>
            <w:r w:rsidRPr="002C4510">
              <w:rPr>
                <w:rFonts w:asciiTheme="majorHAnsi" w:hAnsiTheme="majorHAnsi"/>
                <w:b w:val="0"/>
                <w:bCs w:val="0"/>
                <w:i w:val="0"/>
                <w:iCs w:val="0"/>
                <w:noProof/>
                <w:color w:val="auto"/>
                <w:lang w:val="it-IT" w:eastAsia="en-US"/>
              </w:rPr>
              <w:tab/>
            </w:r>
            <w:r w:rsidRPr="002C4510">
              <w:rPr>
                <w:rStyle w:val="Hyperlink"/>
                <w:rFonts w:asciiTheme="majorHAnsi" w:hAnsiTheme="majorHAnsi"/>
                <w:noProof/>
              </w:rPr>
              <w:t>TEST CASE</w:t>
            </w:r>
            <w:r w:rsidRPr="002C4510">
              <w:rPr>
                <w:rFonts w:asciiTheme="majorHAnsi" w:hAnsiTheme="majorHAnsi"/>
                <w:noProof/>
                <w:webHidden/>
              </w:rPr>
              <w:tab/>
            </w:r>
            <w:r w:rsidRPr="002C451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2C4510">
              <w:rPr>
                <w:rFonts w:asciiTheme="majorHAnsi" w:hAnsiTheme="majorHAnsi"/>
                <w:noProof/>
                <w:webHidden/>
              </w:rPr>
              <w:instrText xml:space="preserve"> PAGEREF _Toc1297858 \h </w:instrText>
            </w:r>
            <w:r w:rsidRPr="002C4510">
              <w:rPr>
                <w:rFonts w:asciiTheme="majorHAnsi" w:hAnsiTheme="majorHAnsi"/>
                <w:noProof/>
                <w:webHidden/>
              </w:rPr>
            </w:r>
            <w:r w:rsidRPr="002C4510">
              <w:rPr>
                <w:rFonts w:asciiTheme="majorHAnsi" w:hAnsiTheme="majorHAnsi"/>
                <w:noProof/>
                <w:webHidden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</w:rPr>
              <w:t>5</w:t>
            </w:r>
            <w:r w:rsidRPr="002C451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78B7E28" w14:textId="4D2F70E7" w:rsidR="002C4510" w:rsidRPr="002C4510" w:rsidRDefault="002C4510">
          <w:pPr>
            <w:pStyle w:val="TOC2"/>
            <w:tabs>
              <w:tab w:val="right" w:pos="9061"/>
            </w:tabs>
            <w:rPr>
              <w:rFonts w:asciiTheme="majorHAnsi" w:hAnsiTheme="majorHAnsi"/>
              <w:b w:val="0"/>
              <w:bCs w:val="0"/>
              <w:noProof/>
              <w:color w:val="auto"/>
              <w:sz w:val="24"/>
              <w:szCs w:val="24"/>
              <w:lang w:val="it-IT" w:eastAsia="en-US"/>
            </w:rPr>
          </w:pPr>
          <w:hyperlink w:anchor="_Toc1297859" w:history="1">
            <w:r w:rsidRPr="002C4510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1.1 GESTIONE UTENTE</w: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_Toc1297859 \h </w:instrTex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4"/>
                <w:szCs w:val="24"/>
              </w:rPr>
              <w:t>5</w: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737B88" w14:textId="3709AEC3" w:rsidR="002C4510" w:rsidRPr="002C4510" w:rsidRDefault="002C4510">
          <w:pPr>
            <w:pStyle w:val="TOC3"/>
            <w:tabs>
              <w:tab w:val="right" w:pos="9061"/>
            </w:tabs>
            <w:rPr>
              <w:rFonts w:asciiTheme="majorHAnsi" w:hAnsiTheme="majorHAnsi"/>
              <w:noProof/>
              <w:color w:val="auto"/>
              <w:sz w:val="24"/>
              <w:szCs w:val="24"/>
              <w:lang w:val="it-IT" w:eastAsia="en-US"/>
            </w:rPr>
          </w:pPr>
          <w:hyperlink w:anchor="_Toc1297860" w:history="1">
            <w:r w:rsidRPr="002C4510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1.1.1 LOGIN</w: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_Toc1297860 \h </w:instrTex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4"/>
                <w:szCs w:val="24"/>
              </w:rPr>
              <w:t>5</w: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56D052" w14:textId="643F82FF" w:rsidR="002C4510" w:rsidRPr="002C4510" w:rsidRDefault="002C4510">
          <w:pPr>
            <w:pStyle w:val="TOC3"/>
            <w:tabs>
              <w:tab w:val="right" w:pos="9061"/>
            </w:tabs>
            <w:rPr>
              <w:rFonts w:asciiTheme="majorHAnsi" w:hAnsiTheme="majorHAnsi"/>
              <w:noProof/>
              <w:color w:val="auto"/>
              <w:sz w:val="24"/>
              <w:szCs w:val="24"/>
              <w:lang w:val="it-IT" w:eastAsia="en-US"/>
            </w:rPr>
          </w:pPr>
          <w:hyperlink w:anchor="_Toc1297861" w:history="1">
            <w:r w:rsidRPr="002C4510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1.1.2 CAMBIO E-MAIL</w: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_Toc1297861 \h </w:instrTex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4"/>
                <w:szCs w:val="24"/>
              </w:rPr>
              <w:t>7</w: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82B14F" w14:textId="29F10454" w:rsidR="002C4510" w:rsidRPr="002C4510" w:rsidRDefault="002C4510">
          <w:pPr>
            <w:pStyle w:val="TOC3"/>
            <w:tabs>
              <w:tab w:val="right" w:pos="9061"/>
            </w:tabs>
            <w:rPr>
              <w:rFonts w:asciiTheme="majorHAnsi" w:hAnsiTheme="majorHAnsi"/>
              <w:noProof/>
              <w:color w:val="auto"/>
              <w:sz w:val="24"/>
              <w:szCs w:val="24"/>
              <w:lang w:val="it-IT" w:eastAsia="en-US"/>
            </w:rPr>
          </w:pPr>
          <w:hyperlink w:anchor="_Toc1297862" w:history="1">
            <w:r w:rsidRPr="002C4510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1.1.3 CAMBIO PASSWORD</w: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_Toc1297862 \h </w:instrTex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4"/>
                <w:szCs w:val="24"/>
              </w:rPr>
              <w:t>8</w: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D8DD2C" w14:textId="105134F7" w:rsidR="002C4510" w:rsidRPr="002C4510" w:rsidRDefault="002C4510">
          <w:pPr>
            <w:pStyle w:val="TOC2"/>
            <w:tabs>
              <w:tab w:val="right" w:pos="9061"/>
            </w:tabs>
            <w:rPr>
              <w:rFonts w:asciiTheme="majorHAnsi" w:hAnsiTheme="majorHAnsi"/>
              <w:b w:val="0"/>
              <w:bCs w:val="0"/>
              <w:noProof/>
              <w:color w:val="auto"/>
              <w:sz w:val="24"/>
              <w:szCs w:val="24"/>
              <w:lang w:val="it-IT" w:eastAsia="en-US"/>
            </w:rPr>
          </w:pPr>
          <w:hyperlink w:anchor="_Toc1297863" w:history="1">
            <w:r w:rsidRPr="002C4510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1.2 GESTIONE CORSO</w: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_Toc1297863 \h </w:instrTex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4"/>
                <w:szCs w:val="24"/>
              </w:rPr>
              <w:t>9</w: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A9A0AD" w14:textId="6AE1A407" w:rsidR="002C4510" w:rsidRPr="002C4510" w:rsidRDefault="002C4510">
          <w:pPr>
            <w:pStyle w:val="TOC3"/>
            <w:tabs>
              <w:tab w:val="right" w:pos="9061"/>
            </w:tabs>
            <w:rPr>
              <w:rFonts w:asciiTheme="majorHAnsi" w:hAnsiTheme="majorHAnsi"/>
              <w:noProof/>
              <w:color w:val="auto"/>
              <w:sz w:val="24"/>
              <w:szCs w:val="24"/>
              <w:lang w:val="it-IT" w:eastAsia="en-US"/>
            </w:rPr>
          </w:pPr>
          <w:hyperlink w:anchor="_Toc1297864" w:history="1">
            <w:r w:rsidRPr="002C4510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1.2.1 CREA CORSO</w: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_Toc1297864 \h </w:instrTex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4"/>
                <w:szCs w:val="24"/>
              </w:rPr>
              <w:t>9</w: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85CF76" w14:textId="6271CF52" w:rsidR="002C4510" w:rsidRPr="002C4510" w:rsidRDefault="002C4510">
          <w:pPr>
            <w:pStyle w:val="TOC3"/>
            <w:tabs>
              <w:tab w:val="right" w:pos="9061"/>
            </w:tabs>
            <w:rPr>
              <w:rFonts w:asciiTheme="majorHAnsi" w:hAnsiTheme="majorHAnsi"/>
              <w:noProof/>
              <w:color w:val="auto"/>
              <w:sz w:val="24"/>
              <w:szCs w:val="24"/>
              <w:lang w:val="it-IT" w:eastAsia="en-US"/>
            </w:rPr>
          </w:pPr>
          <w:hyperlink w:anchor="_Toc1297865" w:history="1">
            <w:r w:rsidRPr="002C4510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1.2.2 MODIFICA CORSO</w: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_Toc1297865 \h </w:instrTex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4"/>
                <w:szCs w:val="24"/>
              </w:rPr>
              <w:t>13</w: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74A7B3" w14:textId="747E43EE" w:rsidR="002C4510" w:rsidRPr="002C4510" w:rsidRDefault="002C4510">
          <w:pPr>
            <w:pStyle w:val="TOC3"/>
            <w:tabs>
              <w:tab w:val="right" w:pos="9061"/>
            </w:tabs>
            <w:rPr>
              <w:rFonts w:asciiTheme="majorHAnsi" w:hAnsiTheme="majorHAnsi"/>
              <w:noProof/>
              <w:color w:val="auto"/>
              <w:sz w:val="24"/>
              <w:szCs w:val="24"/>
              <w:lang w:val="it-IT" w:eastAsia="en-US"/>
            </w:rPr>
          </w:pPr>
          <w:hyperlink w:anchor="_Toc1297866" w:history="1">
            <w:r w:rsidRPr="002C4510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1.2.3 ISCRIZIONE CORSO</w: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_Toc1297866 \h </w:instrTex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4"/>
                <w:szCs w:val="24"/>
              </w:rPr>
              <w:t>17</w: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5262F4" w14:textId="5C59DA2A" w:rsidR="002C4510" w:rsidRPr="002C4510" w:rsidRDefault="002C4510">
          <w:pPr>
            <w:pStyle w:val="TOC2"/>
            <w:tabs>
              <w:tab w:val="right" w:pos="9061"/>
            </w:tabs>
            <w:rPr>
              <w:rFonts w:asciiTheme="majorHAnsi" w:hAnsiTheme="majorHAnsi"/>
              <w:b w:val="0"/>
              <w:bCs w:val="0"/>
              <w:noProof/>
              <w:color w:val="auto"/>
              <w:sz w:val="24"/>
              <w:szCs w:val="24"/>
              <w:lang w:val="it-IT" w:eastAsia="en-US"/>
            </w:rPr>
          </w:pPr>
          <w:hyperlink w:anchor="_Toc1297867" w:history="1">
            <w:r w:rsidRPr="002C4510">
              <w:rPr>
                <w:rStyle w:val="Hyperlink"/>
                <w:rFonts w:asciiTheme="majorHAnsi" w:hAnsiTheme="majorHAnsi"/>
                <w:noProof/>
                <w:sz w:val="24"/>
                <w:szCs w:val="24"/>
                <w:lang w:val="it-IT"/>
              </w:rPr>
              <w:t xml:space="preserve">1.3 </w:t>
            </w:r>
            <w:r w:rsidRPr="002C4510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GESTIONE LEZIONE</w: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_Toc1297867 \h </w:instrTex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4"/>
                <w:szCs w:val="24"/>
              </w:rPr>
              <w:t>18</w: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B1E41" w14:textId="496B2FF3" w:rsidR="002C4510" w:rsidRPr="002C4510" w:rsidRDefault="002C4510">
          <w:pPr>
            <w:pStyle w:val="TOC3"/>
            <w:tabs>
              <w:tab w:val="right" w:pos="9061"/>
            </w:tabs>
            <w:rPr>
              <w:rFonts w:asciiTheme="majorHAnsi" w:hAnsiTheme="majorHAnsi"/>
              <w:noProof/>
              <w:color w:val="auto"/>
              <w:sz w:val="24"/>
              <w:szCs w:val="24"/>
              <w:lang w:val="it-IT" w:eastAsia="en-US"/>
            </w:rPr>
          </w:pPr>
          <w:hyperlink w:anchor="_Toc1297868" w:history="1">
            <w:r w:rsidRPr="002C4510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1.3.1 INSTRUMENTS LEZIONE</w: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_Toc1297868 \h </w:instrTex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4"/>
                <w:szCs w:val="24"/>
              </w:rPr>
              <w:t>18</w: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B487DF" w14:textId="234EB28E" w:rsidR="002C4510" w:rsidRPr="002C4510" w:rsidRDefault="002C4510">
          <w:pPr>
            <w:pStyle w:val="TOC3"/>
            <w:tabs>
              <w:tab w:val="right" w:pos="9061"/>
            </w:tabs>
            <w:rPr>
              <w:rFonts w:asciiTheme="majorHAnsi" w:hAnsiTheme="majorHAnsi"/>
              <w:noProof/>
              <w:color w:val="auto"/>
              <w:sz w:val="24"/>
              <w:szCs w:val="24"/>
              <w:lang w:val="it-IT" w:eastAsia="en-US"/>
            </w:rPr>
          </w:pPr>
          <w:hyperlink w:anchor="_Toc1297869" w:history="1">
            <w:r w:rsidRPr="002C4510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1.3.2 INSERIMENTO COMMENTO</w: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_Toc1297869 \h </w:instrTex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4"/>
                <w:szCs w:val="24"/>
              </w:rPr>
              <w:t>20</w:t>
            </w:r>
            <w:r w:rsidRPr="002C4510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C17057" w14:textId="2BAE8503" w:rsidR="002C4510" w:rsidRDefault="002C4510">
          <w:r w:rsidRPr="002C4510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2E6067D" w14:textId="6D93A700" w:rsidR="002C4510" w:rsidRDefault="002C4510" w:rsidP="00373407">
      <w:pPr>
        <w:rPr>
          <w:lang w:val="it-IT"/>
        </w:rPr>
      </w:pPr>
    </w:p>
    <w:p w14:paraId="547A90AD" w14:textId="7D0D296A" w:rsidR="002C4510" w:rsidRDefault="002C4510" w:rsidP="00373407">
      <w:pPr>
        <w:rPr>
          <w:lang w:val="it-IT"/>
        </w:rPr>
      </w:pPr>
    </w:p>
    <w:p w14:paraId="7CFACF46" w14:textId="3CEEB5BA" w:rsidR="002C4510" w:rsidRDefault="002C4510" w:rsidP="00373407">
      <w:pPr>
        <w:rPr>
          <w:lang w:val="it-IT"/>
        </w:rPr>
      </w:pPr>
    </w:p>
    <w:p w14:paraId="2CBE7FCE" w14:textId="2339D682" w:rsidR="002C4510" w:rsidRDefault="002C4510" w:rsidP="00373407">
      <w:pPr>
        <w:rPr>
          <w:lang w:val="it-IT"/>
        </w:rPr>
      </w:pPr>
    </w:p>
    <w:p w14:paraId="7CE6F671" w14:textId="43893640" w:rsidR="002C4510" w:rsidRDefault="002C4510" w:rsidP="00373407">
      <w:pPr>
        <w:rPr>
          <w:lang w:val="it-IT"/>
        </w:rPr>
      </w:pPr>
    </w:p>
    <w:p w14:paraId="01F30FFE" w14:textId="64B93579" w:rsidR="002C4510" w:rsidRDefault="002C4510" w:rsidP="00373407">
      <w:pPr>
        <w:rPr>
          <w:lang w:val="it-IT"/>
        </w:rPr>
      </w:pPr>
    </w:p>
    <w:p w14:paraId="304557A0" w14:textId="6F3F587C" w:rsidR="002C4510" w:rsidRDefault="002C4510" w:rsidP="00373407">
      <w:pPr>
        <w:rPr>
          <w:lang w:val="it-IT"/>
        </w:rPr>
      </w:pPr>
    </w:p>
    <w:p w14:paraId="6C327233" w14:textId="6653F0C2" w:rsidR="002C4510" w:rsidRDefault="002C4510" w:rsidP="00373407">
      <w:pPr>
        <w:rPr>
          <w:lang w:val="it-IT"/>
        </w:rPr>
      </w:pPr>
    </w:p>
    <w:p w14:paraId="3D482169" w14:textId="1336984E" w:rsidR="002C4510" w:rsidRDefault="002C4510" w:rsidP="00373407">
      <w:pPr>
        <w:rPr>
          <w:lang w:val="it-IT"/>
        </w:rPr>
      </w:pPr>
    </w:p>
    <w:p w14:paraId="307DB60A" w14:textId="61BD5EF8" w:rsidR="002C4510" w:rsidRDefault="002C4510" w:rsidP="00373407">
      <w:pPr>
        <w:rPr>
          <w:lang w:val="it-IT"/>
        </w:rPr>
      </w:pPr>
    </w:p>
    <w:p w14:paraId="38F138EB" w14:textId="19216DA2" w:rsidR="002C4510" w:rsidRDefault="002C4510" w:rsidP="00373407">
      <w:pPr>
        <w:rPr>
          <w:lang w:val="it-IT"/>
        </w:rPr>
      </w:pPr>
    </w:p>
    <w:p w14:paraId="3277A6A9" w14:textId="33416DD3" w:rsidR="002C4510" w:rsidRDefault="002C4510" w:rsidP="00373407">
      <w:pPr>
        <w:rPr>
          <w:lang w:val="it-IT"/>
        </w:rPr>
      </w:pPr>
    </w:p>
    <w:p w14:paraId="22C7FB6E" w14:textId="77777777" w:rsidR="002C4510" w:rsidRPr="002C4510" w:rsidRDefault="002C4510" w:rsidP="00373407">
      <w:pPr>
        <w:rPr>
          <w:lang w:val="it-IT"/>
        </w:rPr>
      </w:pPr>
    </w:p>
    <w:p w14:paraId="254C34CF" w14:textId="7717C5E1" w:rsidR="00DA715B" w:rsidRPr="002C4510" w:rsidRDefault="00DA715B" w:rsidP="002C4510">
      <w:pPr>
        <w:pStyle w:val="Heading1"/>
        <w:numPr>
          <w:ilvl w:val="0"/>
          <w:numId w:val="39"/>
        </w:numPr>
      </w:pPr>
      <w:bookmarkStart w:id="1" w:name="_Toc1297858"/>
      <w:r w:rsidRPr="002C4510">
        <w:t>Test Case</w:t>
      </w:r>
      <w:bookmarkEnd w:id="1"/>
    </w:p>
    <w:p w14:paraId="23244DAB" w14:textId="080CBE6C" w:rsidR="00DA715B" w:rsidRPr="00DA715B" w:rsidRDefault="00DA715B" w:rsidP="002C4510">
      <w:pPr>
        <w:pStyle w:val="Heading2"/>
      </w:pPr>
      <w:r>
        <w:t xml:space="preserve"> </w:t>
      </w:r>
      <w:bookmarkStart w:id="2" w:name="_Toc1297859"/>
      <w:r w:rsidR="002C4510">
        <w:t xml:space="preserve">1.1 </w:t>
      </w:r>
      <w:proofErr w:type="spellStart"/>
      <w:r w:rsidRPr="00DA715B">
        <w:t>Gestione</w:t>
      </w:r>
      <w:proofErr w:type="spellEnd"/>
      <w:r w:rsidRPr="00DA715B">
        <w:t xml:space="preserve"> </w:t>
      </w:r>
      <w:proofErr w:type="spellStart"/>
      <w:r w:rsidRPr="00DA715B">
        <w:t>Utente</w:t>
      </w:r>
      <w:bookmarkEnd w:id="2"/>
      <w:proofErr w:type="spellEnd"/>
    </w:p>
    <w:p w14:paraId="30BB3ED2" w14:textId="2644EC9A" w:rsidR="00DA715B" w:rsidRDefault="002C4510" w:rsidP="002C4510">
      <w:pPr>
        <w:pStyle w:val="Heading3"/>
      </w:pPr>
      <w:bookmarkStart w:id="3" w:name="_Toc1297860"/>
      <w:r>
        <w:t xml:space="preserve">1.1.1 </w:t>
      </w:r>
      <w:r w:rsidR="00DA715B">
        <w:t>Login</w:t>
      </w:r>
      <w:bookmarkEnd w:id="3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DA715B" w14:paraId="3CDD462F" w14:textId="1E8D179C" w:rsidTr="00DA715B">
        <w:tc>
          <w:tcPr>
            <w:tcW w:w="1166" w:type="dxa"/>
            <w:shd w:val="clear" w:color="auto" w:fill="0070C0"/>
          </w:tcPr>
          <w:p w14:paraId="24A72FB0" w14:textId="34794AB1" w:rsidR="00DA715B" w:rsidRPr="00DA715B" w:rsidRDefault="00DA715B" w:rsidP="00DA715B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5CF88ED" w14:textId="7788E6E5" w:rsidR="00DA715B" w:rsidRPr="00DA715B" w:rsidRDefault="00DA715B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TC_1.1_1</w:t>
            </w:r>
          </w:p>
        </w:tc>
      </w:tr>
      <w:tr w:rsidR="00DA715B" w14:paraId="448959BE" w14:textId="25C4A9FE" w:rsidTr="00DA715B">
        <w:tc>
          <w:tcPr>
            <w:tcW w:w="1166" w:type="dxa"/>
            <w:shd w:val="clear" w:color="auto" w:fill="0070C0"/>
          </w:tcPr>
          <w:p w14:paraId="0FDA4B59" w14:textId="7F713132" w:rsidR="00DA715B" w:rsidRDefault="00DA715B" w:rsidP="00DA715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4BA2A1A" w14:textId="540C8E8D" w:rsidR="00DA715B" w:rsidRPr="00DA715B" w:rsidRDefault="00DA715B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1.1</w:t>
            </w:r>
          </w:p>
        </w:tc>
      </w:tr>
      <w:tr w:rsidR="00DA715B" w:rsidRPr="002C4510" w14:paraId="37FA05B1" w14:textId="74EDDD17" w:rsidTr="00DA715B">
        <w:tc>
          <w:tcPr>
            <w:tcW w:w="1166" w:type="dxa"/>
            <w:shd w:val="clear" w:color="auto" w:fill="0070C0"/>
          </w:tcPr>
          <w:p w14:paraId="6444A1A4" w14:textId="1E9E763A" w:rsidR="00DA715B" w:rsidRPr="00DA715B" w:rsidRDefault="00DA715B" w:rsidP="00DA715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447BDA7" w14:textId="2C7F45B5" w:rsidR="00DA715B" w:rsidRPr="00DA715B" w:rsidRDefault="00DA715B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DA715B" w:rsidRPr="002C4510" w14:paraId="14122A17" w14:textId="2F43AB14" w:rsidTr="00DA715B">
        <w:tc>
          <w:tcPr>
            <w:tcW w:w="1166" w:type="dxa"/>
            <w:shd w:val="clear" w:color="auto" w:fill="0070C0"/>
          </w:tcPr>
          <w:p w14:paraId="0DB92D79" w14:textId="30F0C55D" w:rsidR="00DA715B" w:rsidRDefault="00DA715B" w:rsidP="00DA715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56BF911B" w14:textId="77777777" w:rsidR="00DA715B" w:rsidRPr="00DA715B" w:rsidRDefault="00DA715B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7D89B04" w14:textId="0E29055E" w:rsidR="00DA715B" w:rsidRDefault="00DA715B" w:rsidP="00FF754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38AFFFDA" w14:textId="77777777" w:rsidR="00DA715B" w:rsidRDefault="00DA715B" w:rsidP="00DA715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DA715B" w14:paraId="789BC1A2" w14:textId="77777777" w:rsidTr="00DA715B">
              <w:trPr>
                <w:trHeight w:val="389"/>
              </w:trPr>
              <w:tc>
                <w:tcPr>
                  <w:tcW w:w="2742" w:type="dxa"/>
                </w:tcPr>
                <w:p w14:paraId="1160F827" w14:textId="2B5EAA57" w:rsidR="00DA715B" w:rsidRDefault="00DA715B" w:rsidP="00DA715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501CB6C0" w14:textId="44E8E55C" w:rsidR="00DA715B" w:rsidRDefault="00100445" w:rsidP="00DA715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</w:t>
                  </w:r>
                </w:p>
              </w:tc>
            </w:tr>
            <w:tr w:rsidR="00DA715B" w14:paraId="66E3D27F" w14:textId="77777777" w:rsidTr="00DA715B">
              <w:trPr>
                <w:trHeight w:val="389"/>
              </w:trPr>
              <w:tc>
                <w:tcPr>
                  <w:tcW w:w="2742" w:type="dxa"/>
                </w:tcPr>
                <w:p w14:paraId="0A60548C" w14:textId="12543137" w:rsidR="00DA715B" w:rsidRDefault="00DA715B" w:rsidP="00DA715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2C983988" w14:textId="77777777" w:rsidR="00DA715B" w:rsidRDefault="00DA715B" w:rsidP="00DA715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66A98AE0" w14:textId="1141ABCA" w:rsidR="00DA715B" w:rsidRDefault="00DA715B" w:rsidP="00DA715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F6813E4" w14:textId="77777777" w:rsidR="00DA715B" w:rsidRDefault="00DA715B" w:rsidP="00DA715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E6BB714" w14:textId="1E8999CE" w:rsidR="00DA715B" w:rsidRDefault="00DA715B" w:rsidP="00FF754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</w:t>
            </w:r>
            <w:r w:rsidR="007F653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Accedi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5206D7F6" w14:textId="52F725A3" w:rsidR="00DA715B" w:rsidRPr="00DA715B" w:rsidRDefault="00DA715B" w:rsidP="00DA715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DA715B" w:rsidRPr="002C4510" w14:paraId="583FF75E" w14:textId="6B97CCF5" w:rsidTr="00DA715B">
        <w:tc>
          <w:tcPr>
            <w:tcW w:w="1166" w:type="dxa"/>
            <w:shd w:val="clear" w:color="auto" w:fill="0070C0"/>
          </w:tcPr>
          <w:p w14:paraId="17E57180" w14:textId="0BB02467" w:rsidR="00DA715B" w:rsidRDefault="00DA715B" w:rsidP="00DA715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399ED5FB" w14:textId="536BC2C3" w:rsidR="00DA715B" w:rsidRPr="007C3A80" w:rsidRDefault="003B4242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Il login non va a buon fine poiché non rispetta</w:t>
            </w:r>
            <w:r w:rsidR="000543AC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il formato e-mail.</w:t>
            </w:r>
          </w:p>
        </w:tc>
      </w:tr>
    </w:tbl>
    <w:p w14:paraId="0514E1EA" w14:textId="0E383F10" w:rsidR="00DA715B" w:rsidRDefault="00DA715B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C3A80" w:rsidRPr="00DA715B" w14:paraId="09C0B77C" w14:textId="77777777" w:rsidTr="000615D2">
        <w:tc>
          <w:tcPr>
            <w:tcW w:w="1166" w:type="dxa"/>
            <w:shd w:val="clear" w:color="auto" w:fill="0070C0"/>
          </w:tcPr>
          <w:p w14:paraId="6188B6F0" w14:textId="77777777" w:rsidR="007C3A80" w:rsidRPr="00DA715B" w:rsidRDefault="007C3A80" w:rsidP="000615D2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4DEFDF0" w14:textId="6297B909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</w:t>
            </w:r>
            <w:r w:rsidR="00C03559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_</w:t>
            </w:r>
            <w:r w:rsidR="00C03559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7C3A80" w:rsidRPr="00DA715B" w14:paraId="4FE8AED8" w14:textId="77777777" w:rsidTr="000615D2">
        <w:tc>
          <w:tcPr>
            <w:tcW w:w="1166" w:type="dxa"/>
            <w:shd w:val="clear" w:color="auto" w:fill="0070C0"/>
          </w:tcPr>
          <w:p w14:paraId="414BB49D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105CB717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1.1</w:t>
            </w:r>
          </w:p>
        </w:tc>
      </w:tr>
      <w:tr w:rsidR="007C3A80" w:rsidRPr="002C4510" w14:paraId="17AC5DAE" w14:textId="77777777" w:rsidTr="000615D2">
        <w:tc>
          <w:tcPr>
            <w:tcW w:w="1166" w:type="dxa"/>
            <w:shd w:val="clear" w:color="auto" w:fill="0070C0"/>
          </w:tcPr>
          <w:p w14:paraId="2C8864DE" w14:textId="77777777" w:rsidR="007C3A80" w:rsidRPr="00DA715B" w:rsidRDefault="007C3A80" w:rsidP="000615D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07926EAB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7C3A80" w:rsidRPr="002C4510" w14:paraId="637871A5" w14:textId="77777777" w:rsidTr="000615D2">
        <w:tc>
          <w:tcPr>
            <w:tcW w:w="1166" w:type="dxa"/>
            <w:shd w:val="clear" w:color="auto" w:fill="0070C0"/>
          </w:tcPr>
          <w:p w14:paraId="4A92A198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0A1BAB45" w14:textId="77777777" w:rsidR="00100445" w:rsidRPr="00DA715B" w:rsidRDefault="00100445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F0929EE" w14:textId="77777777" w:rsidR="007C3A80" w:rsidRDefault="007C3A80" w:rsidP="00FF754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0D9A6A81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C3A80" w14:paraId="57B1756C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77F47E92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79A8B194" w14:textId="35FAA8BD" w:rsidR="007C3A80" w:rsidRDefault="00100445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</w:t>
                  </w:r>
                  <w:r w:rsidR="007F6531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@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</w:t>
                  </w:r>
                  <w:r w:rsidR="00060537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ail</w:t>
                  </w:r>
                  <w:r w:rsidR="007F6531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.</w:t>
                  </w:r>
                  <w:r w:rsidR="00C03559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com</w:t>
                  </w:r>
                </w:p>
              </w:tc>
            </w:tr>
            <w:tr w:rsidR="007C3A80" w14:paraId="29559D55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4DF29769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6EA7758D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54818A23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89D4CC4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596ABD6" w14:textId="2B6640A2" w:rsidR="007C3A80" w:rsidRDefault="007C3A80" w:rsidP="00FF754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L’utente clicca sul </w:t>
            </w:r>
            <w:proofErr w:type="spellStart"/>
            <w:proofErr w:type="gramStart"/>
            <w:r w:rsidR="00BD53ED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pulsante”Accedi</w:t>
            </w:r>
            <w:proofErr w:type="spellEnd"/>
            <w:proofErr w:type="gram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504ADFCC" w14:textId="77777777" w:rsidR="007C3A80" w:rsidRPr="00DA715B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C3A80" w:rsidRPr="002C4510" w14:paraId="2B3985A6" w14:textId="77777777" w:rsidTr="000615D2">
        <w:tc>
          <w:tcPr>
            <w:tcW w:w="1166" w:type="dxa"/>
            <w:shd w:val="clear" w:color="auto" w:fill="0070C0"/>
          </w:tcPr>
          <w:p w14:paraId="1EACAD4C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180F4BB" w14:textId="0171FA8E" w:rsidR="007C3A80" w:rsidRPr="003B4242" w:rsidRDefault="003B4242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3B4242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Il login non va a buon fine</w:t>
            </w:r>
            <w:r w:rsidR="00055E2E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poiché</w:t>
            </w:r>
            <w:r w:rsidR="0010018A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l’e-mail non esiste</w:t>
            </w:r>
            <w:r w:rsidR="00D8699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nel sistema.</w:t>
            </w:r>
          </w:p>
        </w:tc>
      </w:tr>
    </w:tbl>
    <w:p w14:paraId="1ED80D73" w14:textId="642E0E27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55E1E1B5" w14:textId="559CBA0A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7899F0F0" w14:textId="44BD2930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27E1F5F9" w14:textId="77777777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C3A80" w:rsidRPr="00DA715B" w14:paraId="03EA343F" w14:textId="77777777" w:rsidTr="000615D2">
        <w:tc>
          <w:tcPr>
            <w:tcW w:w="1166" w:type="dxa"/>
            <w:shd w:val="clear" w:color="auto" w:fill="0070C0"/>
          </w:tcPr>
          <w:p w14:paraId="12D9F9BB" w14:textId="77777777" w:rsidR="007C3A80" w:rsidRPr="00DA715B" w:rsidRDefault="007C3A80" w:rsidP="000615D2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F4E24E5" w14:textId="1CDE6373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</w:t>
            </w:r>
            <w:r w:rsidR="00C03559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_</w:t>
            </w:r>
            <w:r w:rsidR="00C03559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7C3A80" w:rsidRPr="00DA715B" w14:paraId="63A9998E" w14:textId="77777777" w:rsidTr="000615D2">
        <w:tc>
          <w:tcPr>
            <w:tcW w:w="1166" w:type="dxa"/>
            <w:shd w:val="clear" w:color="auto" w:fill="0070C0"/>
          </w:tcPr>
          <w:p w14:paraId="4AE2FA33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0A561E7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1.1</w:t>
            </w:r>
          </w:p>
        </w:tc>
      </w:tr>
      <w:tr w:rsidR="007C3A80" w:rsidRPr="002C4510" w14:paraId="461D6613" w14:textId="77777777" w:rsidTr="000615D2">
        <w:tc>
          <w:tcPr>
            <w:tcW w:w="1166" w:type="dxa"/>
            <w:shd w:val="clear" w:color="auto" w:fill="0070C0"/>
          </w:tcPr>
          <w:p w14:paraId="7C74D717" w14:textId="77777777" w:rsidR="007C3A80" w:rsidRPr="00DA715B" w:rsidRDefault="007C3A80" w:rsidP="000615D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296C9859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7C3A80" w:rsidRPr="002C4510" w14:paraId="2C84DF81" w14:textId="77777777" w:rsidTr="000615D2">
        <w:tc>
          <w:tcPr>
            <w:tcW w:w="1166" w:type="dxa"/>
            <w:shd w:val="clear" w:color="auto" w:fill="0070C0"/>
          </w:tcPr>
          <w:p w14:paraId="70E1B546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1DF43E7C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E0DDEDC" w14:textId="77777777" w:rsidR="007C3A80" w:rsidRDefault="007C3A80" w:rsidP="00FF7546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352B6029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C3A80" w14:paraId="20693A8A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5C14CE3F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2539406C" w14:textId="09D9D485" w:rsidR="007C3A80" w:rsidRDefault="00055E2E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</w:t>
                  </w:r>
                  <w:r w:rsidR="00100445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mail.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it</w:t>
                  </w:r>
                </w:p>
              </w:tc>
            </w:tr>
            <w:tr w:rsidR="007C3A80" w14:paraId="5826B9B5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7FF788A9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5642B501" w14:textId="329A8575" w:rsidR="007C3A80" w:rsidRDefault="00100445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Pen</w:t>
                  </w:r>
                </w:p>
              </w:tc>
            </w:tr>
          </w:tbl>
          <w:p w14:paraId="60AF467E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F3045A3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9EC4D57" w14:textId="6805F42D" w:rsidR="007C3A80" w:rsidRDefault="007C3A80" w:rsidP="00FF7546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</w:t>
            </w:r>
            <w:r w:rsidR="007F653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Accedi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395FD541" w14:textId="77777777" w:rsidR="007C3A80" w:rsidRPr="00DA715B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C3A80" w:rsidRPr="002C4510" w14:paraId="0438625A" w14:textId="77777777" w:rsidTr="000615D2">
        <w:tc>
          <w:tcPr>
            <w:tcW w:w="1166" w:type="dxa"/>
            <w:shd w:val="clear" w:color="auto" w:fill="0070C0"/>
          </w:tcPr>
          <w:p w14:paraId="007F16E2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269D865D" w14:textId="68F7C5DA" w:rsidR="007C3A80" w:rsidRPr="00055E2E" w:rsidRDefault="00055E2E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055E2E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Il login non va a buon fine </w:t>
            </w:r>
            <w:proofErr w:type="spellStart"/>
            <w:r w:rsidRPr="00055E2E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poichè</w:t>
            </w:r>
            <w:proofErr w:type="spellEnd"/>
            <w:r w:rsidRPr="00055E2E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la </w:t>
            </w:r>
            <w:r w:rsidR="006B5C39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password non è corretta.</w:t>
            </w:r>
          </w:p>
        </w:tc>
      </w:tr>
    </w:tbl>
    <w:p w14:paraId="62668A71" w14:textId="182C165D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C3A80" w:rsidRPr="00DA715B" w14:paraId="49E7C53A" w14:textId="77777777" w:rsidTr="000615D2">
        <w:tc>
          <w:tcPr>
            <w:tcW w:w="1166" w:type="dxa"/>
            <w:shd w:val="clear" w:color="auto" w:fill="0070C0"/>
          </w:tcPr>
          <w:p w14:paraId="57AC2634" w14:textId="77777777" w:rsidR="007C3A80" w:rsidRPr="00DA715B" w:rsidRDefault="007C3A80" w:rsidP="000615D2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024270A3" w14:textId="232AD590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</w:t>
            </w:r>
            <w:r w:rsidR="00C03559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_</w:t>
            </w:r>
            <w:r w:rsidR="00C03559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7C3A80" w:rsidRPr="00DA715B" w14:paraId="3B782055" w14:textId="77777777" w:rsidTr="000615D2">
        <w:tc>
          <w:tcPr>
            <w:tcW w:w="1166" w:type="dxa"/>
            <w:shd w:val="clear" w:color="auto" w:fill="0070C0"/>
          </w:tcPr>
          <w:p w14:paraId="5B861BC3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42E3E294" w14:textId="1DBB174D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DD525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7C3A80" w:rsidRPr="002C4510" w14:paraId="1876A82F" w14:textId="77777777" w:rsidTr="000615D2">
        <w:tc>
          <w:tcPr>
            <w:tcW w:w="1166" w:type="dxa"/>
            <w:shd w:val="clear" w:color="auto" w:fill="0070C0"/>
          </w:tcPr>
          <w:p w14:paraId="0A7D2B2F" w14:textId="77777777" w:rsidR="007C3A80" w:rsidRPr="00DA715B" w:rsidRDefault="007C3A80" w:rsidP="000615D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7EEE566E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7C3A80" w:rsidRPr="002C4510" w14:paraId="37CB8B15" w14:textId="77777777" w:rsidTr="000615D2">
        <w:tc>
          <w:tcPr>
            <w:tcW w:w="1166" w:type="dxa"/>
            <w:shd w:val="clear" w:color="auto" w:fill="0070C0"/>
          </w:tcPr>
          <w:p w14:paraId="1B1ECE0C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07D353F7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148E7A5" w14:textId="77777777" w:rsidR="007C3A80" w:rsidRDefault="007C3A80" w:rsidP="00FF7546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74EB98A1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C3A80" w14:paraId="6A85EB54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0D4B43B7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1B717443" w14:textId="578A6E65" w:rsidR="007C3A80" w:rsidRDefault="00055E2E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</w:t>
                  </w:r>
                  <w:r w:rsidR="00100445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mail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.it</w:t>
                  </w:r>
                </w:p>
              </w:tc>
            </w:tr>
            <w:tr w:rsidR="007C3A80" w14:paraId="1154B670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2EA1F02D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1587AF17" w14:textId="1F92D001" w:rsidR="007C3A80" w:rsidRDefault="00055E2E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PentiumD</w:t>
                  </w:r>
                  <w:proofErr w:type="spellEnd"/>
                </w:p>
              </w:tc>
            </w:tr>
          </w:tbl>
          <w:p w14:paraId="79E79930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4ECB09C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7403959" w14:textId="57771EE3" w:rsidR="007C3A80" w:rsidRDefault="007C3A80" w:rsidP="00FF7546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</w:t>
            </w:r>
            <w:r w:rsidR="007F653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Accedi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05E4DBA9" w14:textId="77777777" w:rsidR="007C3A80" w:rsidRPr="00DA715B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C3A80" w:rsidRPr="002C4510" w14:paraId="1A1D43C3" w14:textId="77777777" w:rsidTr="000615D2">
        <w:tc>
          <w:tcPr>
            <w:tcW w:w="1166" w:type="dxa"/>
            <w:shd w:val="clear" w:color="auto" w:fill="0070C0"/>
          </w:tcPr>
          <w:p w14:paraId="16A3704F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7184BB6" w14:textId="58917A3B" w:rsidR="007C3A80" w:rsidRPr="00055E2E" w:rsidRDefault="00055E2E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055E2E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Il login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va a buon fine poiché i dati inseriti </w:t>
            </w:r>
            <w:r w:rsidR="006B5C39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rispettan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o tutte le condizioni.</w:t>
            </w:r>
          </w:p>
        </w:tc>
      </w:tr>
    </w:tbl>
    <w:p w14:paraId="6E62999E" w14:textId="681BA00C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06D7CF6B" w14:textId="203CF44B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5D74B278" w14:textId="60EF7B89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5E631DB8" w14:textId="1B780BB7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67662639" w14:textId="54D54221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1456DBA2" w14:textId="6334A20D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7539C282" w14:textId="77777777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3023275F" w14:textId="49C789F9" w:rsidR="00B35FF0" w:rsidRPr="002C4510" w:rsidRDefault="002C4510" w:rsidP="002C4510">
      <w:pPr>
        <w:pStyle w:val="Heading3"/>
      </w:pPr>
      <w:bookmarkStart w:id="4" w:name="_Toc1297861"/>
      <w:r>
        <w:t xml:space="preserve">1.1.2 </w:t>
      </w:r>
      <w:r w:rsidR="00B35FF0" w:rsidRPr="002C4510">
        <w:t>Cambio E-Mail</w:t>
      </w:r>
      <w:bookmarkEnd w:id="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B35FF0" w:rsidRPr="00DA715B" w14:paraId="6B771207" w14:textId="77777777" w:rsidTr="002219BF">
        <w:tc>
          <w:tcPr>
            <w:tcW w:w="1166" w:type="dxa"/>
            <w:shd w:val="clear" w:color="auto" w:fill="0070C0"/>
          </w:tcPr>
          <w:p w14:paraId="28A28F85" w14:textId="77777777" w:rsidR="00B35FF0" w:rsidRPr="00DA715B" w:rsidRDefault="00B35FF0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7F689DB4" w14:textId="6DDB6F38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_1</w:t>
            </w:r>
          </w:p>
        </w:tc>
      </w:tr>
      <w:tr w:rsidR="00B35FF0" w:rsidRPr="00DA715B" w14:paraId="4280DC1A" w14:textId="77777777" w:rsidTr="002219BF">
        <w:tc>
          <w:tcPr>
            <w:tcW w:w="1166" w:type="dxa"/>
            <w:shd w:val="clear" w:color="auto" w:fill="0070C0"/>
          </w:tcPr>
          <w:p w14:paraId="51FB7853" w14:textId="77777777" w:rsidR="00B35FF0" w:rsidRDefault="00B35FF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3743E3A4" w14:textId="230EB11B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B35FF0" w:rsidRPr="002C4510" w14:paraId="2F3F832F" w14:textId="77777777" w:rsidTr="002219BF">
        <w:tc>
          <w:tcPr>
            <w:tcW w:w="1166" w:type="dxa"/>
            <w:shd w:val="clear" w:color="auto" w:fill="0070C0"/>
          </w:tcPr>
          <w:p w14:paraId="64889CE5" w14:textId="77777777" w:rsidR="00B35FF0" w:rsidRPr="00DA715B" w:rsidRDefault="00B35FF0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7F7FA05" w14:textId="2B4D1F51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B35FF0" w:rsidRPr="00DA715B" w14:paraId="77F42993" w14:textId="77777777" w:rsidTr="002219BF">
        <w:tc>
          <w:tcPr>
            <w:tcW w:w="1166" w:type="dxa"/>
            <w:shd w:val="clear" w:color="auto" w:fill="0070C0"/>
          </w:tcPr>
          <w:p w14:paraId="32987519" w14:textId="77777777" w:rsidR="00B35FF0" w:rsidRDefault="00B35FF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1DD0FD73" w14:textId="77777777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597F58C" w14:textId="26F47B15" w:rsidR="00B35FF0" w:rsidRDefault="00B35FF0" w:rsidP="00A35C3E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e-mail”</w:t>
            </w:r>
          </w:p>
          <w:p w14:paraId="0C228FFA" w14:textId="080A1028" w:rsidR="00B35FF0" w:rsidRDefault="00B35FF0" w:rsidP="00A35C3E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61B3F4B8" w14:textId="77777777" w:rsidR="00B35FF0" w:rsidRDefault="00B35FF0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B35FF0" w14:paraId="07DD5DF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4FC0103C" w14:textId="77777777" w:rsidR="00B35FF0" w:rsidRDefault="00B35FF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163B9C06" w14:textId="77777777" w:rsidR="00B35FF0" w:rsidRDefault="00B35FF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</w:t>
                  </w:r>
                </w:p>
              </w:tc>
            </w:tr>
          </w:tbl>
          <w:p w14:paraId="3F915869" w14:textId="77777777" w:rsidR="00B35FF0" w:rsidRDefault="00B35FF0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5F97F39" w14:textId="77777777" w:rsidR="00B35FF0" w:rsidRDefault="00B35FF0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F9287B3" w14:textId="2FF3EF34" w:rsidR="00B35FF0" w:rsidRDefault="00B35FF0" w:rsidP="00A35C3E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036C9747" w14:textId="77777777" w:rsidR="00B35FF0" w:rsidRPr="00DA715B" w:rsidRDefault="00B35FF0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B35FF0" w:rsidRPr="002C4510" w14:paraId="2188873F" w14:textId="77777777" w:rsidTr="002219BF">
        <w:tc>
          <w:tcPr>
            <w:tcW w:w="1166" w:type="dxa"/>
            <w:shd w:val="clear" w:color="auto" w:fill="0070C0"/>
          </w:tcPr>
          <w:p w14:paraId="6CEBE1BD" w14:textId="77777777" w:rsidR="00B35FF0" w:rsidRDefault="00B35FF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303FFAE2" w14:textId="26CE3410" w:rsidR="00B35FF0" w:rsidRPr="007C3A80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non va a buon fine poiché la e-mail non rispetta il formato.</w:t>
            </w:r>
          </w:p>
        </w:tc>
      </w:tr>
    </w:tbl>
    <w:p w14:paraId="6EFE22F7" w14:textId="7CED89C8" w:rsidR="004808C1" w:rsidRDefault="004808C1" w:rsidP="000615D2">
      <w:pPr>
        <w:rPr>
          <w:rFonts w:ascii="Arial" w:eastAsia="Times New Roman" w:hAnsi="Arial" w:cs="Arial"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B35FF0" w:rsidRPr="00DA715B" w14:paraId="6AF871DD" w14:textId="77777777" w:rsidTr="002219BF">
        <w:tc>
          <w:tcPr>
            <w:tcW w:w="1166" w:type="dxa"/>
            <w:shd w:val="clear" w:color="auto" w:fill="0070C0"/>
          </w:tcPr>
          <w:p w14:paraId="05C0F85D" w14:textId="77777777" w:rsidR="00B35FF0" w:rsidRPr="00DA715B" w:rsidRDefault="00B35FF0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704B74A" w14:textId="2F085516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_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B35FF0" w:rsidRPr="00DA715B" w14:paraId="051C8ED8" w14:textId="77777777" w:rsidTr="002219BF">
        <w:tc>
          <w:tcPr>
            <w:tcW w:w="1166" w:type="dxa"/>
            <w:shd w:val="clear" w:color="auto" w:fill="0070C0"/>
          </w:tcPr>
          <w:p w14:paraId="58351F46" w14:textId="77777777" w:rsidR="00B35FF0" w:rsidRDefault="00B35FF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8FDA12A" w14:textId="5D1E82C6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B35FF0" w:rsidRPr="002C4510" w14:paraId="455E69FA" w14:textId="77777777" w:rsidTr="002219BF">
        <w:tc>
          <w:tcPr>
            <w:tcW w:w="1166" w:type="dxa"/>
            <w:shd w:val="clear" w:color="auto" w:fill="0070C0"/>
          </w:tcPr>
          <w:p w14:paraId="33A0ABFE" w14:textId="77777777" w:rsidR="00B35FF0" w:rsidRPr="00DA715B" w:rsidRDefault="00B35FF0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35F2F99A" w14:textId="77777777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B35FF0" w:rsidRPr="00DA715B" w14:paraId="100CE468" w14:textId="77777777" w:rsidTr="002219BF">
        <w:tc>
          <w:tcPr>
            <w:tcW w:w="1166" w:type="dxa"/>
            <w:shd w:val="clear" w:color="auto" w:fill="0070C0"/>
          </w:tcPr>
          <w:p w14:paraId="52147E46" w14:textId="77777777" w:rsidR="00B35FF0" w:rsidRDefault="00B35FF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773D3731" w14:textId="77777777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27B44FF" w14:textId="77777777" w:rsidR="00B35FF0" w:rsidRDefault="00B35FF0" w:rsidP="00A35C3E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e-mail”</w:t>
            </w:r>
          </w:p>
          <w:p w14:paraId="4E129738" w14:textId="17B98D27" w:rsidR="00B35FF0" w:rsidRDefault="00B35FF0" w:rsidP="00A35C3E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3A401C1C" w14:textId="77777777" w:rsidR="00B35FF0" w:rsidRDefault="00B35FF0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B35FF0" w14:paraId="41E8A5DC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488323B5" w14:textId="77777777" w:rsidR="00B35FF0" w:rsidRDefault="00B35FF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69FD9FCF" w14:textId="74A9F610" w:rsidR="00B35FF0" w:rsidRDefault="00B35FF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m@m.it</w:t>
                  </w:r>
                </w:p>
              </w:tc>
            </w:tr>
          </w:tbl>
          <w:p w14:paraId="51E4A47D" w14:textId="77777777" w:rsidR="00B35FF0" w:rsidRPr="00B35FF0" w:rsidRDefault="00B35FF0" w:rsidP="00B35FF0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B874319" w14:textId="77777777" w:rsidR="00B35FF0" w:rsidRDefault="00B35FF0" w:rsidP="00A35C3E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1F26014F" w14:textId="77777777" w:rsidR="00B35FF0" w:rsidRPr="00DA715B" w:rsidRDefault="00B35FF0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B35FF0" w:rsidRPr="002C4510" w14:paraId="67184FFA" w14:textId="77777777" w:rsidTr="002219BF">
        <w:tc>
          <w:tcPr>
            <w:tcW w:w="1166" w:type="dxa"/>
            <w:shd w:val="clear" w:color="auto" w:fill="0070C0"/>
          </w:tcPr>
          <w:p w14:paraId="59A31FCE" w14:textId="77777777" w:rsidR="00B35FF0" w:rsidRDefault="00B35FF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207FA40" w14:textId="4F820EB1" w:rsidR="00B35FF0" w:rsidRPr="007C3A80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non va a buon fine poiché la e-mail non rispetta la lunghezza minima.</w:t>
            </w:r>
          </w:p>
        </w:tc>
      </w:tr>
    </w:tbl>
    <w:p w14:paraId="3FCBBA90" w14:textId="77777777" w:rsidR="00B35FF0" w:rsidRDefault="00B35FF0" w:rsidP="000615D2">
      <w:pPr>
        <w:rPr>
          <w:rFonts w:ascii="Arial" w:eastAsia="Times New Roman" w:hAnsi="Arial" w:cs="Arial"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A0CB5" w:rsidRPr="00DA715B" w14:paraId="792FE6D1" w14:textId="77777777" w:rsidTr="002219BF">
        <w:tc>
          <w:tcPr>
            <w:tcW w:w="1166" w:type="dxa"/>
            <w:shd w:val="clear" w:color="auto" w:fill="0070C0"/>
          </w:tcPr>
          <w:p w14:paraId="6D10807D" w14:textId="77777777" w:rsidR="007A0CB5" w:rsidRPr="00DA715B" w:rsidRDefault="007A0CB5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D1E29A2" w14:textId="504D7F2B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TC_1.2_3</w:t>
            </w:r>
          </w:p>
        </w:tc>
      </w:tr>
      <w:tr w:rsidR="007A0CB5" w:rsidRPr="00DA715B" w14:paraId="66A74C42" w14:textId="77777777" w:rsidTr="002219BF">
        <w:tc>
          <w:tcPr>
            <w:tcW w:w="1166" w:type="dxa"/>
            <w:shd w:val="clear" w:color="auto" w:fill="0070C0"/>
          </w:tcPr>
          <w:p w14:paraId="3DB6DE41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B79470B" w14:textId="6B84EC03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0CB5" w:rsidRPr="002C4510" w14:paraId="7EF4D5A1" w14:textId="77777777" w:rsidTr="002219BF">
        <w:tc>
          <w:tcPr>
            <w:tcW w:w="1166" w:type="dxa"/>
            <w:shd w:val="clear" w:color="auto" w:fill="0070C0"/>
          </w:tcPr>
          <w:p w14:paraId="3B2562F5" w14:textId="77777777" w:rsidR="007A0CB5" w:rsidRPr="00DA715B" w:rsidRDefault="007A0CB5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245228D2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7A0CB5" w:rsidRPr="00DA715B" w14:paraId="0039FC04" w14:textId="77777777" w:rsidTr="002219BF">
        <w:tc>
          <w:tcPr>
            <w:tcW w:w="1166" w:type="dxa"/>
            <w:shd w:val="clear" w:color="auto" w:fill="0070C0"/>
          </w:tcPr>
          <w:p w14:paraId="11B47D6C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543C5C7E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AB539D2" w14:textId="77777777" w:rsidR="007A0CB5" w:rsidRDefault="007A0CB5" w:rsidP="00A35C3E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e-mail”</w:t>
            </w:r>
          </w:p>
          <w:p w14:paraId="05780449" w14:textId="78176F5E" w:rsidR="007A0CB5" w:rsidRDefault="007A0CB5" w:rsidP="00A35C3E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68491393" w14:textId="77777777" w:rsidR="007A0CB5" w:rsidRDefault="007A0CB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A0CB5" w14:paraId="72F06F9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5680CAF0" w14:textId="77777777" w:rsidR="007A0CB5" w:rsidRDefault="007A0CB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25F63F8B" w14:textId="2EB4A321" w:rsidR="007A0CB5" w:rsidRDefault="007A0CB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mario@mail</w:t>
                  </w:r>
                  <w:r w:rsidR="008F255E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.it</w:t>
                  </w:r>
                </w:p>
              </w:tc>
            </w:tr>
          </w:tbl>
          <w:p w14:paraId="0CF6DC1D" w14:textId="77777777" w:rsidR="007A0CB5" w:rsidRPr="00B35FF0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5670499" w14:textId="77777777" w:rsidR="007A0CB5" w:rsidRDefault="007A0CB5" w:rsidP="00A35C3E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0C28470A" w14:textId="77777777" w:rsidR="007A0CB5" w:rsidRPr="00DA715B" w:rsidRDefault="007A0CB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A0CB5" w:rsidRPr="002C4510" w14:paraId="0A905ADC" w14:textId="77777777" w:rsidTr="002219BF">
        <w:tc>
          <w:tcPr>
            <w:tcW w:w="1166" w:type="dxa"/>
            <w:shd w:val="clear" w:color="auto" w:fill="0070C0"/>
          </w:tcPr>
          <w:p w14:paraId="4B85CD77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72827EB" w14:textId="0DE5F1E9" w:rsidR="007A0CB5" w:rsidRPr="007C3A80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modifica non va a buon fine poiché la e-mail è già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lastRenderedPageBreak/>
              <w:t>presente nel database di sistema.</w:t>
            </w:r>
          </w:p>
        </w:tc>
      </w:tr>
    </w:tbl>
    <w:p w14:paraId="34757D6D" w14:textId="77E4F77B" w:rsidR="00B35FF0" w:rsidRDefault="00B35FF0" w:rsidP="000615D2">
      <w:pPr>
        <w:rPr>
          <w:rFonts w:ascii="Arial" w:eastAsia="Times New Roman" w:hAnsi="Arial" w:cs="Arial"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A0CB5" w:rsidRPr="00DA715B" w14:paraId="0463FAB0" w14:textId="77777777" w:rsidTr="002219BF">
        <w:tc>
          <w:tcPr>
            <w:tcW w:w="1166" w:type="dxa"/>
            <w:shd w:val="clear" w:color="auto" w:fill="0070C0"/>
          </w:tcPr>
          <w:p w14:paraId="16B573B7" w14:textId="77777777" w:rsidR="007A0CB5" w:rsidRPr="00DA715B" w:rsidRDefault="007A0CB5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A24E4A2" w14:textId="547C63EA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TC_1.2_4</w:t>
            </w:r>
          </w:p>
        </w:tc>
      </w:tr>
      <w:tr w:rsidR="007A0CB5" w:rsidRPr="00DA715B" w14:paraId="05075B48" w14:textId="77777777" w:rsidTr="002219BF">
        <w:tc>
          <w:tcPr>
            <w:tcW w:w="1166" w:type="dxa"/>
            <w:shd w:val="clear" w:color="auto" w:fill="0070C0"/>
          </w:tcPr>
          <w:p w14:paraId="0A94F1A1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F06701A" w14:textId="0AE358D5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0CB5" w:rsidRPr="002C4510" w14:paraId="72D6C9E2" w14:textId="77777777" w:rsidTr="002219BF">
        <w:tc>
          <w:tcPr>
            <w:tcW w:w="1166" w:type="dxa"/>
            <w:shd w:val="clear" w:color="auto" w:fill="0070C0"/>
          </w:tcPr>
          <w:p w14:paraId="064597BA" w14:textId="77777777" w:rsidR="007A0CB5" w:rsidRPr="00DA715B" w:rsidRDefault="007A0CB5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36DA6162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7A0CB5" w:rsidRPr="00DA715B" w14:paraId="1FF3B496" w14:textId="77777777" w:rsidTr="002219BF">
        <w:tc>
          <w:tcPr>
            <w:tcW w:w="1166" w:type="dxa"/>
            <w:shd w:val="clear" w:color="auto" w:fill="0070C0"/>
          </w:tcPr>
          <w:p w14:paraId="350BE8C6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24EDCF92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240CD22" w14:textId="77777777" w:rsidR="007A0CB5" w:rsidRDefault="007A0CB5" w:rsidP="00A35C3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e-mail”</w:t>
            </w:r>
          </w:p>
          <w:p w14:paraId="1B0A7AEE" w14:textId="1298B712" w:rsidR="007A0CB5" w:rsidRDefault="007A0CB5" w:rsidP="00A35C3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Compila 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7C1AAD50" w14:textId="77777777" w:rsidR="007A0CB5" w:rsidRDefault="007A0CB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A0CB5" w14:paraId="6B8A140F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677C063" w14:textId="77777777" w:rsidR="007A0CB5" w:rsidRDefault="007A0CB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5B1C6636" w14:textId="195C6CFB" w:rsidR="007A0CB5" w:rsidRDefault="007A0CB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mario@gmail.com</w:t>
                  </w:r>
                </w:p>
              </w:tc>
            </w:tr>
          </w:tbl>
          <w:p w14:paraId="2B30799D" w14:textId="77777777" w:rsidR="007A0CB5" w:rsidRPr="00B35FF0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DB640BE" w14:textId="77777777" w:rsidR="007A0CB5" w:rsidRDefault="007A0CB5" w:rsidP="00A35C3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53DEA884" w14:textId="77777777" w:rsidR="007A0CB5" w:rsidRPr="00DA715B" w:rsidRDefault="007A0CB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A0CB5" w:rsidRPr="002C4510" w14:paraId="23D441C4" w14:textId="77777777" w:rsidTr="002219BF">
        <w:tc>
          <w:tcPr>
            <w:tcW w:w="1166" w:type="dxa"/>
            <w:shd w:val="clear" w:color="auto" w:fill="0070C0"/>
          </w:tcPr>
          <w:p w14:paraId="63638FCB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7D904C83" w14:textId="4F665330" w:rsidR="007A0CB5" w:rsidRPr="007C3A80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va a buon fine poiché vengono rispettate tutte le condizioni.</w:t>
            </w:r>
          </w:p>
        </w:tc>
      </w:tr>
    </w:tbl>
    <w:p w14:paraId="13E68969" w14:textId="7A0D727E" w:rsidR="007A0CB5" w:rsidRPr="007A0CB5" w:rsidRDefault="007A0CB5" w:rsidP="000615D2">
      <w:pPr>
        <w:rPr>
          <w:rFonts w:asciiTheme="majorHAnsi" w:eastAsia="Times New Roman" w:hAnsiTheme="majorHAnsi" w:cs="Arial"/>
          <w:color w:val="auto"/>
          <w:sz w:val="24"/>
          <w:szCs w:val="24"/>
          <w:lang w:val="it-IT" w:eastAsia="en-US"/>
        </w:rPr>
      </w:pPr>
    </w:p>
    <w:p w14:paraId="394F4E99" w14:textId="16C588A1" w:rsidR="007A0CB5" w:rsidRPr="002C4510" w:rsidRDefault="002C4510" w:rsidP="002C4510">
      <w:pPr>
        <w:pStyle w:val="Heading3"/>
      </w:pPr>
      <w:bookmarkStart w:id="5" w:name="_Toc1297862"/>
      <w:r>
        <w:t xml:space="preserve">1.1.3 </w:t>
      </w:r>
      <w:r w:rsidR="007A0CB5" w:rsidRPr="002C4510">
        <w:t>Cambio Password</w:t>
      </w:r>
      <w:bookmarkEnd w:id="5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A0CB5" w:rsidRPr="00DA715B" w14:paraId="4ED8B3AD" w14:textId="77777777" w:rsidTr="002219BF">
        <w:tc>
          <w:tcPr>
            <w:tcW w:w="1166" w:type="dxa"/>
            <w:shd w:val="clear" w:color="auto" w:fill="0070C0"/>
          </w:tcPr>
          <w:p w14:paraId="4ED38BFD" w14:textId="77777777" w:rsidR="007A0CB5" w:rsidRPr="00DA715B" w:rsidRDefault="007A0CB5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4AE53FC" w14:textId="7F49FF1C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TC_1.3_1</w:t>
            </w:r>
          </w:p>
        </w:tc>
      </w:tr>
      <w:tr w:rsidR="007A0CB5" w:rsidRPr="00DA715B" w14:paraId="5BF58C51" w14:textId="77777777" w:rsidTr="002219BF">
        <w:tc>
          <w:tcPr>
            <w:tcW w:w="1166" w:type="dxa"/>
            <w:shd w:val="clear" w:color="auto" w:fill="0070C0"/>
          </w:tcPr>
          <w:p w14:paraId="6A71D879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C8A97FD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7A0CB5" w:rsidRPr="002C4510" w14:paraId="32EA438C" w14:textId="77777777" w:rsidTr="002219BF">
        <w:tc>
          <w:tcPr>
            <w:tcW w:w="1166" w:type="dxa"/>
            <w:shd w:val="clear" w:color="auto" w:fill="0070C0"/>
          </w:tcPr>
          <w:p w14:paraId="7614DD3C" w14:textId="77777777" w:rsidR="007A0CB5" w:rsidRPr="00DA715B" w:rsidRDefault="007A0CB5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9783086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7A0CB5" w:rsidRPr="00DA715B" w14:paraId="4961EF04" w14:textId="77777777" w:rsidTr="002219BF">
        <w:tc>
          <w:tcPr>
            <w:tcW w:w="1166" w:type="dxa"/>
            <w:shd w:val="clear" w:color="auto" w:fill="0070C0"/>
          </w:tcPr>
          <w:p w14:paraId="602E148B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62D70BA9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EE73333" w14:textId="2DFD8D14" w:rsidR="007A0CB5" w:rsidRDefault="007A0CB5" w:rsidP="00A35C3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</w:t>
            </w:r>
            <w:r w:rsidR="00753B8A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 Password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36A41F71" w14:textId="76634993" w:rsidR="007A0CB5" w:rsidRDefault="007A0CB5" w:rsidP="00A35C3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51570BE4" w14:textId="77777777" w:rsidR="007A0CB5" w:rsidRDefault="007A0CB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A0CB5" w14:paraId="6B16970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136FFB81" w14:textId="2DB27C10" w:rsidR="007A0CB5" w:rsidRDefault="007A0CB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Nuova Password:</w:t>
                  </w:r>
                </w:p>
              </w:tc>
              <w:tc>
                <w:tcPr>
                  <w:tcW w:w="2741" w:type="dxa"/>
                </w:tcPr>
                <w:p w14:paraId="4A1036E4" w14:textId="41F6A786" w:rsidR="007A0CB5" w:rsidRDefault="00753B8A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</w:t>
                  </w:r>
                  <w:proofErr w:type="spellEnd"/>
                </w:p>
              </w:tc>
            </w:tr>
            <w:tr w:rsidR="007A0CB5" w14:paraId="07BE2471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075D9EDC" w14:textId="130F9FDE" w:rsidR="007A0CB5" w:rsidRDefault="007A0CB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2DA400C4" w14:textId="77777777" w:rsidR="007A0CB5" w:rsidRDefault="007A0CB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5CADBFD6" w14:textId="77777777" w:rsidR="007A0CB5" w:rsidRDefault="007A0CB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0A56729" w14:textId="77777777" w:rsidR="007A0CB5" w:rsidRDefault="007A0CB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4735162" w14:textId="250A7C58" w:rsidR="007A0CB5" w:rsidRDefault="007A0CB5" w:rsidP="00A35C3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 w:rsidR="00753B8A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4705ED00" w14:textId="77777777" w:rsidR="007A0CB5" w:rsidRPr="00DA715B" w:rsidRDefault="007A0CB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A0CB5" w:rsidRPr="002C4510" w14:paraId="5DCFF775" w14:textId="77777777" w:rsidTr="002219BF">
        <w:tc>
          <w:tcPr>
            <w:tcW w:w="1166" w:type="dxa"/>
            <w:shd w:val="clear" w:color="auto" w:fill="0070C0"/>
          </w:tcPr>
          <w:p w14:paraId="4D1B5A5F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2D66DA43" w14:textId="6FEFF98F" w:rsidR="007A0CB5" w:rsidRPr="007C3A80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non va a buon fine poiché</w:t>
            </w:r>
            <w:r w:rsidR="0018691A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i</w:t>
            </w:r>
            <w:r w:rsidR="00A83B0C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campi non sono uguali.</w:t>
            </w:r>
          </w:p>
        </w:tc>
      </w:tr>
    </w:tbl>
    <w:p w14:paraId="1EC3ACF8" w14:textId="77777777" w:rsidR="0018691A" w:rsidRDefault="0018691A" w:rsidP="005D5566">
      <w:pPr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18691A" w:rsidRPr="00DA715B" w14:paraId="7C2BB421" w14:textId="77777777" w:rsidTr="002219BF">
        <w:tc>
          <w:tcPr>
            <w:tcW w:w="1166" w:type="dxa"/>
            <w:shd w:val="clear" w:color="auto" w:fill="0070C0"/>
          </w:tcPr>
          <w:p w14:paraId="3115EB04" w14:textId="77777777" w:rsidR="0018691A" w:rsidRPr="00DA715B" w:rsidRDefault="0018691A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30E5D511" w14:textId="4A88312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TC_1.3_2</w:t>
            </w:r>
          </w:p>
        </w:tc>
      </w:tr>
      <w:tr w:rsidR="0018691A" w:rsidRPr="00DA715B" w14:paraId="6FB60B52" w14:textId="77777777" w:rsidTr="002219BF">
        <w:tc>
          <w:tcPr>
            <w:tcW w:w="1166" w:type="dxa"/>
            <w:shd w:val="clear" w:color="auto" w:fill="0070C0"/>
          </w:tcPr>
          <w:p w14:paraId="33AA56B7" w14:textId="77777777" w:rsidR="0018691A" w:rsidRDefault="0018691A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8CD86B8" w14:textId="7777777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18691A" w:rsidRPr="002C4510" w14:paraId="57B81F52" w14:textId="77777777" w:rsidTr="002219BF">
        <w:tc>
          <w:tcPr>
            <w:tcW w:w="1166" w:type="dxa"/>
            <w:shd w:val="clear" w:color="auto" w:fill="0070C0"/>
          </w:tcPr>
          <w:p w14:paraId="35DD37C2" w14:textId="77777777" w:rsidR="0018691A" w:rsidRPr="00DA715B" w:rsidRDefault="0018691A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02B0E7C5" w14:textId="7777777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18691A" w:rsidRPr="00DA715B" w14:paraId="65322054" w14:textId="77777777" w:rsidTr="002219BF">
        <w:tc>
          <w:tcPr>
            <w:tcW w:w="1166" w:type="dxa"/>
            <w:shd w:val="clear" w:color="auto" w:fill="0070C0"/>
          </w:tcPr>
          <w:p w14:paraId="4D9673D1" w14:textId="77777777" w:rsidR="0018691A" w:rsidRDefault="0018691A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1FE60067" w14:textId="7777777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5AA4356" w14:textId="77777777" w:rsidR="0018691A" w:rsidRDefault="0018691A" w:rsidP="00A35C3E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Password”</w:t>
            </w:r>
          </w:p>
          <w:p w14:paraId="7FE624DD" w14:textId="5B3C2369" w:rsidR="0018691A" w:rsidRDefault="0018691A" w:rsidP="00A35C3E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3B211E55" w14:textId="77777777" w:rsidR="0018691A" w:rsidRDefault="0018691A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18691A" w14:paraId="4BA86D48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00957A06" w14:textId="77777777" w:rsidR="0018691A" w:rsidRDefault="0018691A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Nuova Password:</w:t>
                  </w:r>
                </w:p>
              </w:tc>
              <w:tc>
                <w:tcPr>
                  <w:tcW w:w="2741" w:type="dxa"/>
                </w:tcPr>
                <w:p w14:paraId="0176F52D" w14:textId="6D6ED324" w:rsidR="0018691A" w:rsidRDefault="0018691A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</w:t>
                  </w:r>
                  <w:proofErr w:type="spellEnd"/>
                </w:p>
              </w:tc>
            </w:tr>
            <w:tr w:rsidR="0018691A" w14:paraId="19CD9893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17752F65" w14:textId="77777777" w:rsidR="0018691A" w:rsidRDefault="0018691A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05A804D2" w14:textId="52B7E422" w:rsidR="0018691A" w:rsidRDefault="006D1993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</w:t>
                  </w:r>
                  <w:proofErr w:type="spellEnd"/>
                </w:p>
              </w:tc>
            </w:tr>
          </w:tbl>
          <w:p w14:paraId="7F630049" w14:textId="77777777" w:rsidR="0018691A" w:rsidRDefault="0018691A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40EFC44" w14:textId="77777777" w:rsidR="0018691A" w:rsidRDefault="0018691A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DF0670A" w14:textId="77777777" w:rsidR="0018691A" w:rsidRDefault="0018691A" w:rsidP="00A35C3E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2AADB62A" w14:textId="77777777" w:rsidR="0018691A" w:rsidRPr="00DA715B" w:rsidRDefault="0018691A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18691A" w:rsidRPr="002C4510" w14:paraId="13DDB502" w14:textId="77777777" w:rsidTr="002219BF">
        <w:tc>
          <w:tcPr>
            <w:tcW w:w="1166" w:type="dxa"/>
            <w:shd w:val="clear" w:color="auto" w:fill="0070C0"/>
          </w:tcPr>
          <w:p w14:paraId="4F0F23C3" w14:textId="77777777" w:rsidR="0018691A" w:rsidRDefault="0018691A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2DBC33D" w14:textId="123AFB50" w:rsidR="0018691A" w:rsidRPr="007C3A80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modifica non va a buon fine poiché i campi </w:t>
            </w:r>
            <w:r w:rsidR="006D199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non rispettano </w:t>
            </w:r>
            <w:r w:rsidR="00A83B0C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lunghezza della password</w:t>
            </w:r>
          </w:p>
        </w:tc>
      </w:tr>
    </w:tbl>
    <w:p w14:paraId="3B99F427" w14:textId="7E1CA7A3" w:rsidR="00753B8A" w:rsidRDefault="00753B8A" w:rsidP="005D5566">
      <w:pPr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18691A" w:rsidRPr="00DA715B" w14:paraId="55404068" w14:textId="77777777" w:rsidTr="002219BF">
        <w:tc>
          <w:tcPr>
            <w:tcW w:w="1166" w:type="dxa"/>
            <w:shd w:val="clear" w:color="auto" w:fill="0070C0"/>
          </w:tcPr>
          <w:p w14:paraId="182A15EC" w14:textId="77777777" w:rsidR="0018691A" w:rsidRPr="00DA715B" w:rsidRDefault="0018691A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197BD27" w14:textId="55B2F4AB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TC_1.3_3</w:t>
            </w:r>
          </w:p>
        </w:tc>
      </w:tr>
      <w:tr w:rsidR="0018691A" w:rsidRPr="00DA715B" w14:paraId="4F5B5AA8" w14:textId="77777777" w:rsidTr="002219BF">
        <w:tc>
          <w:tcPr>
            <w:tcW w:w="1166" w:type="dxa"/>
            <w:shd w:val="clear" w:color="auto" w:fill="0070C0"/>
          </w:tcPr>
          <w:p w14:paraId="1CF3BB50" w14:textId="77777777" w:rsidR="0018691A" w:rsidRDefault="0018691A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4D65A442" w14:textId="7777777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18691A" w:rsidRPr="002C4510" w14:paraId="7B5114AE" w14:textId="77777777" w:rsidTr="002219BF">
        <w:tc>
          <w:tcPr>
            <w:tcW w:w="1166" w:type="dxa"/>
            <w:shd w:val="clear" w:color="auto" w:fill="0070C0"/>
          </w:tcPr>
          <w:p w14:paraId="7EB1C155" w14:textId="77777777" w:rsidR="0018691A" w:rsidRPr="00DA715B" w:rsidRDefault="0018691A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0452E613" w14:textId="7777777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18691A" w:rsidRPr="00DA715B" w14:paraId="1674C6C4" w14:textId="77777777" w:rsidTr="002219BF">
        <w:tc>
          <w:tcPr>
            <w:tcW w:w="1166" w:type="dxa"/>
            <w:shd w:val="clear" w:color="auto" w:fill="0070C0"/>
          </w:tcPr>
          <w:p w14:paraId="709356BC" w14:textId="77777777" w:rsidR="0018691A" w:rsidRDefault="0018691A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5F73707E" w14:textId="7777777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AAF77E6" w14:textId="77777777" w:rsidR="0018691A" w:rsidRDefault="0018691A" w:rsidP="00A35C3E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Password”</w:t>
            </w:r>
          </w:p>
          <w:p w14:paraId="6897A27F" w14:textId="66A9EC07" w:rsidR="0018691A" w:rsidRDefault="0018691A" w:rsidP="00A35C3E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1C41CA37" w14:textId="77777777" w:rsidR="0018691A" w:rsidRDefault="0018691A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18691A" w14:paraId="5802BE02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2F75EEC" w14:textId="77777777" w:rsidR="0018691A" w:rsidRDefault="0018691A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Nuova Password:</w:t>
                  </w:r>
                </w:p>
              </w:tc>
              <w:tc>
                <w:tcPr>
                  <w:tcW w:w="2741" w:type="dxa"/>
                </w:tcPr>
                <w:p w14:paraId="07014D65" w14:textId="77777777" w:rsidR="0018691A" w:rsidRDefault="0018691A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PasqualePass</w:t>
                  </w:r>
                  <w:proofErr w:type="spellEnd"/>
                </w:p>
              </w:tc>
            </w:tr>
            <w:tr w:rsidR="0018691A" w14:paraId="11422102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7C4033E8" w14:textId="77777777" w:rsidR="0018691A" w:rsidRDefault="0018691A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46143BAC" w14:textId="145435D4" w:rsidR="0018691A" w:rsidRDefault="0018691A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PasqualePass</w:t>
                  </w:r>
                  <w:proofErr w:type="spellEnd"/>
                </w:p>
              </w:tc>
            </w:tr>
          </w:tbl>
          <w:p w14:paraId="30F9164E" w14:textId="77777777" w:rsidR="0018691A" w:rsidRDefault="0018691A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ED97A3D" w14:textId="77777777" w:rsidR="0018691A" w:rsidRDefault="0018691A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8335013" w14:textId="77777777" w:rsidR="0018691A" w:rsidRDefault="0018691A" w:rsidP="00A35C3E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4393C18B" w14:textId="77777777" w:rsidR="0018691A" w:rsidRPr="00DA715B" w:rsidRDefault="0018691A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18691A" w:rsidRPr="002C4510" w14:paraId="5C0347E9" w14:textId="77777777" w:rsidTr="002219BF">
        <w:tc>
          <w:tcPr>
            <w:tcW w:w="1166" w:type="dxa"/>
            <w:shd w:val="clear" w:color="auto" w:fill="0070C0"/>
          </w:tcPr>
          <w:p w14:paraId="18FA1BCE" w14:textId="77777777" w:rsidR="0018691A" w:rsidRDefault="0018691A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4E097611" w14:textId="453657F5" w:rsidR="0018691A" w:rsidRPr="007C3A80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va a buon fine poiché tutte le condizioni sono verificate.</w:t>
            </w:r>
          </w:p>
        </w:tc>
      </w:tr>
    </w:tbl>
    <w:p w14:paraId="142FB321" w14:textId="77777777" w:rsidR="005D5566" w:rsidRDefault="005D5566" w:rsidP="005D5566">
      <w:pPr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492E5738" w14:textId="6E727622" w:rsidR="001D5554" w:rsidRPr="002C4510" w:rsidRDefault="001D5554" w:rsidP="002C4510">
      <w:pPr>
        <w:pStyle w:val="Heading2"/>
      </w:pPr>
      <w:r w:rsidRPr="002C4510">
        <w:rPr>
          <w:lang w:val="it-IT"/>
        </w:rPr>
        <w:t xml:space="preserve"> </w:t>
      </w:r>
      <w:bookmarkStart w:id="6" w:name="_Toc1297863"/>
      <w:r w:rsidR="002C4510">
        <w:t xml:space="preserve">1.2 </w:t>
      </w:r>
      <w:proofErr w:type="spellStart"/>
      <w:r w:rsidRPr="002C4510">
        <w:t>Gestione</w:t>
      </w:r>
      <w:proofErr w:type="spellEnd"/>
      <w:r w:rsidRPr="002C4510">
        <w:t xml:space="preserve"> Corso</w:t>
      </w:r>
      <w:bookmarkEnd w:id="6"/>
    </w:p>
    <w:p w14:paraId="251DFA06" w14:textId="4E80291C" w:rsidR="00AD2A68" w:rsidRPr="002C4510" w:rsidRDefault="00AD2A68" w:rsidP="002C4510">
      <w:pPr>
        <w:pStyle w:val="Heading3"/>
      </w:pPr>
      <w:bookmarkStart w:id="7" w:name="_Toc1297864"/>
      <w:r w:rsidRPr="002C4510">
        <w:t xml:space="preserve">1.2.1 </w:t>
      </w:r>
      <w:proofErr w:type="spellStart"/>
      <w:r w:rsidRPr="002C4510">
        <w:t>Crea</w:t>
      </w:r>
      <w:proofErr w:type="spellEnd"/>
      <w:r w:rsidRPr="002C4510">
        <w:t xml:space="preserve"> </w:t>
      </w:r>
      <w:proofErr w:type="spellStart"/>
      <w:r w:rsidRPr="002C4510">
        <w:t>corso</w:t>
      </w:r>
      <w:bookmarkEnd w:id="7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1D5554" w:rsidRPr="00DA715B" w14:paraId="6051FFB7" w14:textId="77777777" w:rsidTr="002219BF">
        <w:tc>
          <w:tcPr>
            <w:tcW w:w="1166" w:type="dxa"/>
            <w:shd w:val="clear" w:color="auto" w:fill="0070C0"/>
          </w:tcPr>
          <w:p w14:paraId="2BF02D33" w14:textId="0F0AF84F" w:rsidR="001D5554" w:rsidRPr="00DA715B" w:rsidRDefault="001D5554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3802D92A" w14:textId="35C74686" w:rsidR="00426A45" w:rsidRPr="00DA715B" w:rsidRDefault="001D5554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</w:t>
            </w:r>
            <w:r w:rsidR="00426A4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1D5554" w:rsidRPr="00DA715B" w14:paraId="0921254D" w14:textId="77777777" w:rsidTr="002219BF">
        <w:tc>
          <w:tcPr>
            <w:tcW w:w="1166" w:type="dxa"/>
            <w:shd w:val="clear" w:color="auto" w:fill="0070C0"/>
          </w:tcPr>
          <w:p w14:paraId="44CBF90E" w14:textId="77777777" w:rsidR="001D5554" w:rsidRDefault="001D5554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601E654D" w14:textId="0C993A61" w:rsidR="001D5554" w:rsidRPr="00DA715B" w:rsidRDefault="001D5554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1D5554" w:rsidRPr="002C4510" w14:paraId="191A1046" w14:textId="77777777" w:rsidTr="002219BF">
        <w:tc>
          <w:tcPr>
            <w:tcW w:w="1166" w:type="dxa"/>
            <w:shd w:val="clear" w:color="auto" w:fill="0070C0"/>
          </w:tcPr>
          <w:p w14:paraId="57A0A4C8" w14:textId="77777777" w:rsidR="001D5554" w:rsidRPr="00DA715B" w:rsidRDefault="001D5554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48DE7422" w14:textId="547AC197" w:rsidR="001D5554" w:rsidRPr="00DA715B" w:rsidRDefault="001D5554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1D5554" w:rsidRPr="00DA715B" w14:paraId="3C76B209" w14:textId="77777777" w:rsidTr="002219BF">
        <w:tc>
          <w:tcPr>
            <w:tcW w:w="1166" w:type="dxa"/>
            <w:shd w:val="clear" w:color="auto" w:fill="0070C0"/>
          </w:tcPr>
          <w:p w14:paraId="17EF11B1" w14:textId="77777777" w:rsidR="001D5554" w:rsidRDefault="001D5554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46DC328A" w14:textId="30AAC7BB" w:rsidR="001D5554" w:rsidRPr="001D5554" w:rsidRDefault="001D5554" w:rsidP="001D5554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88BAD8E" w14:textId="4C3924A0" w:rsidR="001D5554" w:rsidRDefault="001D5554" w:rsidP="00A35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718DD6C2" w14:textId="77777777" w:rsidR="001D5554" w:rsidRDefault="001D5554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1D5554" w14:paraId="5B8FE6F4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6974B6D4" w14:textId="265E0B6A" w:rsidR="001D5554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3D96C1A7" w14:textId="0FE5703E" w:rsidR="001D5554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A</w:t>
                  </w:r>
                </w:p>
              </w:tc>
            </w:tr>
            <w:tr w:rsidR="001D5554" w14:paraId="4776721B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3A9BFCD3" w14:textId="29274D9E" w:rsidR="001D5554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0D3F10DC" w14:textId="66FCC685" w:rsidR="001D5554" w:rsidRDefault="001D5554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46C6250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7427EC4A" w14:textId="37B46619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3AA0D2DC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3B10AED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106D701" w14:textId="4F3F041F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1E72F43E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258B79C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3414F7E6" w14:textId="445C88A4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2376F46B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2F5704BF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4C19276C" w14:textId="32E62788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7C0A39C4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260459C4" w14:textId="77777777" w:rsidR="001D5554" w:rsidRDefault="001D5554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FF47385" w14:textId="77777777" w:rsidR="001D5554" w:rsidRDefault="001D5554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0007B73" w14:textId="77777777" w:rsidR="001D5554" w:rsidRDefault="001D5554" w:rsidP="00A35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1D8CC538" w14:textId="77777777" w:rsidR="001D5554" w:rsidRPr="00DA715B" w:rsidRDefault="001D5554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1D5554" w:rsidRPr="002C4510" w14:paraId="4B2320A4" w14:textId="77777777" w:rsidTr="002219BF">
        <w:tc>
          <w:tcPr>
            <w:tcW w:w="1166" w:type="dxa"/>
            <w:shd w:val="clear" w:color="auto" w:fill="0070C0"/>
          </w:tcPr>
          <w:p w14:paraId="3098E20E" w14:textId="77777777" w:rsidR="001D5554" w:rsidRDefault="001D5554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7425044E" w14:textId="1AC5437E" w:rsidR="001D5554" w:rsidRPr="007C3A80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creazione non va a buon fine perché </w:t>
            </w:r>
            <w:r w:rsidR="00E8385C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lunghezza del titolo non è rispettata.</w:t>
            </w:r>
          </w:p>
        </w:tc>
      </w:tr>
    </w:tbl>
    <w:p w14:paraId="6F06FB6C" w14:textId="77777777" w:rsidR="005F583F" w:rsidRDefault="005F583F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426A45" w:rsidRPr="00DA715B" w14:paraId="15844D7D" w14:textId="77777777" w:rsidTr="002219BF">
        <w:tc>
          <w:tcPr>
            <w:tcW w:w="1166" w:type="dxa"/>
            <w:shd w:val="clear" w:color="auto" w:fill="0070C0"/>
          </w:tcPr>
          <w:p w14:paraId="62242928" w14:textId="77777777" w:rsidR="00426A45" w:rsidRPr="00DA715B" w:rsidRDefault="00426A45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04BC2FE" w14:textId="72C634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TC_1.4_2</w:t>
            </w:r>
          </w:p>
        </w:tc>
      </w:tr>
      <w:tr w:rsidR="00426A45" w:rsidRPr="00DA715B" w14:paraId="2BDA3AEF" w14:textId="77777777" w:rsidTr="002219BF">
        <w:tc>
          <w:tcPr>
            <w:tcW w:w="1166" w:type="dxa"/>
            <w:shd w:val="clear" w:color="auto" w:fill="0070C0"/>
          </w:tcPr>
          <w:p w14:paraId="0F9D6544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442A5AA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426A45" w:rsidRPr="002C4510" w14:paraId="43AEB06F" w14:textId="77777777" w:rsidTr="002219BF">
        <w:tc>
          <w:tcPr>
            <w:tcW w:w="1166" w:type="dxa"/>
            <w:shd w:val="clear" w:color="auto" w:fill="0070C0"/>
          </w:tcPr>
          <w:p w14:paraId="6E13A3EF" w14:textId="77777777" w:rsidR="00426A45" w:rsidRPr="00DA715B" w:rsidRDefault="00426A45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0285021C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426A45" w:rsidRPr="00DA715B" w14:paraId="5AB93F7E" w14:textId="77777777" w:rsidTr="002219BF">
        <w:tc>
          <w:tcPr>
            <w:tcW w:w="1166" w:type="dxa"/>
            <w:shd w:val="clear" w:color="auto" w:fill="0070C0"/>
          </w:tcPr>
          <w:p w14:paraId="1FB35803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3E4432B9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95AAF8F" w14:textId="77777777" w:rsidR="00426A45" w:rsidRPr="001D5554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70DDE50" w14:textId="77777777" w:rsidR="00426A45" w:rsidRDefault="00426A45" w:rsidP="00A35C3E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3A1662FA" w14:textId="77777777" w:rsidR="00426A45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426A45" w14:paraId="5B72BDF4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07DFE857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33E10B14" w14:textId="20C5741C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gram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  <w:r w:rsidR="002C7084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?</w:t>
                  </w:r>
                  <w:proofErr w:type="gramEnd"/>
                </w:p>
              </w:tc>
            </w:tr>
            <w:tr w:rsidR="00426A45" w14:paraId="3B78355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5BEE229D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59B2CD3B" w14:textId="08006782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685D1CFA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0DA3FDF7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6752A3A7" w14:textId="42691BA5" w:rsidR="00426A45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Informatica</w:t>
                  </w:r>
                </w:p>
              </w:tc>
            </w:tr>
            <w:tr w:rsidR="00426A45" w14:paraId="03451FF2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572D7E75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07592DF7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6778D638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0DE737C5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7A534487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1C15E60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1BF00D5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378FA0BB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0F254D18" w14:textId="77777777" w:rsidR="00426A45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50B42F3" w14:textId="77777777" w:rsidR="00426A45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C1424B7" w14:textId="77777777" w:rsidR="00426A45" w:rsidRDefault="00426A45" w:rsidP="00A35C3E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6BD16269" w14:textId="77777777" w:rsidR="00426A45" w:rsidRPr="00DA715B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426A45" w:rsidRPr="002C4510" w14:paraId="2D3DB947" w14:textId="77777777" w:rsidTr="002219BF">
        <w:tc>
          <w:tcPr>
            <w:tcW w:w="1166" w:type="dxa"/>
            <w:shd w:val="clear" w:color="auto" w:fill="0070C0"/>
          </w:tcPr>
          <w:p w14:paraId="0FC5AD9A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2DA1A4D8" w14:textId="22747851" w:rsidR="00426A45" w:rsidRPr="007C3A80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non va a buon fine perché non rispetta i criteri di formato per il Titolo.</w:t>
            </w:r>
          </w:p>
        </w:tc>
      </w:tr>
    </w:tbl>
    <w:p w14:paraId="681E0149" w14:textId="77777777" w:rsidR="00426A45" w:rsidRDefault="00426A45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426A45" w:rsidRPr="00DA715B" w14:paraId="006FABAA" w14:textId="77777777" w:rsidTr="002219BF">
        <w:tc>
          <w:tcPr>
            <w:tcW w:w="1166" w:type="dxa"/>
            <w:shd w:val="clear" w:color="auto" w:fill="0070C0"/>
          </w:tcPr>
          <w:p w14:paraId="63AB6EA7" w14:textId="77777777" w:rsidR="00426A45" w:rsidRPr="00DA715B" w:rsidRDefault="00426A45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2C0FB26" w14:textId="452D731F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TC_1.4_3</w:t>
            </w:r>
          </w:p>
        </w:tc>
      </w:tr>
      <w:tr w:rsidR="00426A45" w:rsidRPr="00DA715B" w14:paraId="208D2BBC" w14:textId="77777777" w:rsidTr="002219BF">
        <w:tc>
          <w:tcPr>
            <w:tcW w:w="1166" w:type="dxa"/>
            <w:shd w:val="clear" w:color="auto" w:fill="0070C0"/>
          </w:tcPr>
          <w:p w14:paraId="5719377A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7D722F4A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426A45" w:rsidRPr="002C4510" w14:paraId="30C78C62" w14:textId="77777777" w:rsidTr="002219BF">
        <w:tc>
          <w:tcPr>
            <w:tcW w:w="1166" w:type="dxa"/>
            <w:shd w:val="clear" w:color="auto" w:fill="0070C0"/>
          </w:tcPr>
          <w:p w14:paraId="62D39CE4" w14:textId="77777777" w:rsidR="00426A45" w:rsidRPr="00DA715B" w:rsidRDefault="00426A45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B36CF9C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426A45" w:rsidRPr="00DA715B" w14:paraId="2A5CF6CB" w14:textId="77777777" w:rsidTr="002219BF">
        <w:tc>
          <w:tcPr>
            <w:tcW w:w="1166" w:type="dxa"/>
            <w:shd w:val="clear" w:color="auto" w:fill="0070C0"/>
          </w:tcPr>
          <w:p w14:paraId="7261570D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1B558A8E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BB134BD" w14:textId="77777777" w:rsidR="00426A45" w:rsidRPr="001D5554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841179F" w14:textId="77777777" w:rsidR="00426A45" w:rsidRDefault="00426A45" w:rsidP="00A35C3E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1433E3E4" w14:textId="77777777" w:rsidR="00426A45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426A45" w14:paraId="60C6334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5BA4CFD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7728515C" w14:textId="349E7B5D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</w:p>
              </w:tc>
            </w:tr>
            <w:tr w:rsidR="00426A45" w14:paraId="62BC0761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EA90FC5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26CEB32A" w14:textId="2C4CDD20" w:rsidR="00426A45" w:rsidRDefault="00B833BC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A</w:t>
                  </w:r>
                </w:p>
              </w:tc>
            </w:tr>
            <w:tr w:rsidR="00426A45" w14:paraId="7AD71CBB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62740C1F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1901F315" w14:textId="113F75C3" w:rsidR="00426A45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Informatica</w:t>
                  </w:r>
                </w:p>
              </w:tc>
            </w:tr>
            <w:tr w:rsidR="00426A45" w14:paraId="734FBADF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976234D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34351412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0AF00B2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54C0F007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08C50F7E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60AF9CC2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35E96BE1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56DC68DC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4C1D9A57" w14:textId="77777777" w:rsidR="00426A45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6B6C99C" w14:textId="77777777" w:rsidR="00426A45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D611C85" w14:textId="77777777" w:rsidR="00426A45" w:rsidRDefault="00426A45" w:rsidP="00A35C3E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218FF2A9" w14:textId="77777777" w:rsidR="00426A45" w:rsidRPr="00DA715B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426A45" w:rsidRPr="002C4510" w14:paraId="4685E7F9" w14:textId="77777777" w:rsidTr="002219BF">
        <w:tc>
          <w:tcPr>
            <w:tcW w:w="1166" w:type="dxa"/>
            <w:shd w:val="clear" w:color="auto" w:fill="0070C0"/>
          </w:tcPr>
          <w:p w14:paraId="4B748277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4FBDFC53" w14:textId="693EA646" w:rsidR="00426A45" w:rsidRPr="007C3A80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non va a buon fine perché non rispetta i criteri di lunghezza per la Descrizione.</w:t>
            </w:r>
          </w:p>
        </w:tc>
      </w:tr>
    </w:tbl>
    <w:p w14:paraId="6C97A016" w14:textId="1C5E6603" w:rsidR="005D5566" w:rsidRDefault="005D5566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6C7C48CB" w14:textId="77777777" w:rsidR="005D5566" w:rsidRDefault="005D5566">
      <w:pPr>
        <w:rPr>
          <w:rFonts w:ascii="Arial" w:eastAsia="Times New Roman" w:hAnsi="Arial" w:cs="Arial"/>
          <w:b/>
          <w:color w:val="auto"/>
          <w:lang w:val="it-IT" w:eastAsia="en-US"/>
        </w:rPr>
      </w:pPr>
      <w:r>
        <w:rPr>
          <w:rFonts w:ascii="Arial" w:eastAsia="Times New Roman" w:hAnsi="Arial" w:cs="Arial"/>
          <w:b/>
          <w:color w:val="auto"/>
          <w:lang w:val="it-IT" w:eastAsia="en-US"/>
        </w:rPr>
        <w:br w:type="page"/>
      </w:r>
    </w:p>
    <w:p w14:paraId="5AEEF5F4" w14:textId="77777777" w:rsidR="00426A45" w:rsidRDefault="00426A45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426A45" w:rsidRPr="00DA715B" w14:paraId="1E0FC89E" w14:textId="77777777" w:rsidTr="002219BF">
        <w:tc>
          <w:tcPr>
            <w:tcW w:w="1166" w:type="dxa"/>
            <w:shd w:val="clear" w:color="auto" w:fill="0070C0"/>
          </w:tcPr>
          <w:p w14:paraId="5E08F8A8" w14:textId="77777777" w:rsidR="00426A45" w:rsidRPr="00DA715B" w:rsidRDefault="00426A45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19384084" w14:textId="53A80644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TC_1.4_4</w:t>
            </w:r>
          </w:p>
        </w:tc>
      </w:tr>
      <w:tr w:rsidR="00426A45" w:rsidRPr="00DA715B" w14:paraId="1F0AF870" w14:textId="77777777" w:rsidTr="002219BF">
        <w:tc>
          <w:tcPr>
            <w:tcW w:w="1166" w:type="dxa"/>
            <w:shd w:val="clear" w:color="auto" w:fill="0070C0"/>
          </w:tcPr>
          <w:p w14:paraId="5E9025DF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5B09B8FF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426A45" w:rsidRPr="002C4510" w14:paraId="0A0FD12E" w14:textId="77777777" w:rsidTr="002219BF">
        <w:tc>
          <w:tcPr>
            <w:tcW w:w="1166" w:type="dxa"/>
            <w:shd w:val="clear" w:color="auto" w:fill="0070C0"/>
          </w:tcPr>
          <w:p w14:paraId="02E9A673" w14:textId="77777777" w:rsidR="00426A45" w:rsidRPr="00DA715B" w:rsidRDefault="00426A45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58A3415F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426A45" w:rsidRPr="00DA715B" w14:paraId="016CD080" w14:textId="77777777" w:rsidTr="002219BF">
        <w:tc>
          <w:tcPr>
            <w:tcW w:w="1166" w:type="dxa"/>
            <w:shd w:val="clear" w:color="auto" w:fill="0070C0"/>
          </w:tcPr>
          <w:p w14:paraId="1BD878E7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5AA2E951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6DDB97E" w14:textId="77777777" w:rsidR="00426A45" w:rsidRPr="001D5554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321F448" w14:textId="77777777" w:rsidR="00426A45" w:rsidRDefault="00426A45" w:rsidP="00A35C3E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78A5625E" w14:textId="77777777" w:rsidR="00426A45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426A45" w14:paraId="140B6CCB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7BBBA5DC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68D6D08C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</w:p>
              </w:tc>
            </w:tr>
            <w:tr w:rsidR="00426A45" w14:paraId="68CCE0FE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15596ABC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2260709C" w14:textId="28251D93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</w:t>
                  </w:r>
                  <w:r w:rsidR="005B0900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 edizione 1</w:t>
                  </w:r>
                </w:p>
              </w:tc>
            </w:tr>
            <w:tr w:rsidR="00426A45" w14:paraId="44815E68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16E065B0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39A9DC9E" w14:textId="6E78AEA0" w:rsidR="00426A45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Danza</w:t>
                  </w:r>
                </w:p>
              </w:tc>
            </w:tr>
            <w:tr w:rsidR="00426A45" w14:paraId="11240B6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320FA0C9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1C98132B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5C412E43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ED70DEB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0B3DC87E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036EC54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4B98ABC9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3B0329FE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4B93CE26" w14:textId="77777777" w:rsidR="00426A45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05863F8" w14:textId="77777777" w:rsidR="00426A45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9FFE49A" w14:textId="77777777" w:rsidR="00426A45" w:rsidRDefault="00426A45" w:rsidP="00A35C3E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48F1DB09" w14:textId="77777777" w:rsidR="00426A45" w:rsidRPr="00DA715B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426A45" w:rsidRPr="002C4510" w14:paraId="1B43188B" w14:textId="77777777" w:rsidTr="002219BF">
        <w:tc>
          <w:tcPr>
            <w:tcW w:w="1166" w:type="dxa"/>
            <w:shd w:val="clear" w:color="auto" w:fill="0070C0"/>
          </w:tcPr>
          <w:p w14:paraId="46876503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533B0BDE" w14:textId="5D789439" w:rsidR="00426A45" w:rsidRPr="007C3A80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creazione non va a </w:t>
            </w:r>
            <w:r w:rsidR="005B0900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buon fine perché la scadenza non è stata settata.</w:t>
            </w:r>
          </w:p>
        </w:tc>
      </w:tr>
    </w:tbl>
    <w:p w14:paraId="400013EB" w14:textId="4041CA07" w:rsidR="00426A45" w:rsidRDefault="00426A45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36F044C9" w14:textId="77777777" w:rsidR="005B0900" w:rsidRDefault="005B0900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5B0900" w:rsidRPr="00DA715B" w14:paraId="5E197C2B" w14:textId="77777777" w:rsidTr="002219BF">
        <w:tc>
          <w:tcPr>
            <w:tcW w:w="1166" w:type="dxa"/>
            <w:shd w:val="clear" w:color="auto" w:fill="0070C0"/>
          </w:tcPr>
          <w:p w14:paraId="663D9B1B" w14:textId="77777777" w:rsidR="005B0900" w:rsidRPr="00DA715B" w:rsidRDefault="005B0900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64745623" w14:textId="1BD7E112" w:rsidR="005B0900" w:rsidRPr="00DA715B" w:rsidRDefault="005B090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TC_1.4_5</w:t>
            </w:r>
          </w:p>
        </w:tc>
      </w:tr>
      <w:tr w:rsidR="005B0900" w:rsidRPr="00DA715B" w14:paraId="6EFA2229" w14:textId="77777777" w:rsidTr="002219BF">
        <w:tc>
          <w:tcPr>
            <w:tcW w:w="1166" w:type="dxa"/>
            <w:shd w:val="clear" w:color="auto" w:fill="0070C0"/>
          </w:tcPr>
          <w:p w14:paraId="12BD5657" w14:textId="77777777" w:rsidR="005B0900" w:rsidRDefault="005B090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4A5FD7C" w14:textId="77777777" w:rsidR="005B0900" w:rsidRPr="00DA715B" w:rsidRDefault="005B090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5B0900" w:rsidRPr="002C4510" w14:paraId="6D198985" w14:textId="77777777" w:rsidTr="002219BF">
        <w:tc>
          <w:tcPr>
            <w:tcW w:w="1166" w:type="dxa"/>
            <w:shd w:val="clear" w:color="auto" w:fill="0070C0"/>
          </w:tcPr>
          <w:p w14:paraId="0CFD6DDE" w14:textId="77777777" w:rsidR="005B0900" w:rsidRPr="00DA715B" w:rsidRDefault="005B0900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716C9192" w14:textId="77777777" w:rsidR="005B0900" w:rsidRPr="00DA715B" w:rsidRDefault="005B090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5B0900" w:rsidRPr="00DA715B" w14:paraId="5E5F6D53" w14:textId="77777777" w:rsidTr="002219BF">
        <w:tc>
          <w:tcPr>
            <w:tcW w:w="1166" w:type="dxa"/>
            <w:shd w:val="clear" w:color="auto" w:fill="0070C0"/>
          </w:tcPr>
          <w:p w14:paraId="07BD9A59" w14:textId="77777777" w:rsidR="005B0900" w:rsidRDefault="005B090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0FD6F285" w14:textId="77777777" w:rsidR="005B0900" w:rsidRPr="00DA715B" w:rsidRDefault="005B090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42295E8" w14:textId="77777777" w:rsidR="005B0900" w:rsidRPr="001D5554" w:rsidRDefault="005B090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DDDCAF5" w14:textId="77777777" w:rsidR="005B0900" w:rsidRDefault="005B0900" w:rsidP="00A35C3E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40C00580" w14:textId="77777777" w:rsidR="005B0900" w:rsidRDefault="005B0900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5B0900" w14:paraId="0CE7BC5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19FD9F1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0C78AF3F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</w:p>
              </w:tc>
            </w:tr>
            <w:tr w:rsidR="005B0900" w14:paraId="754825CC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312FF3EC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17AD7AAE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edizione 1</w:t>
                  </w:r>
                </w:p>
              </w:tc>
            </w:tr>
            <w:tr w:rsidR="005B0900" w14:paraId="4E1CEA78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6BDEF2FA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631C4200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Danza</w:t>
                  </w:r>
                </w:p>
              </w:tc>
            </w:tr>
            <w:tr w:rsidR="005B0900" w14:paraId="7478F408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465BC9B9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4A5686AA" w14:textId="7E260A09" w:rsidR="005B0900" w:rsidRDefault="00B833BC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11</w:t>
                  </w:r>
                  <w:r w:rsidR="005B0900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/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12</w:t>
                  </w:r>
                  <w:r w:rsidR="005B0900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/1990</w:t>
                  </w:r>
                </w:p>
              </w:tc>
            </w:tr>
            <w:tr w:rsidR="005B0900" w14:paraId="4DF2F6C2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5F36D3A9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5562E4DE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5B0900" w14:paraId="1E627BC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7CF14FB5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508BCDC9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43324586" w14:textId="77777777" w:rsidR="005B0900" w:rsidRDefault="005B0900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AA1F82C" w14:textId="77777777" w:rsidR="005B0900" w:rsidRDefault="005B0900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2BAAFAA" w14:textId="77777777" w:rsidR="005B0900" w:rsidRDefault="005B0900" w:rsidP="00A35C3E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3EF1D404" w14:textId="77777777" w:rsidR="005B0900" w:rsidRPr="00DA715B" w:rsidRDefault="005B0900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5B0900" w:rsidRPr="002C4510" w14:paraId="63687D18" w14:textId="77777777" w:rsidTr="002219BF">
        <w:tc>
          <w:tcPr>
            <w:tcW w:w="1166" w:type="dxa"/>
            <w:shd w:val="clear" w:color="auto" w:fill="0070C0"/>
          </w:tcPr>
          <w:p w14:paraId="0DF1FB1F" w14:textId="77777777" w:rsidR="005B0900" w:rsidRDefault="005B090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73B924E" w14:textId="1A2355A4" w:rsidR="005B0900" w:rsidRPr="007C3A80" w:rsidRDefault="005B090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non va a buon fine perché la scadenza non è rispe</w:t>
            </w:r>
            <w:r w:rsidR="002219B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tta i criteri di</w:t>
            </w:r>
            <w:r w:rsidR="00AD2A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correttezza</w:t>
            </w:r>
            <w:r w:rsidR="002219B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.</w:t>
            </w:r>
          </w:p>
        </w:tc>
      </w:tr>
    </w:tbl>
    <w:p w14:paraId="273AFCB0" w14:textId="1CFCB0CD" w:rsidR="002219BF" w:rsidRDefault="002219BF" w:rsidP="002219BF">
      <w:pPr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2219BF" w:rsidRPr="00DA715B" w14:paraId="02B947D9" w14:textId="77777777" w:rsidTr="002219BF">
        <w:tc>
          <w:tcPr>
            <w:tcW w:w="1166" w:type="dxa"/>
            <w:shd w:val="clear" w:color="auto" w:fill="0070C0"/>
          </w:tcPr>
          <w:p w14:paraId="0BC4EFBD" w14:textId="77777777" w:rsidR="002219BF" w:rsidRPr="00DA715B" w:rsidRDefault="002219BF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1D2DD7B7" w14:textId="7712EAA3" w:rsidR="002219BF" w:rsidRPr="00DA715B" w:rsidRDefault="002219BF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TC_1.4_6</w:t>
            </w:r>
          </w:p>
        </w:tc>
      </w:tr>
      <w:tr w:rsidR="002219BF" w:rsidRPr="00DA715B" w14:paraId="650FC443" w14:textId="77777777" w:rsidTr="002219BF">
        <w:tc>
          <w:tcPr>
            <w:tcW w:w="1166" w:type="dxa"/>
            <w:shd w:val="clear" w:color="auto" w:fill="0070C0"/>
          </w:tcPr>
          <w:p w14:paraId="1906046F" w14:textId="77777777" w:rsidR="002219BF" w:rsidRDefault="002219BF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16E4DD70" w14:textId="77777777" w:rsidR="002219BF" w:rsidRPr="00DA715B" w:rsidRDefault="002219BF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2219BF" w:rsidRPr="002C4510" w14:paraId="738F22FC" w14:textId="77777777" w:rsidTr="002219BF">
        <w:tc>
          <w:tcPr>
            <w:tcW w:w="1166" w:type="dxa"/>
            <w:shd w:val="clear" w:color="auto" w:fill="0070C0"/>
          </w:tcPr>
          <w:p w14:paraId="28E92F7C" w14:textId="77777777" w:rsidR="002219BF" w:rsidRPr="00DA715B" w:rsidRDefault="002219BF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4CF662A" w14:textId="77777777" w:rsidR="002219BF" w:rsidRPr="00DA715B" w:rsidRDefault="002219BF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2219BF" w:rsidRPr="00DA715B" w14:paraId="3F67DD47" w14:textId="77777777" w:rsidTr="002219BF">
        <w:tc>
          <w:tcPr>
            <w:tcW w:w="1166" w:type="dxa"/>
            <w:shd w:val="clear" w:color="auto" w:fill="0070C0"/>
          </w:tcPr>
          <w:p w14:paraId="553E138F" w14:textId="77777777" w:rsidR="002219BF" w:rsidRDefault="002219BF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49813216" w14:textId="77777777" w:rsidR="002219BF" w:rsidRPr="00DA715B" w:rsidRDefault="002219BF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C6B475C" w14:textId="77777777" w:rsidR="002219BF" w:rsidRPr="001D5554" w:rsidRDefault="002219BF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A9D9EAA" w14:textId="77777777" w:rsidR="002219BF" w:rsidRDefault="002219BF" w:rsidP="00A35C3E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4BDCBE8B" w14:textId="77777777" w:rsidR="002219BF" w:rsidRDefault="002219BF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2219BF" w14:paraId="4144110C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6E86ABB7" w14:textId="77777777" w:rsidR="002219BF" w:rsidRDefault="002219BF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3F7687C9" w14:textId="77777777" w:rsidR="002219BF" w:rsidRDefault="002219BF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</w:p>
              </w:tc>
            </w:tr>
            <w:tr w:rsidR="002219BF" w14:paraId="025052AA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6B4EC9D4" w14:textId="77777777" w:rsidR="002219BF" w:rsidRDefault="002219BF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48A1CD5D" w14:textId="77777777" w:rsidR="002219BF" w:rsidRDefault="002219BF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edizione 1</w:t>
                  </w:r>
                </w:p>
              </w:tc>
            </w:tr>
            <w:tr w:rsidR="002219BF" w14:paraId="4176AB1F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5E7FEA1F" w14:textId="77777777" w:rsidR="002219BF" w:rsidRDefault="002219BF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6C45811A" w14:textId="77777777" w:rsidR="002219BF" w:rsidRDefault="002219BF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Danza</w:t>
                  </w:r>
                </w:p>
              </w:tc>
            </w:tr>
            <w:tr w:rsidR="002219BF" w14:paraId="7F0EC31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008F94AA" w14:textId="77777777" w:rsidR="002219BF" w:rsidRDefault="002219BF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1F46ED6A" w14:textId="5D4D5D04" w:rsidR="002219BF" w:rsidRDefault="00AD2A68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01/02/2021</w:t>
                  </w:r>
                </w:p>
              </w:tc>
            </w:tr>
            <w:tr w:rsidR="002219BF" w14:paraId="66FD6B17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745E340F" w14:textId="77777777" w:rsidR="002219BF" w:rsidRDefault="002219BF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5D00139E" w14:textId="31233308" w:rsidR="002219BF" w:rsidRDefault="00AD2A68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1a</w:t>
                  </w:r>
                </w:p>
              </w:tc>
            </w:tr>
            <w:tr w:rsidR="002219BF" w14:paraId="0501E247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3023144" w14:textId="77777777" w:rsidR="002219BF" w:rsidRDefault="002219BF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2628C45D" w14:textId="77777777" w:rsidR="002219BF" w:rsidRDefault="002219BF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34528400" w14:textId="77777777" w:rsidR="002219BF" w:rsidRDefault="002219BF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C9ED568" w14:textId="77777777" w:rsidR="002219BF" w:rsidRDefault="002219BF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46DD5B7" w14:textId="77777777" w:rsidR="002219BF" w:rsidRDefault="002219BF" w:rsidP="00A35C3E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14ACACA4" w14:textId="77777777" w:rsidR="002219BF" w:rsidRPr="00DA715B" w:rsidRDefault="002219BF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2219BF" w:rsidRPr="002C4510" w14:paraId="1276A1D8" w14:textId="77777777" w:rsidTr="002219BF">
        <w:tc>
          <w:tcPr>
            <w:tcW w:w="1166" w:type="dxa"/>
            <w:shd w:val="clear" w:color="auto" w:fill="0070C0"/>
          </w:tcPr>
          <w:p w14:paraId="0EA0D47F" w14:textId="77777777" w:rsidR="002219BF" w:rsidRDefault="002219BF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4B04CE99" w14:textId="25CE40FD" w:rsidR="002219BF" w:rsidRPr="007C3A80" w:rsidRDefault="002219BF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creazione non va a buon fine perché </w:t>
            </w:r>
            <w:r w:rsidR="00AD2A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il prezzo non rispetta i criteri di formato.</w:t>
            </w:r>
          </w:p>
        </w:tc>
      </w:tr>
    </w:tbl>
    <w:p w14:paraId="2517592E" w14:textId="2ADDA22A" w:rsidR="002219BF" w:rsidRDefault="002219BF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AD2A68" w:rsidRPr="00DA715B" w14:paraId="02C6286C" w14:textId="77777777" w:rsidTr="00F42F78">
        <w:tc>
          <w:tcPr>
            <w:tcW w:w="1166" w:type="dxa"/>
            <w:shd w:val="clear" w:color="auto" w:fill="0070C0"/>
          </w:tcPr>
          <w:p w14:paraId="6C1916AB" w14:textId="77777777" w:rsidR="00AD2A68" w:rsidRPr="00DA715B" w:rsidRDefault="00AD2A6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19879E07" w14:textId="5DF8B13C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TC_1.4_7</w:t>
            </w:r>
          </w:p>
        </w:tc>
      </w:tr>
      <w:tr w:rsidR="00AD2A68" w:rsidRPr="00DA715B" w14:paraId="2D68FF2E" w14:textId="77777777" w:rsidTr="00F42F78">
        <w:tc>
          <w:tcPr>
            <w:tcW w:w="1166" w:type="dxa"/>
            <w:shd w:val="clear" w:color="auto" w:fill="0070C0"/>
          </w:tcPr>
          <w:p w14:paraId="07095B5B" w14:textId="77777777" w:rsidR="00AD2A68" w:rsidRDefault="00AD2A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D02544E" w14:textId="77777777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AD2A68" w:rsidRPr="002C4510" w14:paraId="335CD3E3" w14:textId="77777777" w:rsidTr="00F42F78">
        <w:tc>
          <w:tcPr>
            <w:tcW w:w="1166" w:type="dxa"/>
            <w:shd w:val="clear" w:color="auto" w:fill="0070C0"/>
          </w:tcPr>
          <w:p w14:paraId="301263E7" w14:textId="77777777" w:rsidR="00AD2A68" w:rsidRPr="00DA715B" w:rsidRDefault="00AD2A6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4C8F5FD9" w14:textId="77777777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AD2A68" w:rsidRPr="00DA715B" w14:paraId="66B26A6E" w14:textId="77777777" w:rsidTr="00F42F78">
        <w:tc>
          <w:tcPr>
            <w:tcW w:w="1166" w:type="dxa"/>
            <w:shd w:val="clear" w:color="auto" w:fill="0070C0"/>
          </w:tcPr>
          <w:p w14:paraId="0B396CF5" w14:textId="77777777" w:rsidR="00AD2A68" w:rsidRDefault="00AD2A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35159D0A" w14:textId="77777777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9365EA7" w14:textId="77777777" w:rsidR="00AD2A68" w:rsidRPr="001D5554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5D9F439" w14:textId="77777777" w:rsidR="00AD2A68" w:rsidRDefault="00AD2A68" w:rsidP="00A35C3E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257B1A75" w14:textId="77777777" w:rsidR="00AD2A68" w:rsidRDefault="00AD2A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AD2A68" w14:paraId="5FE4A6CB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7EB2B59E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28EE7AAA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</w:p>
              </w:tc>
            </w:tr>
            <w:tr w:rsidR="00AD2A68" w14:paraId="34E402D5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61DFAE2F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5D2A2540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edizione 1</w:t>
                  </w:r>
                </w:p>
              </w:tc>
            </w:tr>
            <w:tr w:rsidR="00AD2A68" w14:paraId="757C86A8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2A4D8583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7B07CE26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Danza</w:t>
                  </w:r>
                </w:p>
              </w:tc>
            </w:tr>
            <w:tr w:rsidR="002B0916" w14:paraId="506F19C0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546C8CD" w14:textId="77777777" w:rsidR="002B0916" w:rsidRDefault="002B0916" w:rsidP="002B0916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47923E5C" w14:textId="60FC8698" w:rsidR="002B0916" w:rsidRDefault="002B0916" w:rsidP="002B0916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01/02/2021</w:t>
                  </w:r>
                </w:p>
              </w:tc>
            </w:tr>
            <w:tr w:rsidR="00AD2A68" w14:paraId="3C1987F0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13BBBC8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7B9FCA1C" w14:textId="37F68E5C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10</w:t>
                  </w:r>
                </w:p>
              </w:tc>
            </w:tr>
            <w:tr w:rsidR="00AD2A68" w14:paraId="148289B6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A80CE17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7A6F2244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6EE9BA18" w14:textId="77777777" w:rsidR="00AD2A68" w:rsidRDefault="00AD2A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79526A7" w14:textId="77777777" w:rsidR="00AD2A68" w:rsidRDefault="00AD2A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FF898ED" w14:textId="77777777" w:rsidR="00AD2A68" w:rsidRDefault="00AD2A68" w:rsidP="00A35C3E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0F0FA826" w14:textId="77777777" w:rsidR="00AD2A68" w:rsidRPr="00DA715B" w:rsidRDefault="00AD2A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AD2A68" w:rsidRPr="002C4510" w14:paraId="320DB64D" w14:textId="77777777" w:rsidTr="00F42F78">
        <w:tc>
          <w:tcPr>
            <w:tcW w:w="1166" w:type="dxa"/>
            <w:shd w:val="clear" w:color="auto" w:fill="0070C0"/>
          </w:tcPr>
          <w:p w14:paraId="65A9F9BE" w14:textId="77777777" w:rsidR="00AD2A68" w:rsidRDefault="00AD2A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44DECA8F" w14:textId="632684DB" w:rsidR="00AD2A68" w:rsidRPr="007C3A80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non va a buon fine perché l’immagine non è stata selezionata.</w:t>
            </w:r>
          </w:p>
        </w:tc>
      </w:tr>
    </w:tbl>
    <w:p w14:paraId="13A2EADF" w14:textId="511E6F83" w:rsidR="00AD2A68" w:rsidRDefault="00AD2A68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AD2A68" w:rsidRPr="00DA715B" w14:paraId="275526C6" w14:textId="77777777" w:rsidTr="00F42F78">
        <w:tc>
          <w:tcPr>
            <w:tcW w:w="1166" w:type="dxa"/>
            <w:shd w:val="clear" w:color="auto" w:fill="0070C0"/>
          </w:tcPr>
          <w:p w14:paraId="414C2BE9" w14:textId="77777777" w:rsidR="00AD2A68" w:rsidRPr="00DA715B" w:rsidRDefault="00AD2A6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23D5E3E" w14:textId="7137B334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TC_1.4_8</w:t>
            </w:r>
          </w:p>
        </w:tc>
      </w:tr>
      <w:tr w:rsidR="00AD2A68" w:rsidRPr="00DA715B" w14:paraId="44FE871A" w14:textId="77777777" w:rsidTr="00F42F78">
        <w:tc>
          <w:tcPr>
            <w:tcW w:w="1166" w:type="dxa"/>
            <w:shd w:val="clear" w:color="auto" w:fill="0070C0"/>
          </w:tcPr>
          <w:p w14:paraId="08BD40E4" w14:textId="77777777" w:rsidR="00AD2A68" w:rsidRDefault="00AD2A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5F6F1ED4" w14:textId="71575828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3F2D68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AD2A68" w:rsidRPr="002C4510" w14:paraId="2E635209" w14:textId="77777777" w:rsidTr="00F42F78">
        <w:tc>
          <w:tcPr>
            <w:tcW w:w="1166" w:type="dxa"/>
            <w:shd w:val="clear" w:color="auto" w:fill="0070C0"/>
          </w:tcPr>
          <w:p w14:paraId="7391D359" w14:textId="77777777" w:rsidR="00AD2A68" w:rsidRPr="00DA715B" w:rsidRDefault="00AD2A6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3C65F48B" w14:textId="77777777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AD2A68" w:rsidRPr="00DA715B" w14:paraId="1D7821AA" w14:textId="77777777" w:rsidTr="00F42F78">
        <w:tc>
          <w:tcPr>
            <w:tcW w:w="1166" w:type="dxa"/>
            <w:shd w:val="clear" w:color="auto" w:fill="0070C0"/>
          </w:tcPr>
          <w:p w14:paraId="334EFF6F" w14:textId="77777777" w:rsidR="00AD2A68" w:rsidRDefault="00AD2A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78AA08D5" w14:textId="77777777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E21C678" w14:textId="77777777" w:rsidR="00AD2A68" w:rsidRPr="001D5554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0C7C36E" w14:textId="77777777" w:rsidR="00AD2A68" w:rsidRDefault="00AD2A68" w:rsidP="00A35C3E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6AA14AFE" w14:textId="77777777" w:rsidR="00AD2A68" w:rsidRDefault="00AD2A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AD2A68" w14:paraId="106C8552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8C6F207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133FC4C5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</w:p>
              </w:tc>
            </w:tr>
            <w:tr w:rsidR="00AD2A68" w14:paraId="6E227682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2E4366C5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6ACA4E15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edizione 1</w:t>
                  </w:r>
                </w:p>
              </w:tc>
            </w:tr>
            <w:tr w:rsidR="00AD2A68" w14:paraId="0FFFB03D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B29553C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3BB7A9F3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Danza</w:t>
                  </w:r>
                </w:p>
              </w:tc>
            </w:tr>
            <w:tr w:rsidR="002B0916" w14:paraId="6756BC72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F18C948" w14:textId="77777777" w:rsidR="002B0916" w:rsidRDefault="002B0916" w:rsidP="002B0916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54EEC70A" w14:textId="05E78691" w:rsidR="002B0916" w:rsidRDefault="002B0916" w:rsidP="002B0916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01/02/2021</w:t>
                  </w:r>
                </w:p>
              </w:tc>
            </w:tr>
            <w:tr w:rsidR="00AD2A68" w14:paraId="667C3AD9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5885E40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5B9461E3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10</w:t>
                  </w:r>
                </w:p>
              </w:tc>
            </w:tr>
            <w:tr w:rsidR="00AD2A68" w14:paraId="61B8997D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6EA7A90" w14:textId="77777777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2C6CB716" w14:textId="60C2E5A4" w:rsidR="00AD2A68" w:rsidRDefault="00AD2A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file.jpg</w:t>
                  </w:r>
                </w:p>
              </w:tc>
            </w:tr>
          </w:tbl>
          <w:p w14:paraId="01E529BB" w14:textId="77777777" w:rsidR="00AD2A68" w:rsidRDefault="00AD2A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F7E8BD4" w14:textId="77777777" w:rsidR="00AD2A68" w:rsidRDefault="00AD2A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4C713E4" w14:textId="77777777" w:rsidR="00AD2A68" w:rsidRDefault="00AD2A68" w:rsidP="00A35C3E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2452F470" w14:textId="77777777" w:rsidR="00AD2A68" w:rsidRPr="00DA715B" w:rsidRDefault="00AD2A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AD2A68" w:rsidRPr="002C4510" w14:paraId="7F3AF079" w14:textId="77777777" w:rsidTr="00F42F78">
        <w:tc>
          <w:tcPr>
            <w:tcW w:w="1166" w:type="dxa"/>
            <w:shd w:val="clear" w:color="auto" w:fill="0070C0"/>
          </w:tcPr>
          <w:p w14:paraId="24B03A58" w14:textId="77777777" w:rsidR="00AD2A68" w:rsidRDefault="00AD2A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7BB15AB" w14:textId="355B3DB4" w:rsidR="00AD2A68" w:rsidRPr="007C3A80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va a buon fine poiché tutti i campi sono stati compilati correttamente.</w:t>
            </w:r>
          </w:p>
        </w:tc>
      </w:tr>
    </w:tbl>
    <w:p w14:paraId="17A8C9A3" w14:textId="25B604F2" w:rsidR="00AD2A68" w:rsidRDefault="00AD2A68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0CC8F8DE" w14:textId="1978CC9D" w:rsidR="00AD2A68" w:rsidRPr="00AD2A68" w:rsidRDefault="00AD2A68" w:rsidP="002C4510">
      <w:pPr>
        <w:pStyle w:val="Heading3"/>
      </w:pPr>
      <w:bookmarkStart w:id="8" w:name="_Toc1297865"/>
      <w:r w:rsidRPr="00AD2A68">
        <w:t>1.2.</w:t>
      </w:r>
      <w:r>
        <w:t>2</w:t>
      </w:r>
      <w:r w:rsidRPr="00AD2A68">
        <w:t xml:space="preserve"> </w:t>
      </w:r>
      <w:proofErr w:type="spellStart"/>
      <w:r>
        <w:t>Modifica</w:t>
      </w:r>
      <w:proofErr w:type="spellEnd"/>
      <w:r w:rsidRPr="00AD2A68">
        <w:t xml:space="preserve"> </w:t>
      </w:r>
      <w:proofErr w:type="spellStart"/>
      <w:r w:rsidRPr="00AD2A68">
        <w:t>corso</w:t>
      </w:r>
      <w:bookmarkEnd w:id="8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3F2D68" w:rsidRPr="00DA715B" w14:paraId="2623EE91" w14:textId="77777777" w:rsidTr="00F42F78">
        <w:tc>
          <w:tcPr>
            <w:tcW w:w="1166" w:type="dxa"/>
            <w:shd w:val="clear" w:color="auto" w:fill="0070C0"/>
          </w:tcPr>
          <w:p w14:paraId="0B62328A" w14:textId="77777777" w:rsidR="003F2D68" w:rsidRPr="00DA715B" w:rsidRDefault="003F2D6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1398158" w14:textId="7CF3A800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TC_1.5_1</w:t>
            </w:r>
          </w:p>
        </w:tc>
      </w:tr>
      <w:tr w:rsidR="003F2D68" w:rsidRPr="00DA715B" w14:paraId="5E4D1793" w14:textId="77777777" w:rsidTr="00F42F78">
        <w:tc>
          <w:tcPr>
            <w:tcW w:w="1166" w:type="dxa"/>
            <w:shd w:val="clear" w:color="auto" w:fill="0070C0"/>
          </w:tcPr>
          <w:p w14:paraId="4B83E786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1E55D806" w14:textId="71EBFA55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2C4510" w14:paraId="557E93E6" w14:textId="77777777" w:rsidTr="00F42F78">
        <w:tc>
          <w:tcPr>
            <w:tcW w:w="1166" w:type="dxa"/>
            <w:shd w:val="clear" w:color="auto" w:fill="0070C0"/>
          </w:tcPr>
          <w:p w14:paraId="4E8E417C" w14:textId="77777777" w:rsidR="003F2D68" w:rsidRPr="00DA715B" w:rsidRDefault="003F2D6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42731F25" w14:textId="3A32B303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modifica di un corso in fase di completamento.</w:t>
            </w:r>
          </w:p>
        </w:tc>
      </w:tr>
      <w:tr w:rsidR="003F2D68" w:rsidRPr="00DA715B" w14:paraId="17FA9E63" w14:textId="77777777" w:rsidTr="00F42F78">
        <w:tc>
          <w:tcPr>
            <w:tcW w:w="1166" w:type="dxa"/>
            <w:shd w:val="clear" w:color="auto" w:fill="0070C0"/>
          </w:tcPr>
          <w:p w14:paraId="73FCC700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7873FA6D" w14:textId="77777777" w:rsidR="003F2D68" w:rsidRDefault="003F2D68" w:rsidP="003F2D6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F1ABCC6" w14:textId="77777777" w:rsidR="003F2D68" w:rsidRPr="003F2D68" w:rsidRDefault="003F2D68" w:rsidP="00A35C3E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31C1F300" w14:textId="77777777" w:rsidR="003F2D68" w:rsidRDefault="003F2D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3F2D68" w14:paraId="6C5F4BBF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167C7CF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45691BE0" w14:textId="30B4EC36" w:rsidR="003F2D68" w:rsidRDefault="00D022B3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</w:t>
                  </w:r>
                </w:p>
              </w:tc>
            </w:tr>
            <w:tr w:rsidR="003F2D68" w14:paraId="6C9AA61F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EE9C364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08F9A77A" w14:textId="416D704D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33F9EBA2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3E3D2F3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5620661B" w14:textId="47EED1C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59552825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5D166D1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1D6225E9" w14:textId="06CCE616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40C462EE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2F1FEBD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08C676B3" w14:textId="0596D05B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259865DD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9141D40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23B30375" w14:textId="1C2F1AEE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29A77337" w14:textId="77777777" w:rsidR="003F2D68" w:rsidRDefault="003F2D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7FBD635" w14:textId="77777777" w:rsidR="003F2D68" w:rsidRDefault="003F2D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3555ED6" w14:textId="47470B9F" w:rsidR="003F2D68" w:rsidRPr="003F2D68" w:rsidRDefault="003F2D68" w:rsidP="00A35C3E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6D23F854" w14:textId="77777777" w:rsidR="003F2D68" w:rsidRPr="00DA715B" w:rsidRDefault="003F2D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3F2D68" w:rsidRPr="002C4510" w14:paraId="678482E1" w14:textId="77777777" w:rsidTr="00F42F78">
        <w:tc>
          <w:tcPr>
            <w:tcW w:w="1166" w:type="dxa"/>
            <w:shd w:val="clear" w:color="auto" w:fill="0070C0"/>
          </w:tcPr>
          <w:p w14:paraId="049AF6CA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47FA470C" w14:textId="4038FAD7" w:rsidR="003F2D68" w:rsidRPr="007C3A80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non va a buon fine perché non rispetta i criteri di lunghezza per il Titolo.</w:t>
            </w:r>
          </w:p>
        </w:tc>
      </w:tr>
    </w:tbl>
    <w:p w14:paraId="619DE4AD" w14:textId="77777777" w:rsidR="003F2D68" w:rsidRDefault="003F2D68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3F2D68" w:rsidRPr="00DA715B" w14:paraId="1126C96C" w14:textId="77777777" w:rsidTr="003F2D68">
        <w:tc>
          <w:tcPr>
            <w:tcW w:w="1934" w:type="dxa"/>
            <w:shd w:val="clear" w:color="auto" w:fill="0070C0"/>
          </w:tcPr>
          <w:p w14:paraId="015AB31E" w14:textId="77777777" w:rsidR="003F2D68" w:rsidRPr="00DA715B" w:rsidRDefault="003F2D6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993" w:type="dxa"/>
            <w:shd w:val="clear" w:color="auto" w:fill="FFFFFF" w:themeFill="background1"/>
          </w:tcPr>
          <w:p w14:paraId="0F963974" w14:textId="334B3BDA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TC_1.5_2</w:t>
            </w:r>
          </w:p>
        </w:tc>
      </w:tr>
      <w:tr w:rsidR="003F2D68" w:rsidRPr="00DA715B" w14:paraId="4CE81BA8" w14:textId="77777777" w:rsidTr="003F2D68">
        <w:tc>
          <w:tcPr>
            <w:tcW w:w="1934" w:type="dxa"/>
            <w:shd w:val="clear" w:color="auto" w:fill="0070C0"/>
          </w:tcPr>
          <w:p w14:paraId="1809EEA5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993" w:type="dxa"/>
            <w:shd w:val="clear" w:color="auto" w:fill="FFFFFF" w:themeFill="background1"/>
          </w:tcPr>
          <w:p w14:paraId="5014E6D3" w14:textId="42948DDD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2C4510" w14:paraId="0A35187A" w14:textId="77777777" w:rsidTr="003F2D68">
        <w:tc>
          <w:tcPr>
            <w:tcW w:w="1934" w:type="dxa"/>
            <w:shd w:val="clear" w:color="auto" w:fill="0070C0"/>
          </w:tcPr>
          <w:p w14:paraId="7F79ECDF" w14:textId="77777777" w:rsidR="003F2D68" w:rsidRPr="00DA715B" w:rsidRDefault="003F2D6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6993" w:type="dxa"/>
            <w:shd w:val="clear" w:color="auto" w:fill="FFFFFF" w:themeFill="background1"/>
          </w:tcPr>
          <w:p w14:paraId="038115FC" w14:textId="6C26AA3F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modifica di un corso in fase di completamento.</w:t>
            </w:r>
          </w:p>
        </w:tc>
      </w:tr>
      <w:tr w:rsidR="003F2D68" w:rsidRPr="00DA715B" w14:paraId="56F27530" w14:textId="77777777" w:rsidTr="003F2D68">
        <w:tc>
          <w:tcPr>
            <w:tcW w:w="1934" w:type="dxa"/>
            <w:shd w:val="clear" w:color="auto" w:fill="0070C0"/>
          </w:tcPr>
          <w:p w14:paraId="31F8AF14" w14:textId="77777777" w:rsidR="003F2D68" w:rsidRDefault="003F2D68" w:rsidP="003F2D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993" w:type="dxa"/>
            <w:shd w:val="clear" w:color="auto" w:fill="FFFFFF" w:themeFill="background1"/>
          </w:tcPr>
          <w:p w14:paraId="052F9B7B" w14:textId="77777777" w:rsidR="003F2D68" w:rsidRDefault="003F2D68" w:rsidP="003F2D6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4FBD87B" w14:textId="77777777" w:rsidR="003F2D68" w:rsidRPr="003F2D68" w:rsidRDefault="003F2D68" w:rsidP="00A35C3E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7368CA9B" w14:textId="77777777" w:rsidR="003F2D68" w:rsidRDefault="003F2D68" w:rsidP="003F2D6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3F2D68" w14:paraId="194C4E21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6317FF7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0406F0B0" w14:textId="0C5C77AE" w:rsidR="003F2D68" w:rsidRDefault="00D022B3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gram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Basso </w:t>
                  </w:r>
                  <w:r w:rsidR="00C924D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?</w:t>
                  </w:r>
                  <w:proofErr w:type="gramEnd"/>
                </w:p>
              </w:tc>
            </w:tr>
            <w:tr w:rsidR="003F2D68" w14:paraId="495429AA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F5E18B0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77E5E376" w14:textId="0F54FA40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47FB7D93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CCF4C14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77A675A0" w14:textId="627DFED1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1DE41438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60D5363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1844AE6C" w14:textId="16A58792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3F0F1AFD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1E8578C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59738055" w14:textId="51FEF1F2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70DE48C0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18B3B25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1568CF1D" w14:textId="3C94BF6F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1A99D6F4" w14:textId="77777777" w:rsidR="003F2D68" w:rsidRDefault="003F2D68" w:rsidP="003F2D6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AD80305" w14:textId="77777777" w:rsidR="003F2D68" w:rsidRDefault="003F2D68" w:rsidP="003F2D6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BF88904" w14:textId="77777777" w:rsidR="003F2D68" w:rsidRPr="003F2D68" w:rsidRDefault="003F2D68" w:rsidP="00A35C3E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0465F847" w14:textId="77777777" w:rsidR="003F2D68" w:rsidRPr="003F2D68" w:rsidRDefault="003F2D68" w:rsidP="003F2D6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3F2D68" w:rsidRPr="002C4510" w14:paraId="66430FF7" w14:textId="77777777" w:rsidTr="003F2D68">
        <w:tc>
          <w:tcPr>
            <w:tcW w:w="1934" w:type="dxa"/>
            <w:shd w:val="clear" w:color="auto" w:fill="0070C0"/>
          </w:tcPr>
          <w:p w14:paraId="2E869186" w14:textId="77777777" w:rsidR="003F2D68" w:rsidRDefault="003F2D68" w:rsidP="003F2D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6993" w:type="dxa"/>
            <w:shd w:val="clear" w:color="auto" w:fill="FFFFFF" w:themeFill="background1"/>
          </w:tcPr>
          <w:p w14:paraId="7B898869" w14:textId="78834FBF" w:rsidR="003F2D68" w:rsidRPr="007C3A80" w:rsidRDefault="003F2D68" w:rsidP="003F2D6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</w:t>
            </w:r>
            <w:r w:rsidR="00723A7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modifica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non va a buon fine perché non rispetta i criteri di formato per il Titolo.</w:t>
            </w:r>
          </w:p>
        </w:tc>
      </w:tr>
    </w:tbl>
    <w:p w14:paraId="35C85F42" w14:textId="77777777" w:rsidR="003F2D68" w:rsidRDefault="003F2D68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3F2D68" w:rsidRPr="00DA715B" w14:paraId="28CC4632" w14:textId="77777777" w:rsidTr="003F2D68">
        <w:tc>
          <w:tcPr>
            <w:tcW w:w="1934" w:type="dxa"/>
            <w:shd w:val="clear" w:color="auto" w:fill="0070C0"/>
          </w:tcPr>
          <w:p w14:paraId="62FB295C" w14:textId="77777777" w:rsidR="003F2D68" w:rsidRPr="00DA715B" w:rsidRDefault="003F2D6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6993" w:type="dxa"/>
            <w:shd w:val="clear" w:color="auto" w:fill="FFFFFF" w:themeFill="background1"/>
          </w:tcPr>
          <w:p w14:paraId="586EAC13" w14:textId="112F77DE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TC_1.5_3</w:t>
            </w:r>
          </w:p>
        </w:tc>
      </w:tr>
      <w:tr w:rsidR="003F2D68" w:rsidRPr="00DA715B" w14:paraId="1D96A4C8" w14:textId="77777777" w:rsidTr="003F2D68">
        <w:tc>
          <w:tcPr>
            <w:tcW w:w="1934" w:type="dxa"/>
            <w:shd w:val="clear" w:color="auto" w:fill="0070C0"/>
          </w:tcPr>
          <w:p w14:paraId="3FADB837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993" w:type="dxa"/>
            <w:shd w:val="clear" w:color="auto" w:fill="FFFFFF" w:themeFill="background1"/>
          </w:tcPr>
          <w:p w14:paraId="0680FDD6" w14:textId="2069D4E7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2C4510" w14:paraId="3AD2E925" w14:textId="77777777" w:rsidTr="003F2D68">
        <w:tc>
          <w:tcPr>
            <w:tcW w:w="1934" w:type="dxa"/>
            <w:shd w:val="clear" w:color="auto" w:fill="0070C0"/>
          </w:tcPr>
          <w:p w14:paraId="373C3C50" w14:textId="77777777" w:rsidR="003F2D68" w:rsidRPr="00DA715B" w:rsidRDefault="003F2D6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6993" w:type="dxa"/>
            <w:shd w:val="clear" w:color="auto" w:fill="FFFFFF" w:themeFill="background1"/>
          </w:tcPr>
          <w:p w14:paraId="1CE2909F" w14:textId="1004C1E1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Utente dentro la pagina di </w:t>
            </w:r>
            <w:r w:rsidR="00723A7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modifica di un corso in fase di completamento.</w:t>
            </w:r>
          </w:p>
        </w:tc>
      </w:tr>
      <w:tr w:rsidR="003F2D68" w:rsidRPr="00DA715B" w14:paraId="30A24905" w14:textId="77777777" w:rsidTr="003F2D68">
        <w:tc>
          <w:tcPr>
            <w:tcW w:w="1934" w:type="dxa"/>
            <w:shd w:val="clear" w:color="auto" w:fill="0070C0"/>
          </w:tcPr>
          <w:p w14:paraId="484711EC" w14:textId="77777777" w:rsidR="003F2D68" w:rsidRDefault="003F2D68" w:rsidP="003F2D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993" w:type="dxa"/>
            <w:shd w:val="clear" w:color="auto" w:fill="FFFFFF" w:themeFill="background1"/>
          </w:tcPr>
          <w:p w14:paraId="57704B7B" w14:textId="77777777" w:rsidR="003F2D68" w:rsidRDefault="003F2D68" w:rsidP="003F2D6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38E82B7" w14:textId="77777777" w:rsidR="00723A7F" w:rsidRPr="003F2D68" w:rsidRDefault="00723A7F" w:rsidP="00A35C3E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1D61B53C" w14:textId="77777777" w:rsidR="003F2D68" w:rsidRDefault="003F2D68" w:rsidP="003F2D6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3F2D68" w14:paraId="5BFCA006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8727A5D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6ACD2B22" w14:textId="44EB7DA8" w:rsidR="003F2D68" w:rsidRDefault="00D022B3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</w:t>
                  </w:r>
                </w:p>
              </w:tc>
            </w:tr>
            <w:tr w:rsidR="003F2D68" w14:paraId="6639CB98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593FCF2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195B7F92" w14:textId="5524658A" w:rsidR="003F2D68" w:rsidRDefault="00723A7F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</w:t>
                  </w:r>
                  <w:proofErr w:type="spellEnd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 1</w:t>
                  </w:r>
                </w:p>
              </w:tc>
            </w:tr>
            <w:tr w:rsidR="003F2D68" w14:paraId="525CE785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24471F7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26D4F237" w14:textId="543A7FC2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6DDE5D87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12AB45B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6E55D522" w14:textId="0A8126EB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3F52A94D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6B6FEB4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35560034" w14:textId="0C8F39F2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76CCA79E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6135C3B7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66A22E07" w14:textId="6DAEA8DE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244759E0" w14:textId="77777777" w:rsidR="003F2D68" w:rsidRDefault="003F2D68" w:rsidP="003F2D6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04FBB6B" w14:textId="77777777" w:rsidR="003F2D68" w:rsidRDefault="003F2D68" w:rsidP="003F2D6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DD5D7ED" w14:textId="69E8EF56" w:rsidR="003F2D68" w:rsidRPr="00723A7F" w:rsidRDefault="003F2D68" w:rsidP="00A35C3E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723A7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201DC1D8" w14:textId="77777777" w:rsidR="003F2D68" w:rsidRPr="003F2D68" w:rsidRDefault="003F2D68" w:rsidP="003F2D6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3F2D68" w:rsidRPr="002C4510" w14:paraId="03383CE5" w14:textId="77777777" w:rsidTr="003F2D68">
        <w:tc>
          <w:tcPr>
            <w:tcW w:w="1934" w:type="dxa"/>
            <w:shd w:val="clear" w:color="auto" w:fill="0070C0"/>
          </w:tcPr>
          <w:p w14:paraId="5CD81E94" w14:textId="77777777" w:rsidR="003F2D68" w:rsidRDefault="003F2D68" w:rsidP="003F2D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6993" w:type="dxa"/>
            <w:shd w:val="clear" w:color="auto" w:fill="FFFFFF" w:themeFill="background1"/>
          </w:tcPr>
          <w:p w14:paraId="6A1A04D5" w14:textId="314B6D5C" w:rsidR="003F2D68" w:rsidRPr="007C3A80" w:rsidRDefault="003F2D68" w:rsidP="003F2D6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</w:t>
            </w:r>
            <w:r w:rsidR="00723A7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modifica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non va a buon fine perché non rispetta i criteri di lunghezza per la Descrizione.</w:t>
            </w:r>
          </w:p>
        </w:tc>
      </w:tr>
    </w:tbl>
    <w:p w14:paraId="30C7490C" w14:textId="5DDE0199" w:rsidR="003F2D68" w:rsidRDefault="003F2D68" w:rsidP="00723A7F">
      <w:pPr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584EE5" w:rsidRPr="00DA715B" w14:paraId="01B743FB" w14:textId="77777777" w:rsidTr="00060537">
        <w:tc>
          <w:tcPr>
            <w:tcW w:w="1166" w:type="dxa"/>
            <w:shd w:val="clear" w:color="auto" w:fill="0070C0"/>
          </w:tcPr>
          <w:p w14:paraId="2197DF0D" w14:textId="77777777" w:rsidR="00584EE5" w:rsidRPr="00DA715B" w:rsidRDefault="00584EE5" w:rsidP="00060537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A54C931" w14:textId="77777777" w:rsidR="00584EE5" w:rsidRPr="00DA715B" w:rsidRDefault="00584EE5" w:rsidP="00060537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TC_1.5_4</w:t>
            </w:r>
          </w:p>
        </w:tc>
      </w:tr>
      <w:tr w:rsidR="00584EE5" w:rsidRPr="00DA715B" w14:paraId="05AD47E7" w14:textId="77777777" w:rsidTr="00060537">
        <w:tc>
          <w:tcPr>
            <w:tcW w:w="1166" w:type="dxa"/>
            <w:shd w:val="clear" w:color="auto" w:fill="0070C0"/>
          </w:tcPr>
          <w:p w14:paraId="6EB7AC3A" w14:textId="77777777" w:rsidR="00584EE5" w:rsidRDefault="00584EE5" w:rsidP="000605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1757282F" w14:textId="77777777" w:rsidR="00584EE5" w:rsidRPr="00DA715B" w:rsidRDefault="00584EE5" w:rsidP="00060537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584EE5" w:rsidRPr="002C4510" w14:paraId="4F426801" w14:textId="77777777" w:rsidTr="00060537">
        <w:tc>
          <w:tcPr>
            <w:tcW w:w="1166" w:type="dxa"/>
            <w:shd w:val="clear" w:color="auto" w:fill="0070C0"/>
          </w:tcPr>
          <w:p w14:paraId="63AC1E91" w14:textId="77777777" w:rsidR="00584EE5" w:rsidRPr="00DA715B" w:rsidRDefault="00584EE5" w:rsidP="000605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5D1D7C9D" w14:textId="77777777" w:rsidR="00584EE5" w:rsidRPr="00DA715B" w:rsidRDefault="00584EE5" w:rsidP="00060537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modifica di un corso in fase di completamento.</w:t>
            </w:r>
          </w:p>
        </w:tc>
      </w:tr>
      <w:tr w:rsidR="00584EE5" w:rsidRPr="00DA715B" w14:paraId="6B6102BA" w14:textId="77777777" w:rsidTr="00060537">
        <w:tc>
          <w:tcPr>
            <w:tcW w:w="1166" w:type="dxa"/>
            <w:shd w:val="clear" w:color="auto" w:fill="0070C0"/>
          </w:tcPr>
          <w:p w14:paraId="419CC774" w14:textId="77777777" w:rsidR="00584EE5" w:rsidRDefault="00584EE5" w:rsidP="000605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369C85DB" w14:textId="77777777" w:rsidR="00584EE5" w:rsidRPr="00DA715B" w:rsidRDefault="00584EE5" w:rsidP="00060537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DC7FECC" w14:textId="77777777" w:rsidR="00584EE5" w:rsidRPr="001D5554" w:rsidRDefault="00584EE5" w:rsidP="00060537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C86A296" w14:textId="77777777" w:rsidR="00584EE5" w:rsidRPr="003F2D68" w:rsidRDefault="00584EE5" w:rsidP="00060537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04184377" w14:textId="77777777" w:rsidR="00584EE5" w:rsidRDefault="00584EE5" w:rsidP="00060537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584EE5" w14:paraId="0B3E4E56" w14:textId="77777777" w:rsidTr="00060537">
              <w:trPr>
                <w:trHeight w:val="389"/>
              </w:trPr>
              <w:tc>
                <w:tcPr>
                  <w:tcW w:w="2742" w:type="dxa"/>
                </w:tcPr>
                <w:p w14:paraId="31E0E028" w14:textId="77777777" w:rsidR="00584EE5" w:rsidRDefault="00584EE5" w:rsidP="00060537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1B0433A7" w14:textId="77777777" w:rsidR="00584EE5" w:rsidRDefault="00584EE5" w:rsidP="00060537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</w:t>
                  </w:r>
                </w:p>
              </w:tc>
            </w:tr>
            <w:tr w:rsidR="00584EE5" w:rsidRPr="00D022B3" w14:paraId="633F8D15" w14:textId="77777777" w:rsidTr="00060537">
              <w:trPr>
                <w:trHeight w:val="389"/>
              </w:trPr>
              <w:tc>
                <w:tcPr>
                  <w:tcW w:w="2742" w:type="dxa"/>
                </w:tcPr>
                <w:p w14:paraId="704FE359" w14:textId="77777777" w:rsidR="00584EE5" w:rsidRDefault="00584EE5" w:rsidP="00060537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43D1D0AE" w14:textId="77777777" w:rsidR="00584EE5" w:rsidRDefault="00584EE5" w:rsidP="00060537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 per principianti</w:t>
                  </w:r>
                </w:p>
              </w:tc>
            </w:tr>
            <w:tr w:rsidR="00584EE5" w14:paraId="4F9EE03F" w14:textId="77777777" w:rsidTr="00060537">
              <w:trPr>
                <w:trHeight w:val="389"/>
              </w:trPr>
              <w:tc>
                <w:tcPr>
                  <w:tcW w:w="2742" w:type="dxa"/>
                </w:tcPr>
                <w:p w14:paraId="181451B9" w14:textId="77777777" w:rsidR="00584EE5" w:rsidRDefault="00584EE5" w:rsidP="00060537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5E8FD9AE" w14:textId="0CA83CC3" w:rsidR="00584EE5" w:rsidRDefault="00584EE5" w:rsidP="00060537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Musica</w:t>
                  </w:r>
                </w:p>
              </w:tc>
            </w:tr>
            <w:tr w:rsidR="00584EE5" w14:paraId="29BA6F92" w14:textId="77777777" w:rsidTr="00060537">
              <w:trPr>
                <w:trHeight w:val="389"/>
              </w:trPr>
              <w:tc>
                <w:tcPr>
                  <w:tcW w:w="2742" w:type="dxa"/>
                </w:tcPr>
                <w:p w14:paraId="1D0DAA47" w14:textId="77777777" w:rsidR="00584EE5" w:rsidRDefault="00584EE5" w:rsidP="00060537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304A3405" w14:textId="72DAA8BF" w:rsidR="00584EE5" w:rsidRDefault="00241FCF" w:rsidP="00060537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11</w:t>
                  </w:r>
                  <w:r w:rsidR="00B70D2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/12/1992</w:t>
                  </w:r>
                </w:p>
              </w:tc>
            </w:tr>
            <w:tr w:rsidR="00584EE5" w14:paraId="5E6A09D6" w14:textId="77777777" w:rsidTr="00060537">
              <w:trPr>
                <w:trHeight w:val="389"/>
              </w:trPr>
              <w:tc>
                <w:tcPr>
                  <w:tcW w:w="2742" w:type="dxa"/>
                </w:tcPr>
                <w:p w14:paraId="70570004" w14:textId="77777777" w:rsidR="00584EE5" w:rsidRDefault="00584EE5" w:rsidP="00060537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54A87A56" w14:textId="77777777" w:rsidR="00584EE5" w:rsidRDefault="00584EE5" w:rsidP="00060537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584EE5" w14:paraId="0D7900D2" w14:textId="77777777" w:rsidTr="00060537">
              <w:trPr>
                <w:trHeight w:val="389"/>
              </w:trPr>
              <w:tc>
                <w:tcPr>
                  <w:tcW w:w="2742" w:type="dxa"/>
                </w:tcPr>
                <w:p w14:paraId="2508335B" w14:textId="77777777" w:rsidR="00584EE5" w:rsidRDefault="00584EE5" w:rsidP="00060537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46A6F104" w14:textId="77777777" w:rsidR="00584EE5" w:rsidRDefault="00584EE5" w:rsidP="00060537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76212E02" w14:textId="77777777" w:rsidR="00584EE5" w:rsidRDefault="00584EE5" w:rsidP="00060537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1EF0BFE" w14:textId="77777777" w:rsidR="00584EE5" w:rsidRDefault="00584EE5" w:rsidP="00060537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AAC067B" w14:textId="77777777" w:rsidR="00584EE5" w:rsidRPr="00D022B3" w:rsidRDefault="00584EE5" w:rsidP="00060537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34819C96" w14:textId="77777777" w:rsidR="00584EE5" w:rsidRPr="00DA715B" w:rsidRDefault="00584EE5" w:rsidP="00060537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584EE5" w:rsidRPr="002C4510" w14:paraId="62F36B7D" w14:textId="77777777" w:rsidTr="00060537">
        <w:tc>
          <w:tcPr>
            <w:tcW w:w="1166" w:type="dxa"/>
            <w:shd w:val="clear" w:color="auto" w:fill="0070C0"/>
          </w:tcPr>
          <w:p w14:paraId="03B28A6B" w14:textId="77777777" w:rsidR="00584EE5" w:rsidRDefault="00584EE5" w:rsidP="000605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7374CD43" w14:textId="6F6CE94F" w:rsidR="00584EE5" w:rsidRPr="007C3A80" w:rsidRDefault="00584EE5" w:rsidP="00060537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modifica non va a buon fine perché la scadenza non è rispetta i criteri di </w:t>
            </w:r>
            <w:r w:rsidR="00BA03C0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settaggio.</w:t>
            </w:r>
          </w:p>
        </w:tc>
      </w:tr>
    </w:tbl>
    <w:p w14:paraId="119B8E34" w14:textId="77777777" w:rsidR="005D5566" w:rsidRDefault="005D5566" w:rsidP="003F2D68">
      <w:pPr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3F2D68" w:rsidRPr="00DA715B" w14:paraId="248715D5" w14:textId="77777777" w:rsidTr="00F42F78">
        <w:tc>
          <w:tcPr>
            <w:tcW w:w="1166" w:type="dxa"/>
            <w:shd w:val="clear" w:color="auto" w:fill="0070C0"/>
          </w:tcPr>
          <w:p w14:paraId="2B14A497" w14:textId="77777777" w:rsidR="003F2D68" w:rsidRPr="00DA715B" w:rsidRDefault="003F2D6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1FAFB4A" w14:textId="1872D61F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</w:t>
            </w:r>
            <w:r w:rsidR="00BA03C0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_</w:t>
            </w:r>
            <w:r w:rsidR="00B70D28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DA715B" w14:paraId="3BBB0786" w14:textId="77777777" w:rsidTr="00F42F78">
        <w:tc>
          <w:tcPr>
            <w:tcW w:w="1166" w:type="dxa"/>
            <w:shd w:val="clear" w:color="auto" w:fill="0070C0"/>
          </w:tcPr>
          <w:p w14:paraId="6D5D5EF3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32107090" w14:textId="1C320384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2C4510" w14:paraId="7A81AD20" w14:textId="77777777" w:rsidTr="00F42F78">
        <w:tc>
          <w:tcPr>
            <w:tcW w:w="1166" w:type="dxa"/>
            <w:shd w:val="clear" w:color="auto" w:fill="0070C0"/>
          </w:tcPr>
          <w:p w14:paraId="111C76E6" w14:textId="77777777" w:rsidR="003F2D68" w:rsidRPr="00DA715B" w:rsidRDefault="003F2D6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0C0A1985" w14:textId="7F091BBE" w:rsidR="003F2D68" w:rsidRPr="00DA715B" w:rsidRDefault="00723A7F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modifica di un corso in fase di completamento.</w:t>
            </w:r>
          </w:p>
        </w:tc>
      </w:tr>
      <w:tr w:rsidR="003F2D68" w:rsidRPr="00DA715B" w14:paraId="1E0A3D16" w14:textId="77777777" w:rsidTr="00F42F78">
        <w:tc>
          <w:tcPr>
            <w:tcW w:w="1166" w:type="dxa"/>
            <w:shd w:val="clear" w:color="auto" w:fill="0070C0"/>
          </w:tcPr>
          <w:p w14:paraId="5BDB8C19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109A9571" w14:textId="77777777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563DB48" w14:textId="77777777" w:rsidR="003F2D68" w:rsidRPr="001D5554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726FEEA" w14:textId="77777777" w:rsidR="00723A7F" w:rsidRPr="003F2D68" w:rsidRDefault="00723A7F" w:rsidP="00A35C3E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5A6DDC35" w14:textId="77777777" w:rsidR="003F2D68" w:rsidRDefault="003F2D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3F2D68" w14:paraId="41B1F654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3A5D584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4BFCF0E2" w14:textId="039912A8" w:rsidR="003F2D68" w:rsidRDefault="00D022B3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</w:t>
                  </w:r>
                  <w:r w:rsidR="003F2D6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 </w:t>
                  </w:r>
                </w:p>
              </w:tc>
            </w:tr>
            <w:tr w:rsidR="003F2D68" w14:paraId="0CBA323E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6343C164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395F011B" w14:textId="2437533C" w:rsidR="003F2D68" w:rsidRDefault="00D022B3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 per principianti</w:t>
                  </w:r>
                </w:p>
              </w:tc>
            </w:tr>
            <w:tr w:rsidR="003F2D68" w14:paraId="7E6B9C6F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E26284C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78E4D927" w14:textId="1EBB2EA7" w:rsidR="003F2D68" w:rsidRDefault="00D022B3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Musica</w:t>
                  </w:r>
                </w:p>
              </w:tc>
            </w:tr>
            <w:tr w:rsidR="003F2D68" w14:paraId="4BF15264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15D447E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7219341E" w14:textId="21E12C7A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01/02/202</w:t>
                  </w:r>
                  <w:r w:rsidR="00D022B3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2</w:t>
                  </w:r>
                </w:p>
              </w:tc>
            </w:tr>
            <w:tr w:rsidR="003F2D68" w14:paraId="44A0510E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3F2B680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114FFCC2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1a</w:t>
                  </w:r>
                </w:p>
              </w:tc>
            </w:tr>
            <w:tr w:rsidR="003F2D68" w14:paraId="41DDB2EF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55250DD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51F512C3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71264A78" w14:textId="77777777" w:rsidR="003F2D68" w:rsidRDefault="003F2D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503E104" w14:textId="77777777" w:rsidR="003F2D68" w:rsidRDefault="003F2D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0DC475E" w14:textId="504D478F" w:rsidR="003F2D68" w:rsidRPr="00D022B3" w:rsidRDefault="003F2D68" w:rsidP="00A35C3E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7DAAD715" w14:textId="77777777" w:rsidR="003F2D68" w:rsidRPr="00DA715B" w:rsidRDefault="003F2D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3F2D68" w:rsidRPr="002C4510" w14:paraId="23F4A784" w14:textId="77777777" w:rsidTr="00F42F78">
        <w:tc>
          <w:tcPr>
            <w:tcW w:w="1166" w:type="dxa"/>
            <w:shd w:val="clear" w:color="auto" w:fill="0070C0"/>
          </w:tcPr>
          <w:p w14:paraId="09D64398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7BEBE672" w14:textId="458E385B" w:rsidR="003F2D68" w:rsidRPr="007C3A80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</w:t>
            </w:r>
            <w:r w:rsidR="00723A7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modifica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non va a buon fine perché il prezzo non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lastRenderedPageBreak/>
              <w:t>rispetta i criteri di formato.</w:t>
            </w:r>
          </w:p>
        </w:tc>
      </w:tr>
    </w:tbl>
    <w:p w14:paraId="7BCB2F6B" w14:textId="77777777" w:rsidR="003F2D68" w:rsidRDefault="003F2D68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BA03C0" w:rsidRPr="00DA715B" w14:paraId="14116D8D" w14:textId="77777777" w:rsidTr="00060537">
        <w:tc>
          <w:tcPr>
            <w:tcW w:w="1166" w:type="dxa"/>
            <w:shd w:val="clear" w:color="auto" w:fill="0070C0"/>
          </w:tcPr>
          <w:p w14:paraId="3C14DFEB" w14:textId="77777777" w:rsidR="00BA03C0" w:rsidRPr="00DA715B" w:rsidRDefault="00BA03C0" w:rsidP="00060537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07DF1410" w14:textId="2B711702" w:rsidR="00BA03C0" w:rsidRPr="00DA715B" w:rsidRDefault="00BA03C0" w:rsidP="00060537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TC_1.5_</w:t>
            </w:r>
            <w:r w:rsidR="00B70D28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</w:t>
            </w:r>
          </w:p>
        </w:tc>
      </w:tr>
      <w:tr w:rsidR="00BA03C0" w:rsidRPr="00DA715B" w14:paraId="7313DA31" w14:textId="77777777" w:rsidTr="00060537">
        <w:tc>
          <w:tcPr>
            <w:tcW w:w="1166" w:type="dxa"/>
            <w:shd w:val="clear" w:color="auto" w:fill="0070C0"/>
          </w:tcPr>
          <w:p w14:paraId="7BA4757D" w14:textId="77777777" w:rsidR="00BA03C0" w:rsidRDefault="00BA03C0" w:rsidP="000605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6F3C303F" w14:textId="77777777" w:rsidR="00BA03C0" w:rsidRPr="00DA715B" w:rsidRDefault="00BA03C0" w:rsidP="00060537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BA03C0" w:rsidRPr="002C4510" w14:paraId="763C1027" w14:textId="77777777" w:rsidTr="00060537">
        <w:tc>
          <w:tcPr>
            <w:tcW w:w="1166" w:type="dxa"/>
            <w:shd w:val="clear" w:color="auto" w:fill="0070C0"/>
          </w:tcPr>
          <w:p w14:paraId="5BA68D00" w14:textId="77777777" w:rsidR="00BA03C0" w:rsidRPr="00DA715B" w:rsidRDefault="00BA03C0" w:rsidP="000605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F7C14F0" w14:textId="77777777" w:rsidR="00BA03C0" w:rsidRPr="00DA715B" w:rsidRDefault="00BA03C0" w:rsidP="00060537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modifica di un corso in fase di completamento.</w:t>
            </w:r>
          </w:p>
        </w:tc>
      </w:tr>
      <w:tr w:rsidR="00BA03C0" w:rsidRPr="00DA715B" w14:paraId="4B9DEC05" w14:textId="77777777" w:rsidTr="00060537">
        <w:tc>
          <w:tcPr>
            <w:tcW w:w="1166" w:type="dxa"/>
            <w:shd w:val="clear" w:color="auto" w:fill="0070C0"/>
          </w:tcPr>
          <w:p w14:paraId="7944A79E" w14:textId="77777777" w:rsidR="00BA03C0" w:rsidRDefault="00BA03C0" w:rsidP="000605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59DF578D" w14:textId="77777777" w:rsidR="00BA03C0" w:rsidRPr="00DA715B" w:rsidRDefault="00BA03C0" w:rsidP="00060537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82E9F80" w14:textId="77777777" w:rsidR="00BA03C0" w:rsidRPr="001D5554" w:rsidRDefault="00BA03C0" w:rsidP="00060537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FA9E530" w14:textId="77777777" w:rsidR="00BA03C0" w:rsidRPr="003F2D68" w:rsidRDefault="00BA03C0" w:rsidP="00060537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13CA4DAA" w14:textId="77777777" w:rsidR="00BA03C0" w:rsidRDefault="00BA03C0" w:rsidP="00060537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BA03C0" w14:paraId="37E59008" w14:textId="77777777" w:rsidTr="00060537">
              <w:trPr>
                <w:trHeight w:val="389"/>
              </w:trPr>
              <w:tc>
                <w:tcPr>
                  <w:tcW w:w="2742" w:type="dxa"/>
                </w:tcPr>
                <w:p w14:paraId="53122376" w14:textId="77777777" w:rsidR="00BA03C0" w:rsidRDefault="00BA03C0" w:rsidP="00060537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79E74240" w14:textId="77777777" w:rsidR="00BA03C0" w:rsidRDefault="00BA03C0" w:rsidP="00060537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</w:t>
                  </w:r>
                </w:p>
              </w:tc>
            </w:tr>
            <w:tr w:rsidR="00BA03C0" w14:paraId="5B3DBF29" w14:textId="77777777" w:rsidTr="00060537">
              <w:trPr>
                <w:trHeight w:val="389"/>
              </w:trPr>
              <w:tc>
                <w:tcPr>
                  <w:tcW w:w="2742" w:type="dxa"/>
                </w:tcPr>
                <w:p w14:paraId="7CD34344" w14:textId="77777777" w:rsidR="00BA03C0" w:rsidRDefault="00BA03C0" w:rsidP="00060537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4FC88907" w14:textId="77777777" w:rsidR="00BA03C0" w:rsidRDefault="00BA03C0" w:rsidP="00060537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 per principianti</w:t>
                  </w:r>
                </w:p>
              </w:tc>
            </w:tr>
            <w:tr w:rsidR="00BA03C0" w14:paraId="0CBEDA1F" w14:textId="77777777" w:rsidTr="00060537">
              <w:trPr>
                <w:trHeight w:val="389"/>
              </w:trPr>
              <w:tc>
                <w:tcPr>
                  <w:tcW w:w="2742" w:type="dxa"/>
                </w:tcPr>
                <w:p w14:paraId="6ADB7E21" w14:textId="77777777" w:rsidR="00BA03C0" w:rsidRDefault="00BA03C0" w:rsidP="00060537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0182A9F5" w14:textId="77777777" w:rsidR="00BA03C0" w:rsidRDefault="00BA03C0" w:rsidP="00060537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Musica</w:t>
                  </w:r>
                </w:p>
              </w:tc>
            </w:tr>
            <w:tr w:rsidR="00BA03C0" w14:paraId="446E19F2" w14:textId="77777777" w:rsidTr="00060537">
              <w:trPr>
                <w:trHeight w:val="389"/>
              </w:trPr>
              <w:tc>
                <w:tcPr>
                  <w:tcW w:w="2742" w:type="dxa"/>
                </w:tcPr>
                <w:p w14:paraId="10C2A0FF" w14:textId="77777777" w:rsidR="00BA03C0" w:rsidRDefault="00BA03C0" w:rsidP="00060537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15A70B6D" w14:textId="77777777" w:rsidR="00BA03C0" w:rsidRDefault="00BA03C0" w:rsidP="00060537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01/02/2022</w:t>
                  </w:r>
                </w:p>
              </w:tc>
            </w:tr>
            <w:tr w:rsidR="00BA03C0" w14:paraId="00E56445" w14:textId="77777777" w:rsidTr="00060537">
              <w:trPr>
                <w:trHeight w:val="389"/>
              </w:trPr>
              <w:tc>
                <w:tcPr>
                  <w:tcW w:w="2742" w:type="dxa"/>
                </w:tcPr>
                <w:p w14:paraId="4EE623BB" w14:textId="77777777" w:rsidR="00BA03C0" w:rsidRDefault="00BA03C0" w:rsidP="00060537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6DF591C0" w14:textId="77777777" w:rsidR="00BA03C0" w:rsidRDefault="00BA03C0" w:rsidP="00060537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10</w:t>
                  </w:r>
                </w:p>
              </w:tc>
            </w:tr>
            <w:tr w:rsidR="00BA03C0" w14:paraId="336C280E" w14:textId="77777777" w:rsidTr="00060537">
              <w:trPr>
                <w:trHeight w:val="389"/>
              </w:trPr>
              <w:tc>
                <w:tcPr>
                  <w:tcW w:w="2742" w:type="dxa"/>
                </w:tcPr>
                <w:p w14:paraId="7B4465BB" w14:textId="77777777" w:rsidR="00BA03C0" w:rsidRDefault="00BA03C0" w:rsidP="00060537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09FFBFC2" w14:textId="6238FDDF" w:rsidR="00BA03C0" w:rsidRDefault="00BA03C0" w:rsidP="00060537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57496BDD" w14:textId="77777777" w:rsidR="00BA03C0" w:rsidRDefault="00BA03C0" w:rsidP="00060537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6BBE1C4" w14:textId="77777777" w:rsidR="00BA03C0" w:rsidRDefault="00BA03C0" w:rsidP="00060537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0D0E5EE" w14:textId="77777777" w:rsidR="00BA03C0" w:rsidRPr="00D022B3" w:rsidRDefault="00BA03C0" w:rsidP="00060537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4911D179" w14:textId="77777777" w:rsidR="00BA03C0" w:rsidRPr="00DA715B" w:rsidRDefault="00BA03C0" w:rsidP="00060537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BA03C0" w:rsidRPr="002C4510" w14:paraId="2C17A04E" w14:textId="77777777" w:rsidTr="00060537">
        <w:tc>
          <w:tcPr>
            <w:tcW w:w="1166" w:type="dxa"/>
            <w:shd w:val="clear" w:color="auto" w:fill="0070C0"/>
          </w:tcPr>
          <w:p w14:paraId="04744639" w14:textId="77777777" w:rsidR="00BA03C0" w:rsidRDefault="00BA03C0" w:rsidP="000605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7BB6BA57" w14:textId="49111C68" w:rsidR="00BA03C0" w:rsidRPr="007C3A80" w:rsidRDefault="00BA03C0" w:rsidP="00060537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non va a buon fine poiché la copertina non è stata selezionata.</w:t>
            </w:r>
          </w:p>
        </w:tc>
      </w:tr>
    </w:tbl>
    <w:p w14:paraId="3087BBB6" w14:textId="77777777" w:rsidR="00BA03C0" w:rsidRDefault="00BA03C0" w:rsidP="005D5566">
      <w:pPr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3F2D68" w:rsidRPr="00DA715B" w14:paraId="15FC2690" w14:textId="77777777" w:rsidTr="00F42F78">
        <w:tc>
          <w:tcPr>
            <w:tcW w:w="1166" w:type="dxa"/>
            <w:shd w:val="clear" w:color="auto" w:fill="0070C0"/>
          </w:tcPr>
          <w:p w14:paraId="2D1B8DEC" w14:textId="77777777" w:rsidR="003F2D68" w:rsidRPr="00DA715B" w:rsidRDefault="003F2D6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15205F7E" w14:textId="25564938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TC_1.5_</w:t>
            </w:r>
            <w:r w:rsidR="00B70D28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3F2D68" w:rsidRPr="00DA715B" w14:paraId="29BB8B95" w14:textId="77777777" w:rsidTr="00F42F78">
        <w:tc>
          <w:tcPr>
            <w:tcW w:w="1166" w:type="dxa"/>
            <w:shd w:val="clear" w:color="auto" w:fill="0070C0"/>
          </w:tcPr>
          <w:p w14:paraId="05602839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54F3D83D" w14:textId="4A16B844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2C4510" w14:paraId="12E0C400" w14:textId="77777777" w:rsidTr="00F42F78">
        <w:tc>
          <w:tcPr>
            <w:tcW w:w="1166" w:type="dxa"/>
            <w:shd w:val="clear" w:color="auto" w:fill="0070C0"/>
          </w:tcPr>
          <w:p w14:paraId="1AE68A6E" w14:textId="77777777" w:rsidR="003F2D68" w:rsidRPr="00DA715B" w:rsidRDefault="003F2D6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9595363" w14:textId="614D5B61" w:rsidR="003F2D68" w:rsidRPr="00DA715B" w:rsidRDefault="00723A7F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modifica di un corso in fase di completamento.</w:t>
            </w:r>
          </w:p>
        </w:tc>
      </w:tr>
      <w:tr w:rsidR="003F2D68" w:rsidRPr="00DA715B" w14:paraId="7D1463B8" w14:textId="77777777" w:rsidTr="00F42F78">
        <w:tc>
          <w:tcPr>
            <w:tcW w:w="1166" w:type="dxa"/>
            <w:shd w:val="clear" w:color="auto" w:fill="0070C0"/>
          </w:tcPr>
          <w:p w14:paraId="53CBEEF8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519B780F" w14:textId="77777777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459BABA" w14:textId="77777777" w:rsidR="003F2D68" w:rsidRPr="001D5554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B16595D" w14:textId="77777777" w:rsidR="00723A7F" w:rsidRPr="003F2D68" w:rsidRDefault="00723A7F" w:rsidP="00A35C3E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47028033" w14:textId="77777777" w:rsidR="003F2D68" w:rsidRDefault="003F2D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3F2D68" w14:paraId="3F385CB9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5FCFB98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154CD29C" w14:textId="24697A4C" w:rsidR="003F2D68" w:rsidRDefault="00D022B3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</w:t>
                  </w:r>
                </w:p>
              </w:tc>
            </w:tr>
            <w:tr w:rsidR="003F2D68" w14:paraId="3E7CCEA4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704A0BEE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63B8AAC9" w14:textId="75456DC4" w:rsidR="003F2D68" w:rsidRDefault="00D022B3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 per principianti</w:t>
                  </w:r>
                </w:p>
              </w:tc>
            </w:tr>
            <w:tr w:rsidR="003F2D68" w14:paraId="3A9F776E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5103973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6A78E2BE" w14:textId="30160FCC" w:rsidR="003F2D68" w:rsidRDefault="00D022B3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Musica</w:t>
                  </w:r>
                </w:p>
              </w:tc>
            </w:tr>
            <w:tr w:rsidR="003F2D68" w14:paraId="6F863081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2B579BA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570B81FA" w14:textId="2BBBC432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</w:t>
                  </w:r>
                  <w:r w:rsidR="00D022B3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2/2022</w:t>
                  </w:r>
                </w:p>
              </w:tc>
            </w:tr>
            <w:tr w:rsidR="003F2D68" w14:paraId="63170F9B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9FFB928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326EE369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10</w:t>
                  </w:r>
                </w:p>
              </w:tc>
            </w:tr>
            <w:tr w:rsidR="003F2D68" w14:paraId="3EE8539F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6BE8CB2" w14:textId="77777777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572844E8" w14:textId="16C1FF4E" w:rsidR="003F2D68" w:rsidRDefault="003F2D6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file</w:t>
                  </w:r>
                  <w:r w:rsidR="00D022B3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Musica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.jpg</w:t>
                  </w:r>
                </w:p>
              </w:tc>
            </w:tr>
          </w:tbl>
          <w:p w14:paraId="71DCBE58" w14:textId="77777777" w:rsidR="003F2D68" w:rsidRDefault="003F2D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C7F3007" w14:textId="77777777" w:rsidR="003F2D68" w:rsidRDefault="003F2D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6625255" w14:textId="6724BCBA" w:rsidR="003F2D68" w:rsidRPr="00D022B3" w:rsidRDefault="003F2D68" w:rsidP="00A35C3E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lastRenderedPageBreak/>
              <w:t>Clicca su “Conferma”</w:t>
            </w:r>
          </w:p>
          <w:p w14:paraId="34FD8642" w14:textId="77777777" w:rsidR="003F2D68" w:rsidRPr="00DA715B" w:rsidRDefault="003F2D6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3F2D68" w:rsidRPr="002C4510" w14:paraId="00E58887" w14:textId="77777777" w:rsidTr="00F42F78">
        <w:tc>
          <w:tcPr>
            <w:tcW w:w="1166" w:type="dxa"/>
            <w:shd w:val="clear" w:color="auto" w:fill="0070C0"/>
          </w:tcPr>
          <w:p w14:paraId="12429091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EB0D4EF" w14:textId="364D0E88" w:rsidR="003F2D68" w:rsidRPr="007C3A80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va a buon fine poiché tutti i campi sono compilati correttamente.</w:t>
            </w:r>
          </w:p>
        </w:tc>
      </w:tr>
    </w:tbl>
    <w:p w14:paraId="2F354529" w14:textId="17AB2142" w:rsidR="00892A9F" w:rsidRDefault="00892A9F" w:rsidP="005D5566">
      <w:pPr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42FDB8FD" w14:textId="5F872244" w:rsidR="00D022B3" w:rsidRDefault="00D022B3" w:rsidP="002C4510">
      <w:pPr>
        <w:pStyle w:val="Heading3"/>
      </w:pPr>
      <w:bookmarkStart w:id="9" w:name="_Toc1297866"/>
      <w:r w:rsidRPr="00AD2A68">
        <w:t>1.2.</w:t>
      </w:r>
      <w:r w:rsidR="002C4510">
        <w:t>3</w:t>
      </w:r>
      <w:r w:rsidRPr="00AD2A68">
        <w:t xml:space="preserve"> </w:t>
      </w:r>
      <w:proofErr w:type="spellStart"/>
      <w:r>
        <w:t>Iscrizione</w:t>
      </w:r>
      <w:proofErr w:type="spellEnd"/>
      <w:r>
        <w:t xml:space="preserve"> </w:t>
      </w:r>
      <w:proofErr w:type="spellStart"/>
      <w:r>
        <w:t>corso</w:t>
      </w:r>
      <w:bookmarkEnd w:id="9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AE632C" w:rsidRPr="00DA715B" w14:paraId="6962BBD6" w14:textId="77777777" w:rsidTr="00F42F78">
        <w:tc>
          <w:tcPr>
            <w:tcW w:w="1166" w:type="dxa"/>
            <w:shd w:val="clear" w:color="auto" w:fill="0070C0"/>
          </w:tcPr>
          <w:p w14:paraId="5888775A" w14:textId="77777777" w:rsidR="00AE632C" w:rsidRPr="00DA715B" w:rsidRDefault="00AE632C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065797AF" w14:textId="68ECA226" w:rsidR="00AE632C" w:rsidRPr="00DA715B" w:rsidRDefault="00AE632C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TC_1.6_1</w:t>
            </w:r>
          </w:p>
        </w:tc>
      </w:tr>
      <w:tr w:rsidR="00AE632C" w:rsidRPr="00DA715B" w14:paraId="76853ACD" w14:textId="77777777" w:rsidTr="00F42F78">
        <w:tc>
          <w:tcPr>
            <w:tcW w:w="1166" w:type="dxa"/>
            <w:shd w:val="clear" w:color="auto" w:fill="0070C0"/>
          </w:tcPr>
          <w:p w14:paraId="0BCCE17A" w14:textId="77777777" w:rsidR="00AE632C" w:rsidRDefault="00AE632C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4DF2CBE7" w14:textId="4C0877D7" w:rsidR="00AE632C" w:rsidRPr="00DA715B" w:rsidRDefault="00AE632C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</w:t>
            </w:r>
          </w:p>
        </w:tc>
      </w:tr>
      <w:tr w:rsidR="00AE632C" w:rsidRPr="002C4510" w14:paraId="258DC86A" w14:textId="77777777" w:rsidTr="00F42F78">
        <w:tc>
          <w:tcPr>
            <w:tcW w:w="1166" w:type="dxa"/>
            <w:shd w:val="clear" w:color="auto" w:fill="0070C0"/>
          </w:tcPr>
          <w:p w14:paraId="702DBB2A" w14:textId="77777777" w:rsidR="00AE632C" w:rsidRPr="00DA715B" w:rsidRDefault="00AE632C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25721B4B" w14:textId="3EF86F96" w:rsidR="00AE632C" w:rsidRPr="00DA715B" w:rsidRDefault="00AE632C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clicca sul tasto “</w:t>
            </w:r>
            <w:r w:rsidR="00087576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Acquista corso per 10 euro”</w:t>
            </w:r>
          </w:p>
        </w:tc>
      </w:tr>
      <w:tr w:rsidR="00AE632C" w:rsidRPr="00DA715B" w14:paraId="4066BC27" w14:textId="77777777" w:rsidTr="00F42F78">
        <w:tc>
          <w:tcPr>
            <w:tcW w:w="1166" w:type="dxa"/>
            <w:shd w:val="clear" w:color="auto" w:fill="0070C0"/>
          </w:tcPr>
          <w:p w14:paraId="4B4E5EE0" w14:textId="77777777" w:rsidR="00AE632C" w:rsidRDefault="00AE632C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189AA573" w14:textId="77777777" w:rsidR="00AE632C" w:rsidRPr="00DA715B" w:rsidRDefault="00AE632C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FC9D9BB" w14:textId="77777777" w:rsidR="00AE632C" w:rsidRPr="001D5554" w:rsidRDefault="00AE632C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DB2DA88" w14:textId="4A6B7462" w:rsidR="00AE632C" w:rsidRPr="003F2D68" w:rsidRDefault="00087576" w:rsidP="00A35C3E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un form e compila il campo con il seguente valore:</w:t>
            </w:r>
          </w:p>
          <w:p w14:paraId="5176A07F" w14:textId="77777777" w:rsidR="00AE632C" w:rsidRDefault="00AE632C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AE632C" w14:paraId="2FF04A6A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EF8032D" w14:textId="4AAF1483" w:rsidR="00AE632C" w:rsidRDefault="00AE632C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Codice di sicurezza:</w:t>
                  </w:r>
                </w:p>
              </w:tc>
              <w:tc>
                <w:tcPr>
                  <w:tcW w:w="2741" w:type="dxa"/>
                </w:tcPr>
                <w:p w14:paraId="1B9EA36D" w14:textId="22140A99" w:rsidR="00AE632C" w:rsidRDefault="00087576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1a</w:t>
                  </w:r>
                </w:p>
              </w:tc>
            </w:tr>
          </w:tbl>
          <w:p w14:paraId="176C7B37" w14:textId="77777777" w:rsidR="00AE632C" w:rsidRDefault="00AE632C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7BF9CDC" w14:textId="77777777" w:rsidR="00AE632C" w:rsidRDefault="00AE632C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CF18062" w14:textId="7931A248" w:rsidR="00AE632C" w:rsidRPr="00D022B3" w:rsidRDefault="00AE632C" w:rsidP="00A35C3E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 w:rsidR="00087576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67D70EFC" w14:textId="77777777" w:rsidR="00AE632C" w:rsidRPr="00DA715B" w:rsidRDefault="00AE632C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AE632C" w:rsidRPr="002C4510" w14:paraId="54CDBC42" w14:textId="77777777" w:rsidTr="00F42F78">
        <w:tc>
          <w:tcPr>
            <w:tcW w:w="1166" w:type="dxa"/>
            <w:shd w:val="clear" w:color="auto" w:fill="0070C0"/>
          </w:tcPr>
          <w:p w14:paraId="404CFF82" w14:textId="77777777" w:rsidR="00AE632C" w:rsidRDefault="00AE632C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4F2E1CF" w14:textId="43E84858" w:rsidR="00AE632C" w:rsidRPr="007C3A80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L’iscrizione non va a buon fine poiché non si soddisfa il criterio di lunghezza per il codice di sicurezza.</w:t>
            </w:r>
          </w:p>
        </w:tc>
      </w:tr>
    </w:tbl>
    <w:p w14:paraId="512DF858" w14:textId="77777777" w:rsidR="00D022B3" w:rsidRPr="00AE632C" w:rsidRDefault="00D022B3" w:rsidP="00D022B3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087576" w:rsidRPr="00DA715B" w14:paraId="2D09CED8" w14:textId="77777777" w:rsidTr="00F42F78">
        <w:tc>
          <w:tcPr>
            <w:tcW w:w="1166" w:type="dxa"/>
            <w:shd w:val="clear" w:color="auto" w:fill="0070C0"/>
          </w:tcPr>
          <w:p w14:paraId="75E74C92" w14:textId="77777777" w:rsidR="00087576" w:rsidRPr="00DA715B" w:rsidRDefault="00087576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57177B2" w14:textId="7C41B291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TC_1.6_2</w:t>
            </w:r>
          </w:p>
        </w:tc>
      </w:tr>
      <w:tr w:rsidR="00087576" w:rsidRPr="00DA715B" w14:paraId="2AED8F4A" w14:textId="77777777" w:rsidTr="00F42F78">
        <w:tc>
          <w:tcPr>
            <w:tcW w:w="1166" w:type="dxa"/>
            <w:shd w:val="clear" w:color="auto" w:fill="0070C0"/>
          </w:tcPr>
          <w:p w14:paraId="6C50EC83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778E58B2" w14:textId="77777777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</w:t>
            </w:r>
          </w:p>
        </w:tc>
      </w:tr>
      <w:tr w:rsidR="00087576" w:rsidRPr="002C4510" w14:paraId="59051394" w14:textId="77777777" w:rsidTr="00F42F78">
        <w:tc>
          <w:tcPr>
            <w:tcW w:w="1166" w:type="dxa"/>
            <w:shd w:val="clear" w:color="auto" w:fill="0070C0"/>
          </w:tcPr>
          <w:p w14:paraId="769ECFA3" w14:textId="77777777" w:rsidR="00087576" w:rsidRPr="00DA715B" w:rsidRDefault="00087576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4590A48A" w14:textId="77777777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clicca sul tasto “Acquista corso per 10 euro”</w:t>
            </w:r>
          </w:p>
        </w:tc>
      </w:tr>
      <w:tr w:rsidR="00087576" w:rsidRPr="00DA715B" w14:paraId="1FBA5062" w14:textId="77777777" w:rsidTr="00F42F78">
        <w:tc>
          <w:tcPr>
            <w:tcW w:w="1166" w:type="dxa"/>
            <w:shd w:val="clear" w:color="auto" w:fill="0070C0"/>
          </w:tcPr>
          <w:p w14:paraId="32CCFF9D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7D77049F" w14:textId="77777777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9F938C1" w14:textId="77777777" w:rsidR="00087576" w:rsidRPr="001D5554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9031AA8" w14:textId="77777777" w:rsidR="00087576" w:rsidRPr="003F2D68" w:rsidRDefault="00087576" w:rsidP="00A35C3E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un form e compila il campo con il seguente valore:</w:t>
            </w:r>
          </w:p>
          <w:p w14:paraId="17227101" w14:textId="77777777" w:rsidR="00087576" w:rsidRDefault="00087576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087576" w14:paraId="71C7EAAA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F560244" w14:textId="77777777" w:rsidR="00087576" w:rsidRDefault="00087576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Codice di sicurezza:</w:t>
                  </w:r>
                </w:p>
              </w:tc>
              <w:tc>
                <w:tcPr>
                  <w:tcW w:w="2741" w:type="dxa"/>
                </w:tcPr>
                <w:p w14:paraId="41A1A872" w14:textId="02C25C0C" w:rsidR="00087576" w:rsidRDefault="00087576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12a</w:t>
                  </w:r>
                </w:p>
              </w:tc>
            </w:tr>
          </w:tbl>
          <w:p w14:paraId="1D826004" w14:textId="77777777" w:rsidR="00087576" w:rsidRDefault="00087576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DAA2E6E" w14:textId="77777777" w:rsidR="00087576" w:rsidRDefault="00087576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4C3F58B" w14:textId="77777777" w:rsidR="00087576" w:rsidRPr="00D022B3" w:rsidRDefault="00087576" w:rsidP="00A35C3E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1CAFCF8F" w14:textId="77777777" w:rsidR="00087576" w:rsidRPr="00DA715B" w:rsidRDefault="00087576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087576" w:rsidRPr="002C4510" w14:paraId="06841EC9" w14:textId="77777777" w:rsidTr="00F42F78">
        <w:tc>
          <w:tcPr>
            <w:tcW w:w="1166" w:type="dxa"/>
            <w:shd w:val="clear" w:color="auto" w:fill="0070C0"/>
          </w:tcPr>
          <w:p w14:paraId="49AA7241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2AEDF95D" w14:textId="6386CBF6" w:rsidR="00087576" w:rsidRPr="007C3A80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L’iscrizione non va a buon fine poiché non si soddisfa il criterio del formato per il codice di sicurezza.</w:t>
            </w:r>
          </w:p>
        </w:tc>
      </w:tr>
    </w:tbl>
    <w:p w14:paraId="2C23F018" w14:textId="5CD2A41D" w:rsidR="005D5566" w:rsidRDefault="005D5566" w:rsidP="005D5566">
      <w:pPr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17EED7D6" w14:textId="40DAE46A" w:rsidR="005D5566" w:rsidRDefault="005D5566" w:rsidP="005D5566">
      <w:pPr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28798EC6" w14:textId="5A671AB8" w:rsidR="005D5566" w:rsidRDefault="005D5566" w:rsidP="005D5566">
      <w:pPr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36896D70" w14:textId="5138201A" w:rsidR="005D5566" w:rsidRDefault="005D5566" w:rsidP="005D5566">
      <w:pPr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71346B0C" w14:textId="77777777" w:rsidR="005D5566" w:rsidRDefault="005D5566" w:rsidP="005D5566">
      <w:pPr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087576" w:rsidRPr="00DA715B" w14:paraId="250B02FB" w14:textId="77777777" w:rsidTr="00F42F78">
        <w:tc>
          <w:tcPr>
            <w:tcW w:w="1166" w:type="dxa"/>
            <w:shd w:val="clear" w:color="auto" w:fill="0070C0"/>
          </w:tcPr>
          <w:p w14:paraId="0F0765FE" w14:textId="77777777" w:rsidR="00087576" w:rsidRPr="00DA715B" w:rsidRDefault="00087576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9E082EA" w14:textId="44FB6FCD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TC_1.6_3</w:t>
            </w:r>
          </w:p>
        </w:tc>
      </w:tr>
      <w:tr w:rsidR="00087576" w:rsidRPr="00DA715B" w14:paraId="7C4BE02F" w14:textId="77777777" w:rsidTr="00F42F78">
        <w:tc>
          <w:tcPr>
            <w:tcW w:w="1166" w:type="dxa"/>
            <w:shd w:val="clear" w:color="auto" w:fill="0070C0"/>
          </w:tcPr>
          <w:p w14:paraId="327E24F6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C5CB9AD" w14:textId="77777777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</w:t>
            </w:r>
          </w:p>
        </w:tc>
      </w:tr>
      <w:tr w:rsidR="00087576" w:rsidRPr="002C4510" w14:paraId="17F68B7F" w14:textId="77777777" w:rsidTr="00F42F78">
        <w:tc>
          <w:tcPr>
            <w:tcW w:w="1166" w:type="dxa"/>
            <w:shd w:val="clear" w:color="auto" w:fill="0070C0"/>
          </w:tcPr>
          <w:p w14:paraId="05E47013" w14:textId="77777777" w:rsidR="00087576" w:rsidRPr="00DA715B" w:rsidRDefault="00087576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27AC4C44" w14:textId="77777777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clicca sul tasto “Acquista corso per 10 euro”</w:t>
            </w:r>
          </w:p>
        </w:tc>
      </w:tr>
      <w:tr w:rsidR="00087576" w:rsidRPr="00DA715B" w14:paraId="7D63B08A" w14:textId="77777777" w:rsidTr="00F42F78">
        <w:tc>
          <w:tcPr>
            <w:tcW w:w="1166" w:type="dxa"/>
            <w:shd w:val="clear" w:color="auto" w:fill="0070C0"/>
          </w:tcPr>
          <w:p w14:paraId="685242DA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36DB9C7B" w14:textId="77777777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20EFB1E" w14:textId="77777777" w:rsidR="00087576" w:rsidRPr="001D5554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3C47EF9" w14:textId="77777777" w:rsidR="00087576" w:rsidRPr="003F2D68" w:rsidRDefault="00087576" w:rsidP="00A35C3E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un form e compila il campo con il seguente valore:</w:t>
            </w:r>
          </w:p>
          <w:p w14:paraId="1447DE77" w14:textId="77777777" w:rsidR="00087576" w:rsidRDefault="00087576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087576" w14:paraId="7D01BCD3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242E4410" w14:textId="77777777" w:rsidR="00087576" w:rsidRDefault="00087576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Codice di sicurezza:</w:t>
                  </w:r>
                </w:p>
              </w:tc>
              <w:tc>
                <w:tcPr>
                  <w:tcW w:w="2741" w:type="dxa"/>
                </w:tcPr>
                <w:p w14:paraId="1DF5E292" w14:textId="7500A40B" w:rsidR="00087576" w:rsidRDefault="00B833BC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123</w:t>
                  </w:r>
                </w:p>
              </w:tc>
            </w:tr>
          </w:tbl>
          <w:p w14:paraId="46B5D6EC" w14:textId="77777777" w:rsidR="00087576" w:rsidRDefault="00087576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90307B5" w14:textId="77777777" w:rsidR="00087576" w:rsidRDefault="00087576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44B7AC8" w14:textId="77777777" w:rsidR="00087576" w:rsidRPr="00D022B3" w:rsidRDefault="00087576" w:rsidP="00A35C3E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2EB1FDD5" w14:textId="77777777" w:rsidR="00087576" w:rsidRPr="00DA715B" w:rsidRDefault="00087576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087576" w:rsidRPr="002C4510" w14:paraId="47A3F8ED" w14:textId="77777777" w:rsidTr="00F42F78">
        <w:tc>
          <w:tcPr>
            <w:tcW w:w="1166" w:type="dxa"/>
            <w:shd w:val="clear" w:color="auto" w:fill="0070C0"/>
          </w:tcPr>
          <w:p w14:paraId="74788801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4F068187" w14:textId="52BEE6BD" w:rsidR="00087576" w:rsidRPr="007C3A80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L’iscrizione va a buon fine poiché si soddisfano tutti i criteri del form.</w:t>
            </w:r>
          </w:p>
        </w:tc>
      </w:tr>
    </w:tbl>
    <w:p w14:paraId="1E65A090" w14:textId="1B279594" w:rsidR="00087576" w:rsidRDefault="00087576" w:rsidP="005D5566">
      <w:pPr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60A19BF0" w14:textId="2EB890E6" w:rsidR="00087576" w:rsidRDefault="00657240" w:rsidP="002C4510">
      <w:pPr>
        <w:pStyle w:val="Heading2"/>
      </w:pPr>
      <w:r w:rsidRPr="007E2DF3">
        <w:rPr>
          <w:lang w:val="it-IT"/>
        </w:rPr>
        <w:t xml:space="preserve"> </w:t>
      </w:r>
      <w:bookmarkStart w:id="10" w:name="_Toc1297867"/>
      <w:r w:rsidR="002C4510">
        <w:rPr>
          <w:lang w:val="it-IT"/>
        </w:rPr>
        <w:t xml:space="preserve">1.3 </w:t>
      </w:r>
      <w:proofErr w:type="spellStart"/>
      <w:r w:rsidR="00087576">
        <w:t>Gestione</w:t>
      </w:r>
      <w:proofErr w:type="spellEnd"/>
      <w:r w:rsidR="00087576">
        <w:t xml:space="preserve"> </w:t>
      </w:r>
      <w:proofErr w:type="spellStart"/>
      <w:r w:rsidR="00087576">
        <w:t>lezione</w:t>
      </w:r>
      <w:bookmarkEnd w:id="10"/>
      <w:proofErr w:type="spellEnd"/>
    </w:p>
    <w:p w14:paraId="6669ED37" w14:textId="186161C5" w:rsidR="00087576" w:rsidRPr="00087576" w:rsidRDefault="00087576" w:rsidP="002C4510">
      <w:pPr>
        <w:pStyle w:val="Heading3"/>
        <w:rPr>
          <w:sz w:val="28"/>
          <w:szCs w:val="28"/>
        </w:rPr>
      </w:pPr>
      <w:bookmarkStart w:id="11" w:name="_Toc1297868"/>
      <w:r>
        <w:t xml:space="preserve">1.3.1 </w:t>
      </w:r>
      <w:r w:rsidR="00476E82">
        <w:t>Instruments</w:t>
      </w:r>
      <w:r w:rsidR="00AE5263">
        <w:t xml:space="preserve"> </w:t>
      </w:r>
      <w:proofErr w:type="spellStart"/>
      <w:r w:rsidR="00AE5263">
        <w:t>lezione</w:t>
      </w:r>
      <w:bookmarkEnd w:id="11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087576" w:rsidRPr="00DA715B" w14:paraId="1EBDFBDA" w14:textId="77777777" w:rsidTr="00F42F78">
        <w:tc>
          <w:tcPr>
            <w:tcW w:w="1166" w:type="dxa"/>
            <w:shd w:val="clear" w:color="auto" w:fill="0070C0"/>
          </w:tcPr>
          <w:p w14:paraId="03FADC94" w14:textId="77777777" w:rsidR="00087576" w:rsidRPr="00DA715B" w:rsidRDefault="00087576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9ECDBED" w14:textId="00343D6F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TC_1.7_1</w:t>
            </w:r>
          </w:p>
        </w:tc>
      </w:tr>
      <w:tr w:rsidR="00087576" w:rsidRPr="00DA715B" w14:paraId="6B20B4A3" w14:textId="77777777" w:rsidTr="00F42F78">
        <w:tc>
          <w:tcPr>
            <w:tcW w:w="1166" w:type="dxa"/>
            <w:shd w:val="clear" w:color="auto" w:fill="0070C0"/>
          </w:tcPr>
          <w:p w14:paraId="79738B1F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60AD158D" w14:textId="096AB396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087576" w:rsidRPr="002C4510" w14:paraId="02B94A2A" w14:textId="77777777" w:rsidTr="00F42F78">
        <w:tc>
          <w:tcPr>
            <w:tcW w:w="1166" w:type="dxa"/>
            <w:shd w:val="clear" w:color="auto" w:fill="0070C0"/>
          </w:tcPr>
          <w:p w14:paraId="60BEB910" w14:textId="77777777" w:rsidR="00087576" w:rsidRPr="00DA715B" w:rsidRDefault="00087576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0FCE91BA" w14:textId="4011E572" w:rsidR="00087576" w:rsidRPr="00DA715B" w:rsidRDefault="00AE5263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entra nella pagina di inserimento delle lezioni di qualche suo corso in fase di completamento.</w:t>
            </w:r>
          </w:p>
        </w:tc>
      </w:tr>
      <w:tr w:rsidR="00087576" w:rsidRPr="00DA715B" w14:paraId="578B79E9" w14:textId="77777777" w:rsidTr="00F42F78">
        <w:tc>
          <w:tcPr>
            <w:tcW w:w="1166" w:type="dxa"/>
            <w:shd w:val="clear" w:color="auto" w:fill="0070C0"/>
          </w:tcPr>
          <w:p w14:paraId="195EEC93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69A68989" w14:textId="77777777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4F73E36" w14:textId="77777777" w:rsidR="00087576" w:rsidRPr="001D5554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C1A779C" w14:textId="68BBD155" w:rsidR="00087576" w:rsidRPr="003F2D68" w:rsidRDefault="00087576" w:rsidP="00A35C3E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un form e compila</w:t>
            </w:r>
            <w:r w:rsidR="00AE526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i campi nel seguente modo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6E6B54EA" w14:textId="77777777" w:rsidR="00087576" w:rsidRDefault="00087576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087576" w14:paraId="566476D3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26A58C85" w14:textId="33F2743F" w:rsidR="00087576" w:rsidRDefault="00AE5263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lezione:</w:t>
                  </w:r>
                </w:p>
              </w:tc>
              <w:tc>
                <w:tcPr>
                  <w:tcW w:w="2741" w:type="dxa"/>
                </w:tcPr>
                <w:p w14:paraId="380C995E" w14:textId="33A37B4B" w:rsidR="00087576" w:rsidRDefault="00B833BC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</w:t>
                  </w:r>
                </w:p>
              </w:tc>
            </w:tr>
            <w:tr w:rsidR="00AE5263" w14:paraId="41155A8D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595C002" w14:textId="043225EA" w:rsidR="00AE5263" w:rsidRDefault="00AE5263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Video:</w:t>
                  </w:r>
                </w:p>
              </w:tc>
              <w:tc>
                <w:tcPr>
                  <w:tcW w:w="2741" w:type="dxa"/>
                </w:tcPr>
                <w:p w14:paraId="4CF3D3E8" w14:textId="77777777" w:rsidR="00AE5263" w:rsidRDefault="00AE5263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672F6806" w14:textId="77777777" w:rsidR="00087576" w:rsidRDefault="00087576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0B6932F" w14:textId="77777777" w:rsidR="00087576" w:rsidRDefault="00087576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7394639" w14:textId="77777777" w:rsidR="00087576" w:rsidRPr="00D022B3" w:rsidRDefault="00087576" w:rsidP="00A35C3E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0B47AB83" w14:textId="77777777" w:rsidR="00087576" w:rsidRPr="00DA715B" w:rsidRDefault="00087576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087576" w:rsidRPr="002C4510" w14:paraId="75D737BF" w14:textId="77777777" w:rsidTr="00F42F78">
        <w:tc>
          <w:tcPr>
            <w:tcW w:w="1166" w:type="dxa"/>
            <w:shd w:val="clear" w:color="auto" w:fill="0070C0"/>
          </w:tcPr>
          <w:p w14:paraId="1CD0B7C3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0E267EB2" w14:textId="51D16507" w:rsidR="00087576" w:rsidRPr="007C3A80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L’inserimento della lezione non va a buon fine poiché il nome della lezione non soddisfa i criteri di lunghezza.</w:t>
            </w:r>
          </w:p>
        </w:tc>
      </w:tr>
    </w:tbl>
    <w:p w14:paraId="1B46901F" w14:textId="6EB471A0" w:rsidR="00087576" w:rsidRDefault="00087576" w:rsidP="00087576">
      <w:pPr>
        <w:rPr>
          <w:rFonts w:asciiTheme="majorHAnsi" w:hAnsiTheme="majorHAnsi"/>
          <w:b/>
          <w:sz w:val="28"/>
          <w:szCs w:val="28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B7488" w:rsidRPr="00DA715B" w14:paraId="567B8741" w14:textId="77777777" w:rsidTr="00F42F78">
        <w:tc>
          <w:tcPr>
            <w:tcW w:w="1166" w:type="dxa"/>
            <w:shd w:val="clear" w:color="auto" w:fill="0070C0"/>
          </w:tcPr>
          <w:p w14:paraId="64CF8981" w14:textId="77777777" w:rsidR="007B7488" w:rsidRPr="00DA715B" w:rsidRDefault="007B748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08DB0C82" w14:textId="61E526C6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TC_1.7_2</w:t>
            </w:r>
          </w:p>
        </w:tc>
      </w:tr>
      <w:tr w:rsidR="007B7488" w:rsidRPr="00DA715B" w14:paraId="359927CA" w14:textId="77777777" w:rsidTr="00F42F78">
        <w:tc>
          <w:tcPr>
            <w:tcW w:w="1166" w:type="dxa"/>
            <w:shd w:val="clear" w:color="auto" w:fill="0070C0"/>
          </w:tcPr>
          <w:p w14:paraId="5C00B303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1E0513C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7B7488" w:rsidRPr="002C4510" w14:paraId="605F4CB8" w14:textId="77777777" w:rsidTr="00F42F78">
        <w:tc>
          <w:tcPr>
            <w:tcW w:w="1166" w:type="dxa"/>
            <w:shd w:val="clear" w:color="auto" w:fill="0070C0"/>
          </w:tcPr>
          <w:p w14:paraId="4F9844AD" w14:textId="77777777" w:rsidR="007B7488" w:rsidRPr="00DA715B" w:rsidRDefault="007B748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F8F87F4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entra nella pagina di inserimento delle lezioni di qualche suo corso in fase di completamento.</w:t>
            </w:r>
          </w:p>
        </w:tc>
      </w:tr>
      <w:tr w:rsidR="007B7488" w:rsidRPr="00DA715B" w14:paraId="54D396EC" w14:textId="77777777" w:rsidTr="00F42F78">
        <w:tc>
          <w:tcPr>
            <w:tcW w:w="1166" w:type="dxa"/>
            <w:shd w:val="clear" w:color="auto" w:fill="0070C0"/>
          </w:tcPr>
          <w:p w14:paraId="430F07B5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32A794EE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20930B2" w14:textId="77777777" w:rsidR="007B7488" w:rsidRPr="001D5554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59E0C63" w14:textId="77777777" w:rsidR="007B7488" w:rsidRPr="003F2D68" w:rsidRDefault="007B7488" w:rsidP="00A35C3E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lastRenderedPageBreak/>
              <w:t>Visualizza un form e compila i campi nel seguente modo:</w:t>
            </w:r>
          </w:p>
          <w:p w14:paraId="6B4DDEC5" w14:textId="77777777" w:rsidR="007B7488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B7488" w14:paraId="0C90FCA3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25681D3C" w14:textId="77777777" w:rsidR="007B7488" w:rsidRDefault="007B748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lezione:</w:t>
                  </w:r>
                </w:p>
              </w:tc>
              <w:tc>
                <w:tcPr>
                  <w:tcW w:w="2741" w:type="dxa"/>
                </w:tcPr>
                <w:p w14:paraId="26364F67" w14:textId="6C403F26" w:rsidR="007B7488" w:rsidRDefault="007B748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Lezione</w:t>
                  </w:r>
                  <w:r w:rsidR="00EA4A6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?</w:t>
                  </w:r>
                </w:p>
              </w:tc>
            </w:tr>
            <w:tr w:rsidR="007B7488" w14:paraId="6CF949E7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138A101" w14:textId="77777777" w:rsidR="007B7488" w:rsidRDefault="007B748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Video:</w:t>
                  </w:r>
                </w:p>
              </w:tc>
              <w:tc>
                <w:tcPr>
                  <w:tcW w:w="2741" w:type="dxa"/>
                </w:tcPr>
                <w:p w14:paraId="64856825" w14:textId="77777777" w:rsidR="007B7488" w:rsidRDefault="007B748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3295036D" w14:textId="77777777" w:rsidR="007B7488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9B144A4" w14:textId="77777777" w:rsidR="007B7488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0A30B77" w14:textId="77777777" w:rsidR="007B7488" w:rsidRPr="00D022B3" w:rsidRDefault="007B7488" w:rsidP="00A35C3E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49FB9D6F" w14:textId="77777777" w:rsidR="007B7488" w:rsidRPr="00DA715B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B7488" w:rsidRPr="002C4510" w14:paraId="059BE57B" w14:textId="77777777" w:rsidTr="00F42F78">
        <w:tc>
          <w:tcPr>
            <w:tcW w:w="1166" w:type="dxa"/>
            <w:shd w:val="clear" w:color="auto" w:fill="0070C0"/>
          </w:tcPr>
          <w:p w14:paraId="5451AF47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5CBE24F0" w14:textId="3C3682B3" w:rsidR="007B7488" w:rsidRPr="007C3A80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L’inserimento della lezione non va a buon fine poiché il nome della lezione non soddisfa i criteri di formato</w:t>
            </w:r>
          </w:p>
        </w:tc>
      </w:tr>
    </w:tbl>
    <w:p w14:paraId="1B77FA71" w14:textId="7EB7D20B" w:rsidR="007B7488" w:rsidRDefault="007B7488" w:rsidP="00087576">
      <w:pPr>
        <w:rPr>
          <w:rFonts w:asciiTheme="majorHAnsi" w:hAnsiTheme="majorHAnsi"/>
          <w:b/>
          <w:sz w:val="28"/>
          <w:szCs w:val="28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B7488" w:rsidRPr="00DA715B" w14:paraId="436FBEFC" w14:textId="77777777" w:rsidTr="00F42F78">
        <w:tc>
          <w:tcPr>
            <w:tcW w:w="1166" w:type="dxa"/>
            <w:shd w:val="clear" w:color="auto" w:fill="0070C0"/>
          </w:tcPr>
          <w:p w14:paraId="7BC80488" w14:textId="77777777" w:rsidR="007B7488" w:rsidRPr="00DA715B" w:rsidRDefault="007B748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362E173" w14:textId="21FC06FF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TC_1.7_</w:t>
            </w:r>
            <w:r w:rsidR="00476E8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7B7488" w:rsidRPr="00DA715B" w14:paraId="2407B390" w14:textId="77777777" w:rsidTr="00F42F78">
        <w:tc>
          <w:tcPr>
            <w:tcW w:w="1166" w:type="dxa"/>
            <w:shd w:val="clear" w:color="auto" w:fill="0070C0"/>
          </w:tcPr>
          <w:p w14:paraId="30FEAAF4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34F13193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7B7488" w:rsidRPr="002C4510" w14:paraId="79B85134" w14:textId="77777777" w:rsidTr="00F42F78">
        <w:tc>
          <w:tcPr>
            <w:tcW w:w="1166" w:type="dxa"/>
            <w:shd w:val="clear" w:color="auto" w:fill="0070C0"/>
          </w:tcPr>
          <w:p w14:paraId="56806903" w14:textId="77777777" w:rsidR="007B7488" w:rsidRPr="00DA715B" w:rsidRDefault="007B748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7497FCB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entra nella pagina di inserimento delle lezioni di qualche suo corso in fase di completamento.</w:t>
            </w:r>
          </w:p>
        </w:tc>
      </w:tr>
      <w:tr w:rsidR="007B7488" w:rsidRPr="00DA715B" w14:paraId="5D6AC3F1" w14:textId="77777777" w:rsidTr="00F42F78">
        <w:tc>
          <w:tcPr>
            <w:tcW w:w="1166" w:type="dxa"/>
            <w:shd w:val="clear" w:color="auto" w:fill="0070C0"/>
          </w:tcPr>
          <w:p w14:paraId="2F103C84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1CEE5AEA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F227701" w14:textId="77777777" w:rsidR="007B7488" w:rsidRPr="001D5554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83C63D0" w14:textId="77777777" w:rsidR="007B7488" w:rsidRPr="003F2D68" w:rsidRDefault="007B7488" w:rsidP="00A35C3E">
            <w:pPr>
              <w:pStyle w:val="ListParagraph"/>
              <w:numPr>
                <w:ilvl w:val="0"/>
                <w:numId w:val="3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un form e compila i campi nel seguente modo:</w:t>
            </w:r>
          </w:p>
          <w:p w14:paraId="6FCE058A" w14:textId="77777777" w:rsidR="007B7488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B7488" w14:paraId="61A6DA59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DB77D50" w14:textId="77777777" w:rsidR="007B7488" w:rsidRDefault="007B748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lezione:</w:t>
                  </w:r>
                </w:p>
              </w:tc>
              <w:tc>
                <w:tcPr>
                  <w:tcW w:w="2741" w:type="dxa"/>
                </w:tcPr>
                <w:p w14:paraId="134F3B69" w14:textId="2CD29A97" w:rsidR="007B7488" w:rsidRDefault="007B748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Lezione Uno</w:t>
                  </w:r>
                </w:p>
              </w:tc>
            </w:tr>
            <w:tr w:rsidR="007B7488" w14:paraId="516AF126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91372CE" w14:textId="77777777" w:rsidR="007B7488" w:rsidRDefault="007B748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Video:</w:t>
                  </w:r>
                </w:p>
              </w:tc>
              <w:tc>
                <w:tcPr>
                  <w:tcW w:w="2741" w:type="dxa"/>
                </w:tcPr>
                <w:p w14:paraId="5A2826F2" w14:textId="77777777" w:rsidR="007B7488" w:rsidRDefault="007B748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0EB2137A" w14:textId="77777777" w:rsidR="007B7488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0A1EC89" w14:textId="77777777" w:rsidR="007B7488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EFC2CF8" w14:textId="77777777" w:rsidR="007B7488" w:rsidRPr="00D022B3" w:rsidRDefault="007B7488" w:rsidP="00A35C3E">
            <w:pPr>
              <w:pStyle w:val="ListParagraph"/>
              <w:numPr>
                <w:ilvl w:val="0"/>
                <w:numId w:val="3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6B5600D4" w14:textId="77777777" w:rsidR="007B7488" w:rsidRPr="00DA715B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B7488" w:rsidRPr="002C4510" w14:paraId="64FA5607" w14:textId="77777777" w:rsidTr="00F42F78">
        <w:tc>
          <w:tcPr>
            <w:tcW w:w="1166" w:type="dxa"/>
            <w:shd w:val="clear" w:color="auto" w:fill="0070C0"/>
          </w:tcPr>
          <w:p w14:paraId="63EBE95D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C647571" w14:textId="1FA6BAEE" w:rsidR="007B7488" w:rsidRPr="007C3A80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L’inserimento della lezione non va a buon fine poiché non è stato inserito un video.</w:t>
            </w:r>
          </w:p>
        </w:tc>
      </w:tr>
    </w:tbl>
    <w:p w14:paraId="6D01DEAA" w14:textId="67A2F6A8" w:rsidR="007B7488" w:rsidRDefault="007B7488" w:rsidP="00087576">
      <w:pPr>
        <w:rPr>
          <w:rFonts w:asciiTheme="majorHAnsi" w:hAnsiTheme="majorHAnsi"/>
          <w:b/>
          <w:sz w:val="28"/>
          <w:szCs w:val="28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B7488" w:rsidRPr="00DA715B" w14:paraId="46992CE1" w14:textId="77777777" w:rsidTr="00F42F78">
        <w:tc>
          <w:tcPr>
            <w:tcW w:w="1166" w:type="dxa"/>
            <w:shd w:val="clear" w:color="auto" w:fill="0070C0"/>
          </w:tcPr>
          <w:p w14:paraId="5AD192DD" w14:textId="77777777" w:rsidR="007B7488" w:rsidRPr="00DA715B" w:rsidRDefault="007B748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34FC1AB4" w14:textId="48F6300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TC_1.7_</w:t>
            </w:r>
            <w:r w:rsidR="00476E8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7B7488" w:rsidRPr="00DA715B" w14:paraId="1900DBDB" w14:textId="77777777" w:rsidTr="00F42F78">
        <w:tc>
          <w:tcPr>
            <w:tcW w:w="1166" w:type="dxa"/>
            <w:shd w:val="clear" w:color="auto" w:fill="0070C0"/>
          </w:tcPr>
          <w:p w14:paraId="7D5B8422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3AE908BC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7B7488" w:rsidRPr="002C4510" w14:paraId="5359C8CF" w14:textId="77777777" w:rsidTr="00F42F78">
        <w:tc>
          <w:tcPr>
            <w:tcW w:w="1166" w:type="dxa"/>
            <w:shd w:val="clear" w:color="auto" w:fill="0070C0"/>
          </w:tcPr>
          <w:p w14:paraId="50FF25F1" w14:textId="77777777" w:rsidR="007B7488" w:rsidRPr="00DA715B" w:rsidRDefault="007B748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75F7008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entra nella pagina di inserimento delle lezioni di qualche suo corso in fase di completamento.</w:t>
            </w:r>
          </w:p>
        </w:tc>
      </w:tr>
      <w:tr w:rsidR="007B7488" w:rsidRPr="00DA715B" w14:paraId="7155D4FD" w14:textId="77777777" w:rsidTr="00F42F78">
        <w:tc>
          <w:tcPr>
            <w:tcW w:w="1166" w:type="dxa"/>
            <w:shd w:val="clear" w:color="auto" w:fill="0070C0"/>
          </w:tcPr>
          <w:p w14:paraId="3679883D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6F6C5A3C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ACE93FA" w14:textId="77777777" w:rsidR="007B7488" w:rsidRPr="001D5554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20FB21D" w14:textId="77777777" w:rsidR="007B7488" w:rsidRPr="003F2D68" w:rsidRDefault="007B7488" w:rsidP="00A35C3E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un form e compila i campi nel seguente modo:</w:t>
            </w:r>
          </w:p>
          <w:p w14:paraId="3F30E9A3" w14:textId="77777777" w:rsidR="007B7488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B7488" w14:paraId="292FFD5E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27FE9A8" w14:textId="77777777" w:rsidR="007B7488" w:rsidRDefault="007B748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lezione:</w:t>
                  </w:r>
                </w:p>
              </w:tc>
              <w:tc>
                <w:tcPr>
                  <w:tcW w:w="2741" w:type="dxa"/>
                </w:tcPr>
                <w:p w14:paraId="1033AAE6" w14:textId="77777777" w:rsidR="007B7488" w:rsidRDefault="007B748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Lezione Uno</w:t>
                  </w:r>
                </w:p>
              </w:tc>
            </w:tr>
            <w:tr w:rsidR="007B7488" w14:paraId="21DF68F6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117C163" w14:textId="77777777" w:rsidR="007B7488" w:rsidRDefault="007B748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Video:</w:t>
                  </w:r>
                </w:p>
              </w:tc>
              <w:tc>
                <w:tcPr>
                  <w:tcW w:w="2741" w:type="dxa"/>
                </w:tcPr>
                <w:p w14:paraId="7762BC51" w14:textId="314CDDDA" w:rsidR="007B7488" w:rsidRDefault="007B748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file.mp4</w:t>
                  </w:r>
                </w:p>
              </w:tc>
            </w:tr>
          </w:tbl>
          <w:p w14:paraId="12CA70D3" w14:textId="77777777" w:rsidR="007B7488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B56FEC1" w14:textId="77777777" w:rsidR="007B7488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378237B" w14:textId="77777777" w:rsidR="007B7488" w:rsidRPr="00D022B3" w:rsidRDefault="007B7488" w:rsidP="00A35C3E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lastRenderedPageBreak/>
              <w:t>Clicca su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42F5F8C7" w14:textId="77777777" w:rsidR="007B7488" w:rsidRPr="00DA715B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B7488" w:rsidRPr="002C4510" w14:paraId="342FFDC2" w14:textId="77777777" w:rsidTr="00F42F78">
        <w:tc>
          <w:tcPr>
            <w:tcW w:w="1166" w:type="dxa"/>
            <w:shd w:val="clear" w:color="auto" w:fill="0070C0"/>
          </w:tcPr>
          <w:p w14:paraId="04D8E0EE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0F39B70C" w14:textId="1F27F580" w:rsidR="007B7488" w:rsidRPr="007C3A80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L’inserimento della lezione va a buon fine poiché si rispettano tutti i criteri dei campi del form.</w:t>
            </w:r>
          </w:p>
        </w:tc>
      </w:tr>
    </w:tbl>
    <w:p w14:paraId="4A456A53" w14:textId="77777777" w:rsidR="005D5566" w:rsidRDefault="005D5566" w:rsidP="00087576">
      <w:pPr>
        <w:rPr>
          <w:rFonts w:asciiTheme="majorHAnsi" w:hAnsiTheme="majorHAnsi"/>
          <w:b/>
          <w:sz w:val="28"/>
          <w:szCs w:val="28"/>
          <w:lang w:val="it-IT"/>
        </w:rPr>
      </w:pPr>
    </w:p>
    <w:p w14:paraId="75EE3A24" w14:textId="2CBA8A7F" w:rsidR="007B7488" w:rsidRPr="002C4510" w:rsidRDefault="007B7488" w:rsidP="002C4510">
      <w:pPr>
        <w:pStyle w:val="Heading3"/>
      </w:pPr>
      <w:bookmarkStart w:id="12" w:name="_Toc1297869"/>
      <w:r w:rsidRPr="002C4510">
        <w:t xml:space="preserve">1.3.2 </w:t>
      </w:r>
      <w:proofErr w:type="spellStart"/>
      <w:r w:rsidRPr="002C4510">
        <w:t>Inserimento</w:t>
      </w:r>
      <w:proofErr w:type="spellEnd"/>
      <w:r w:rsidRPr="002C4510">
        <w:t xml:space="preserve"> </w:t>
      </w:r>
      <w:proofErr w:type="spellStart"/>
      <w:r w:rsidRPr="002C4510">
        <w:t>commento</w:t>
      </w:r>
      <w:bookmarkEnd w:id="12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B7488" w:rsidRPr="00DA715B" w14:paraId="4DD9A188" w14:textId="77777777" w:rsidTr="00F42F78">
        <w:tc>
          <w:tcPr>
            <w:tcW w:w="1166" w:type="dxa"/>
            <w:shd w:val="clear" w:color="auto" w:fill="0070C0"/>
          </w:tcPr>
          <w:p w14:paraId="17C77CB3" w14:textId="77777777" w:rsidR="007B7488" w:rsidRPr="00DA715B" w:rsidRDefault="007B748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B079B32" w14:textId="48C63809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TC_1.8_1</w:t>
            </w:r>
          </w:p>
        </w:tc>
      </w:tr>
      <w:tr w:rsidR="007B7488" w:rsidRPr="00DA715B" w14:paraId="26F667D2" w14:textId="77777777" w:rsidTr="00F42F78">
        <w:tc>
          <w:tcPr>
            <w:tcW w:w="1166" w:type="dxa"/>
            <w:shd w:val="clear" w:color="auto" w:fill="0070C0"/>
          </w:tcPr>
          <w:p w14:paraId="3116CC7A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52AF37A4" w14:textId="4BCB999B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7B7488" w:rsidRPr="002C4510" w14:paraId="145F5C12" w14:textId="77777777" w:rsidTr="00F42F78">
        <w:tc>
          <w:tcPr>
            <w:tcW w:w="1166" w:type="dxa"/>
            <w:shd w:val="clear" w:color="auto" w:fill="0070C0"/>
          </w:tcPr>
          <w:p w14:paraId="55F9A394" w14:textId="77777777" w:rsidR="007B7488" w:rsidRPr="00DA715B" w:rsidRDefault="007B748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50538C2" w14:textId="1571263F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visualizza la pagina di una lezione.</w:t>
            </w:r>
          </w:p>
        </w:tc>
      </w:tr>
      <w:tr w:rsidR="007B7488" w:rsidRPr="00DA715B" w14:paraId="5EA4786E" w14:textId="77777777" w:rsidTr="00F42F78">
        <w:tc>
          <w:tcPr>
            <w:tcW w:w="1166" w:type="dxa"/>
            <w:shd w:val="clear" w:color="auto" w:fill="0070C0"/>
          </w:tcPr>
          <w:p w14:paraId="295BE01A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44B11CD0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9AB2975" w14:textId="77777777" w:rsidR="007B7488" w:rsidRPr="001D5554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6625BCD" w14:textId="611C47F4" w:rsidR="007B7488" w:rsidRPr="003F2D68" w:rsidRDefault="007B7488" w:rsidP="00A35C3E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Scrive il seguente commento:</w:t>
            </w:r>
          </w:p>
          <w:p w14:paraId="56688955" w14:textId="77777777" w:rsidR="007B7488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B7488" w14:paraId="59CAA147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369751F" w14:textId="67851A4F" w:rsidR="007B7488" w:rsidRDefault="007B748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Commento:</w:t>
                  </w:r>
                </w:p>
              </w:tc>
              <w:tc>
                <w:tcPr>
                  <w:tcW w:w="2741" w:type="dxa"/>
                </w:tcPr>
                <w:p w14:paraId="7FBEE7AC" w14:textId="7611D80E" w:rsidR="007B7488" w:rsidRDefault="007B7488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4D99FAEE" w14:textId="77777777" w:rsidR="007B7488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73C6A02" w14:textId="77777777" w:rsidR="007B7488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3BB97A2" w14:textId="228EAF4C" w:rsidR="007B7488" w:rsidRPr="00D022B3" w:rsidRDefault="007B7488" w:rsidP="00A35C3E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Clicca su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“Aggiungi commento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5EB4F193" w14:textId="77777777" w:rsidR="007B7488" w:rsidRPr="00DA715B" w:rsidRDefault="007B7488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B7488" w:rsidRPr="002C4510" w14:paraId="2B286E64" w14:textId="77777777" w:rsidTr="00F42F78">
        <w:tc>
          <w:tcPr>
            <w:tcW w:w="1166" w:type="dxa"/>
            <w:shd w:val="clear" w:color="auto" w:fill="0070C0"/>
          </w:tcPr>
          <w:p w14:paraId="66AD009B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5FD22B0" w14:textId="6189B6CB" w:rsidR="007B7488" w:rsidRPr="007C3A80" w:rsidRDefault="00114FDA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del commento non va a buon fine poiché il testo del commento non rispetta i criteri di lunghezza.</w:t>
            </w:r>
          </w:p>
        </w:tc>
      </w:tr>
    </w:tbl>
    <w:p w14:paraId="304F8601" w14:textId="55BC5C0D" w:rsidR="007B7488" w:rsidRDefault="007B7488" w:rsidP="007B7488">
      <w:pPr>
        <w:ind w:left="360"/>
        <w:rPr>
          <w:rFonts w:asciiTheme="majorHAnsi" w:hAnsiTheme="majorHAnsi"/>
          <w:b/>
          <w:sz w:val="28"/>
          <w:szCs w:val="28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114FDA" w:rsidRPr="00DA715B" w14:paraId="73F4AC4F" w14:textId="77777777" w:rsidTr="00F42F78">
        <w:tc>
          <w:tcPr>
            <w:tcW w:w="1166" w:type="dxa"/>
            <w:shd w:val="clear" w:color="auto" w:fill="0070C0"/>
          </w:tcPr>
          <w:p w14:paraId="27D13005" w14:textId="77777777" w:rsidR="00114FDA" w:rsidRPr="00DA715B" w:rsidRDefault="00114FDA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1F2BF221" w14:textId="77777777" w:rsidR="00114FDA" w:rsidRPr="00DA715B" w:rsidRDefault="00114FDA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TC_1.8_1</w:t>
            </w:r>
          </w:p>
        </w:tc>
      </w:tr>
      <w:tr w:rsidR="00114FDA" w:rsidRPr="00DA715B" w14:paraId="72E57EDB" w14:textId="77777777" w:rsidTr="00F42F78">
        <w:tc>
          <w:tcPr>
            <w:tcW w:w="1166" w:type="dxa"/>
            <w:shd w:val="clear" w:color="auto" w:fill="0070C0"/>
          </w:tcPr>
          <w:p w14:paraId="0C83481E" w14:textId="77777777" w:rsidR="00114FDA" w:rsidRDefault="00114FDA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3724C4A" w14:textId="77777777" w:rsidR="00114FDA" w:rsidRPr="00DA715B" w:rsidRDefault="00114FDA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114FDA" w:rsidRPr="002C4510" w14:paraId="30F16D93" w14:textId="77777777" w:rsidTr="00F42F78">
        <w:tc>
          <w:tcPr>
            <w:tcW w:w="1166" w:type="dxa"/>
            <w:shd w:val="clear" w:color="auto" w:fill="0070C0"/>
          </w:tcPr>
          <w:p w14:paraId="69409ECD" w14:textId="77777777" w:rsidR="00114FDA" w:rsidRPr="00DA715B" w:rsidRDefault="00114FDA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F19196D" w14:textId="77777777" w:rsidR="00114FDA" w:rsidRPr="00DA715B" w:rsidRDefault="00114FDA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visualizza la pagina di una lezione.</w:t>
            </w:r>
          </w:p>
        </w:tc>
      </w:tr>
      <w:tr w:rsidR="00114FDA" w:rsidRPr="00DA715B" w14:paraId="49E0DC04" w14:textId="77777777" w:rsidTr="00F42F78">
        <w:tc>
          <w:tcPr>
            <w:tcW w:w="1166" w:type="dxa"/>
            <w:shd w:val="clear" w:color="auto" w:fill="0070C0"/>
          </w:tcPr>
          <w:p w14:paraId="3905675C" w14:textId="77777777" w:rsidR="00114FDA" w:rsidRDefault="00114FDA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1F5B0ECA" w14:textId="77777777" w:rsidR="00114FDA" w:rsidRPr="00DA715B" w:rsidRDefault="00114FDA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353111C" w14:textId="77777777" w:rsidR="00114FDA" w:rsidRPr="001D5554" w:rsidRDefault="00114FDA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4C41BB7" w14:textId="77777777" w:rsidR="00114FDA" w:rsidRPr="003F2D68" w:rsidRDefault="00114FDA" w:rsidP="00A35C3E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Scrive il seguente commento:</w:t>
            </w:r>
          </w:p>
          <w:p w14:paraId="12680C55" w14:textId="77777777" w:rsidR="00114FDA" w:rsidRDefault="00114FDA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114FDA" w14:paraId="201F1A4E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CADE2FC" w14:textId="77777777" w:rsidR="00114FDA" w:rsidRDefault="00114FDA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Commento:</w:t>
                  </w:r>
                </w:p>
              </w:tc>
              <w:tc>
                <w:tcPr>
                  <w:tcW w:w="2741" w:type="dxa"/>
                </w:tcPr>
                <w:p w14:paraId="75E9A9AC" w14:textId="44558020" w:rsidR="00114FDA" w:rsidRDefault="00114FDA" w:rsidP="00F42F7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Hello!</w:t>
                  </w:r>
                </w:p>
              </w:tc>
            </w:tr>
          </w:tbl>
          <w:p w14:paraId="6440EEB0" w14:textId="77777777" w:rsidR="00114FDA" w:rsidRDefault="00114FDA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A11B34D" w14:textId="77777777" w:rsidR="00114FDA" w:rsidRDefault="00114FDA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41850E4" w14:textId="77777777" w:rsidR="00114FDA" w:rsidRPr="00D022B3" w:rsidRDefault="00114FDA" w:rsidP="00A35C3E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Clicca su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“Aggiungi commento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33E3EBFB" w14:textId="77777777" w:rsidR="00114FDA" w:rsidRPr="00DA715B" w:rsidRDefault="00114FDA" w:rsidP="00F42F7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114FDA" w:rsidRPr="002C4510" w14:paraId="259129F1" w14:textId="77777777" w:rsidTr="00F42F78">
        <w:tc>
          <w:tcPr>
            <w:tcW w:w="1166" w:type="dxa"/>
            <w:shd w:val="clear" w:color="auto" w:fill="0070C0"/>
          </w:tcPr>
          <w:p w14:paraId="52656B81" w14:textId="77777777" w:rsidR="00114FDA" w:rsidRDefault="00114FDA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7DA1CD7" w14:textId="7C3FC476" w:rsidR="00114FDA" w:rsidRPr="007C3A80" w:rsidRDefault="00114FDA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del commento viene effettuata con successo.</w:t>
            </w:r>
          </w:p>
        </w:tc>
      </w:tr>
    </w:tbl>
    <w:p w14:paraId="362440A8" w14:textId="77777777" w:rsidR="00114FDA" w:rsidRPr="00087576" w:rsidRDefault="00114FDA" w:rsidP="007B7488">
      <w:pPr>
        <w:ind w:left="360"/>
        <w:rPr>
          <w:rFonts w:asciiTheme="majorHAnsi" w:hAnsiTheme="majorHAnsi"/>
          <w:b/>
          <w:sz w:val="28"/>
          <w:szCs w:val="28"/>
          <w:lang w:val="it-IT"/>
        </w:rPr>
      </w:pPr>
    </w:p>
    <w:sectPr w:rsidR="00114FDA" w:rsidRPr="00087576">
      <w:footerReference w:type="even" r:id="rId12"/>
      <w:footerReference w:type="default" r:id="rId13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1A507" w14:textId="77777777" w:rsidR="007B43C1" w:rsidRDefault="007B43C1">
      <w:pPr>
        <w:spacing w:after="0" w:line="240" w:lineRule="auto"/>
      </w:pPr>
      <w:r>
        <w:separator/>
      </w:r>
    </w:p>
  </w:endnote>
  <w:endnote w:type="continuationSeparator" w:id="0">
    <w:p w14:paraId="455B0D54" w14:textId="77777777" w:rsidR="007B43C1" w:rsidRDefault="007B4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Gothic">
    <w:altName w:val="Cambria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, 方正书宋_GBK">
    <w:panose1 w:val="020B0604020202020204"/>
    <w:charset w:val="00"/>
    <w:family w:val="auto"/>
    <w:pitch w:val="default"/>
  </w:font>
  <w:font w:name="Arial, 'Liberation Sans'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oto Sans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387056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C17D92" w14:textId="610D0968" w:rsidR="007E2DF3" w:rsidRDefault="007E2DF3" w:rsidP="004026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C49CC3" w14:textId="77777777" w:rsidR="007E2DF3" w:rsidRDefault="007E2DF3" w:rsidP="004026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0070C0"/>
      </w:rPr>
      <w:id w:val="7829976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B26CDA" w14:textId="031DF21D" w:rsidR="007E2DF3" w:rsidRPr="009A7657" w:rsidRDefault="007E2DF3" w:rsidP="004026F8">
        <w:pPr>
          <w:pStyle w:val="Footer"/>
          <w:framePr w:wrap="none" w:vAnchor="text" w:hAnchor="margin" w:xAlign="right" w:y="1"/>
          <w:rPr>
            <w:rStyle w:val="PageNumber"/>
            <w:color w:val="0070C0"/>
          </w:rPr>
        </w:pPr>
        <w:r w:rsidRPr="009A7657">
          <w:rPr>
            <w:rStyle w:val="PageNumber"/>
            <w:color w:val="0070C0"/>
          </w:rPr>
          <w:fldChar w:fldCharType="begin"/>
        </w:r>
        <w:r w:rsidRPr="009A7657">
          <w:rPr>
            <w:rStyle w:val="PageNumber"/>
            <w:color w:val="0070C0"/>
          </w:rPr>
          <w:instrText xml:space="preserve"> PAGE </w:instrText>
        </w:r>
        <w:r w:rsidRPr="009A7657">
          <w:rPr>
            <w:rStyle w:val="PageNumber"/>
            <w:color w:val="0070C0"/>
          </w:rPr>
          <w:fldChar w:fldCharType="separate"/>
        </w:r>
        <w:r w:rsidRPr="009A7657">
          <w:rPr>
            <w:rStyle w:val="PageNumber"/>
            <w:noProof/>
            <w:color w:val="0070C0"/>
          </w:rPr>
          <w:t>3</w:t>
        </w:r>
        <w:r w:rsidRPr="009A7657">
          <w:rPr>
            <w:rStyle w:val="PageNumber"/>
            <w:color w:val="0070C0"/>
          </w:rPr>
          <w:fldChar w:fldCharType="end"/>
        </w:r>
      </w:p>
    </w:sdtContent>
  </w:sdt>
  <w:p w14:paraId="379F74B8" w14:textId="597A80E2" w:rsidR="007E2DF3" w:rsidRPr="009A7657" w:rsidRDefault="007E2DF3" w:rsidP="004026F8">
    <w:pPr>
      <w:pStyle w:val="Footer"/>
      <w:ind w:right="360"/>
      <w:rPr>
        <w:color w:val="0070C0"/>
        <w:lang w:val="it-IT"/>
      </w:rPr>
    </w:pPr>
    <w:r>
      <w:rPr>
        <w:color w:val="0070C0"/>
        <w:lang w:val="it-IT"/>
      </w:rPr>
      <w:t>TEST CASE SPECIFICATION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36536" w14:textId="77777777" w:rsidR="007B43C1" w:rsidRDefault="007B43C1">
      <w:pPr>
        <w:spacing w:after="0" w:line="240" w:lineRule="auto"/>
      </w:pPr>
      <w:r>
        <w:separator/>
      </w:r>
    </w:p>
  </w:footnote>
  <w:footnote w:type="continuationSeparator" w:id="0">
    <w:p w14:paraId="7286B9CF" w14:textId="77777777" w:rsidR="007B43C1" w:rsidRDefault="007B4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6276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36E4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15C7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E55CF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57421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944CD"/>
    <w:multiLevelType w:val="multilevel"/>
    <w:tmpl w:val="9F04E9B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3280BB9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D5C5F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E1EAC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20046B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75510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41024"/>
    <w:multiLevelType w:val="hybridMultilevel"/>
    <w:tmpl w:val="4EACA426"/>
    <w:lvl w:ilvl="0" w:tplc="8EDE53E8">
      <w:start w:val="1"/>
      <w:numFmt w:val="decimal"/>
      <w:lvlText w:val="%1."/>
      <w:lvlJc w:val="left"/>
      <w:pPr>
        <w:ind w:left="720" w:hanging="360"/>
      </w:pPr>
      <w:rPr>
        <w:rFonts w:ascii="CenturyGothic" w:hAnsi="CenturyGothic" w:hint="default"/>
        <w:b/>
        <w:color w:val="49473A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EB0F20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049E0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AC7A5B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265C13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F90B44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935A31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7530CE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C3112F"/>
    <w:multiLevelType w:val="multilevel"/>
    <w:tmpl w:val="CF3CAA66"/>
    <w:styleLink w:val="WW8Num5"/>
    <w:lvl w:ilvl="0">
      <w:numFmt w:val="bullet"/>
      <w:lvlText w:val="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 w15:restartNumberingAfterBreak="0">
    <w:nsid w:val="48BE6E30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1F5F02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027DB6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16488D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6E6D6B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E41FC2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3214A0"/>
    <w:multiLevelType w:val="multilevel"/>
    <w:tmpl w:val="D5E2D094"/>
    <w:styleLink w:val="WW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" w15:restartNumberingAfterBreak="0">
    <w:nsid w:val="5C811669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F94650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E6F7C"/>
    <w:multiLevelType w:val="hybridMultilevel"/>
    <w:tmpl w:val="89DC49EC"/>
    <w:lvl w:ilvl="0" w:tplc="628AE0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2A60FC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3851EA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BC49F1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C24493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BB0F33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104D67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07E99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B776FB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8949EB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6"/>
  </w:num>
  <w:num w:numId="3">
    <w:abstractNumId w:val="5"/>
  </w:num>
  <w:num w:numId="4">
    <w:abstractNumId w:val="38"/>
  </w:num>
  <w:num w:numId="5">
    <w:abstractNumId w:val="25"/>
  </w:num>
  <w:num w:numId="6">
    <w:abstractNumId w:val="0"/>
  </w:num>
  <w:num w:numId="7">
    <w:abstractNumId w:val="32"/>
  </w:num>
  <w:num w:numId="8">
    <w:abstractNumId w:val="2"/>
  </w:num>
  <w:num w:numId="9">
    <w:abstractNumId w:val="13"/>
  </w:num>
  <w:num w:numId="10">
    <w:abstractNumId w:val="28"/>
  </w:num>
  <w:num w:numId="11">
    <w:abstractNumId w:val="12"/>
  </w:num>
  <w:num w:numId="12">
    <w:abstractNumId w:val="4"/>
  </w:num>
  <w:num w:numId="13">
    <w:abstractNumId w:val="18"/>
  </w:num>
  <w:num w:numId="14">
    <w:abstractNumId w:val="1"/>
  </w:num>
  <w:num w:numId="15">
    <w:abstractNumId w:val="10"/>
  </w:num>
  <w:num w:numId="16">
    <w:abstractNumId w:val="16"/>
  </w:num>
  <w:num w:numId="17">
    <w:abstractNumId w:val="9"/>
  </w:num>
  <w:num w:numId="18">
    <w:abstractNumId w:val="35"/>
  </w:num>
  <w:num w:numId="19">
    <w:abstractNumId w:val="17"/>
  </w:num>
  <w:num w:numId="20">
    <w:abstractNumId w:val="30"/>
  </w:num>
  <w:num w:numId="21">
    <w:abstractNumId w:val="23"/>
  </w:num>
  <w:num w:numId="22">
    <w:abstractNumId w:val="6"/>
  </w:num>
  <w:num w:numId="23">
    <w:abstractNumId w:val="8"/>
  </w:num>
  <w:num w:numId="24">
    <w:abstractNumId w:val="14"/>
  </w:num>
  <w:num w:numId="25">
    <w:abstractNumId w:val="31"/>
  </w:num>
  <w:num w:numId="26">
    <w:abstractNumId w:val="37"/>
  </w:num>
  <w:num w:numId="27">
    <w:abstractNumId w:val="3"/>
  </w:num>
  <w:num w:numId="28">
    <w:abstractNumId w:val="24"/>
  </w:num>
  <w:num w:numId="29">
    <w:abstractNumId w:val="34"/>
  </w:num>
  <w:num w:numId="30">
    <w:abstractNumId w:val="7"/>
  </w:num>
  <w:num w:numId="31">
    <w:abstractNumId w:val="36"/>
  </w:num>
  <w:num w:numId="32">
    <w:abstractNumId w:val="27"/>
  </w:num>
  <w:num w:numId="33">
    <w:abstractNumId w:val="20"/>
  </w:num>
  <w:num w:numId="34">
    <w:abstractNumId w:val="33"/>
  </w:num>
  <w:num w:numId="35">
    <w:abstractNumId w:val="15"/>
  </w:num>
  <w:num w:numId="36">
    <w:abstractNumId w:val="21"/>
  </w:num>
  <w:num w:numId="37">
    <w:abstractNumId w:val="22"/>
  </w:num>
  <w:num w:numId="38">
    <w:abstractNumId w:val="11"/>
  </w:num>
  <w:num w:numId="39">
    <w:abstractNumId w:val="2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2462A"/>
    <w:rsid w:val="00036F26"/>
    <w:rsid w:val="00043DF2"/>
    <w:rsid w:val="000543AC"/>
    <w:rsid w:val="00055E2E"/>
    <w:rsid w:val="00060537"/>
    <w:rsid w:val="000615D2"/>
    <w:rsid w:val="0006444D"/>
    <w:rsid w:val="00072E55"/>
    <w:rsid w:val="00074C8B"/>
    <w:rsid w:val="0008008E"/>
    <w:rsid w:val="00087576"/>
    <w:rsid w:val="000A573B"/>
    <w:rsid w:val="000B3CC1"/>
    <w:rsid w:val="000B50F8"/>
    <w:rsid w:val="000C1120"/>
    <w:rsid w:val="000D6C2D"/>
    <w:rsid w:val="000E2A48"/>
    <w:rsid w:val="000F0F94"/>
    <w:rsid w:val="000F1A59"/>
    <w:rsid w:val="000F31CB"/>
    <w:rsid w:val="0010018A"/>
    <w:rsid w:val="00100445"/>
    <w:rsid w:val="00105515"/>
    <w:rsid w:val="0011272D"/>
    <w:rsid w:val="001131D0"/>
    <w:rsid w:val="0011466B"/>
    <w:rsid w:val="00114FDA"/>
    <w:rsid w:val="00136C8D"/>
    <w:rsid w:val="00136F27"/>
    <w:rsid w:val="00143B49"/>
    <w:rsid w:val="00146B10"/>
    <w:rsid w:val="00152F3E"/>
    <w:rsid w:val="00152F93"/>
    <w:rsid w:val="00153A27"/>
    <w:rsid w:val="00165167"/>
    <w:rsid w:val="00186803"/>
    <w:rsid w:val="0018691A"/>
    <w:rsid w:val="001A1EC4"/>
    <w:rsid w:val="001A457F"/>
    <w:rsid w:val="001A5F41"/>
    <w:rsid w:val="001B21C3"/>
    <w:rsid w:val="001B7254"/>
    <w:rsid w:val="001D5554"/>
    <w:rsid w:val="001E373A"/>
    <w:rsid w:val="001E37C2"/>
    <w:rsid w:val="001F236C"/>
    <w:rsid w:val="001F36A5"/>
    <w:rsid w:val="002124F1"/>
    <w:rsid w:val="00220DA0"/>
    <w:rsid w:val="002219BF"/>
    <w:rsid w:val="00221EA5"/>
    <w:rsid w:val="0023109F"/>
    <w:rsid w:val="00240C03"/>
    <w:rsid w:val="00241FCF"/>
    <w:rsid w:val="00243E2F"/>
    <w:rsid w:val="00244DCF"/>
    <w:rsid w:val="00247739"/>
    <w:rsid w:val="00250348"/>
    <w:rsid w:val="00250514"/>
    <w:rsid w:val="0026167D"/>
    <w:rsid w:val="00285367"/>
    <w:rsid w:val="002966FC"/>
    <w:rsid w:val="00297D9C"/>
    <w:rsid w:val="002A6882"/>
    <w:rsid w:val="002B05FC"/>
    <w:rsid w:val="002B0916"/>
    <w:rsid w:val="002B10F9"/>
    <w:rsid w:val="002B17CD"/>
    <w:rsid w:val="002B2F42"/>
    <w:rsid w:val="002B6EE6"/>
    <w:rsid w:val="002C0577"/>
    <w:rsid w:val="002C4510"/>
    <w:rsid w:val="002C5716"/>
    <w:rsid w:val="002C7084"/>
    <w:rsid w:val="002E5B17"/>
    <w:rsid w:val="002F69D2"/>
    <w:rsid w:val="002F7F31"/>
    <w:rsid w:val="00302443"/>
    <w:rsid w:val="00302A89"/>
    <w:rsid w:val="0030500B"/>
    <w:rsid w:val="00306621"/>
    <w:rsid w:val="00322073"/>
    <w:rsid w:val="00324CEF"/>
    <w:rsid w:val="00343AB4"/>
    <w:rsid w:val="003440C3"/>
    <w:rsid w:val="00346D9B"/>
    <w:rsid w:val="00354DED"/>
    <w:rsid w:val="00355F0B"/>
    <w:rsid w:val="00357400"/>
    <w:rsid w:val="00357EA4"/>
    <w:rsid w:val="0036154E"/>
    <w:rsid w:val="00362BB0"/>
    <w:rsid w:val="00365A06"/>
    <w:rsid w:val="00373407"/>
    <w:rsid w:val="00382AA3"/>
    <w:rsid w:val="00383440"/>
    <w:rsid w:val="003857D0"/>
    <w:rsid w:val="0039376C"/>
    <w:rsid w:val="003A3648"/>
    <w:rsid w:val="003A3E4D"/>
    <w:rsid w:val="003A414E"/>
    <w:rsid w:val="003B3E3C"/>
    <w:rsid w:val="003B4242"/>
    <w:rsid w:val="003B4B87"/>
    <w:rsid w:val="003D0E5D"/>
    <w:rsid w:val="003E31D3"/>
    <w:rsid w:val="003E5DBF"/>
    <w:rsid w:val="003F1B13"/>
    <w:rsid w:val="003F2D68"/>
    <w:rsid w:val="004026F8"/>
    <w:rsid w:val="00412C62"/>
    <w:rsid w:val="0041672A"/>
    <w:rsid w:val="0042197B"/>
    <w:rsid w:val="00424128"/>
    <w:rsid w:val="00426581"/>
    <w:rsid w:val="00426A45"/>
    <w:rsid w:val="004310EF"/>
    <w:rsid w:val="00447A23"/>
    <w:rsid w:val="00447C65"/>
    <w:rsid w:val="00451AE1"/>
    <w:rsid w:val="00460F4F"/>
    <w:rsid w:val="00462CA1"/>
    <w:rsid w:val="00476E82"/>
    <w:rsid w:val="004808C1"/>
    <w:rsid w:val="00491E10"/>
    <w:rsid w:val="00493119"/>
    <w:rsid w:val="004A0CDE"/>
    <w:rsid w:val="004A29E6"/>
    <w:rsid w:val="004D0BA2"/>
    <w:rsid w:val="004D33B0"/>
    <w:rsid w:val="004D3AFE"/>
    <w:rsid w:val="004D4049"/>
    <w:rsid w:val="004D511F"/>
    <w:rsid w:val="004F30C3"/>
    <w:rsid w:val="004F36D5"/>
    <w:rsid w:val="005034E3"/>
    <w:rsid w:val="00503C31"/>
    <w:rsid w:val="005040E0"/>
    <w:rsid w:val="00523C3A"/>
    <w:rsid w:val="0053435D"/>
    <w:rsid w:val="00543756"/>
    <w:rsid w:val="00545EE8"/>
    <w:rsid w:val="00550CF5"/>
    <w:rsid w:val="00556F1B"/>
    <w:rsid w:val="00565C86"/>
    <w:rsid w:val="00573B71"/>
    <w:rsid w:val="00575715"/>
    <w:rsid w:val="00583E50"/>
    <w:rsid w:val="005841E7"/>
    <w:rsid w:val="00584EE5"/>
    <w:rsid w:val="00584F42"/>
    <w:rsid w:val="00595113"/>
    <w:rsid w:val="005952AB"/>
    <w:rsid w:val="00595512"/>
    <w:rsid w:val="005A7B08"/>
    <w:rsid w:val="005B0900"/>
    <w:rsid w:val="005B491D"/>
    <w:rsid w:val="005B4A06"/>
    <w:rsid w:val="005B5E1D"/>
    <w:rsid w:val="005C0884"/>
    <w:rsid w:val="005C3010"/>
    <w:rsid w:val="005C68A1"/>
    <w:rsid w:val="005D5566"/>
    <w:rsid w:val="005D67B3"/>
    <w:rsid w:val="005E3B80"/>
    <w:rsid w:val="005F583F"/>
    <w:rsid w:val="005F6753"/>
    <w:rsid w:val="00604586"/>
    <w:rsid w:val="006047EA"/>
    <w:rsid w:val="00607679"/>
    <w:rsid w:val="00640D72"/>
    <w:rsid w:val="006432F9"/>
    <w:rsid w:val="00647FEF"/>
    <w:rsid w:val="0065280E"/>
    <w:rsid w:val="00654CC8"/>
    <w:rsid w:val="00655821"/>
    <w:rsid w:val="00657240"/>
    <w:rsid w:val="00661635"/>
    <w:rsid w:val="006716C4"/>
    <w:rsid w:val="0067690C"/>
    <w:rsid w:val="00682D30"/>
    <w:rsid w:val="00687A6B"/>
    <w:rsid w:val="00693639"/>
    <w:rsid w:val="0069499F"/>
    <w:rsid w:val="00694A7D"/>
    <w:rsid w:val="006A166A"/>
    <w:rsid w:val="006A7449"/>
    <w:rsid w:val="006B4A8D"/>
    <w:rsid w:val="006B59DE"/>
    <w:rsid w:val="006B5C39"/>
    <w:rsid w:val="006B7564"/>
    <w:rsid w:val="006C283E"/>
    <w:rsid w:val="006C3B75"/>
    <w:rsid w:val="006C623A"/>
    <w:rsid w:val="006D1993"/>
    <w:rsid w:val="006D1FDE"/>
    <w:rsid w:val="006D67C0"/>
    <w:rsid w:val="006F008D"/>
    <w:rsid w:val="006F0BB8"/>
    <w:rsid w:val="00712790"/>
    <w:rsid w:val="00713AC7"/>
    <w:rsid w:val="00717E77"/>
    <w:rsid w:val="00723A7F"/>
    <w:rsid w:val="00724AD5"/>
    <w:rsid w:val="00734922"/>
    <w:rsid w:val="0073764A"/>
    <w:rsid w:val="0074066B"/>
    <w:rsid w:val="007510A9"/>
    <w:rsid w:val="00752606"/>
    <w:rsid w:val="00753B8A"/>
    <w:rsid w:val="0078094E"/>
    <w:rsid w:val="00782665"/>
    <w:rsid w:val="00782C6C"/>
    <w:rsid w:val="00784C11"/>
    <w:rsid w:val="00791B16"/>
    <w:rsid w:val="00792435"/>
    <w:rsid w:val="007A0CB5"/>
    <w:rsid w:val="007A3DB0"/>
    <w:rsid w:val="007A52BA"/>
    <w:rsid w:val="007B03F4"/>
    <w:rsid w:val="007B43C1"/>
    <w:rsid w:val="007B7488"/>
    <w:rsid w:val="007C1BDB"/>
    <w:rsid w:val="007C2C43"/>
    <w:rsid w:val="007C3A80"/>
    <w:rsid w:val="007D5C6E"/>
    <w:rsid w:val="007E2DF3"/>
    <w:rsid w:val="007E3996"/>
    <w:rsid w:val="007F04D1"/>
    <w:rsid w:val="007F54B3"/>
    <w:rsid w:val="007F6531"/>
    <w:rsid w:val="00800126"/>
    <w:rsid w:val="00806A23"/>
    <w:rsid w:val="00807560"/>
    <w:rsid w:val="00807A9C"/>
    <w:rsid w:val="00815316"/>
    <w:rsid w:val="008157B8"/>
    <w:rsid w:val="00817C84"/>
    <w:rsid w:val="008233F1"/>
    <w:rsid w:val="0084169C"/>
    <w:rsid w:val="00841964"/>
    <w:rsid w:val="008501EE"/>
    <w:rsid w:val="008509BD"/>
    <w:rsid w:val="00856004"/>
    <w:rsid w:val="008649F7"/>
    <w:rsid w:val="0086616C"/>
    <w:rsid w:val="00866255"/>
    <w:rsid w:val="0087310B"/>
    <w:rsid w:val="00880F68"/>
    <w:rsid w:val="0088245F"/>
    <w:rsid w:val="0088247C"/>
    <w:rsid w:val="0088599D"/>
    <w:rsid w:val="00892A9F"/>
    <w:rsid w:val="008A4A0E"/>
    <w:rsid w:val="008A7626"/>
    <w:rsid w:val="008B26E1"/>
    <w:rsid w:val="008B5A1C"/>
    <w:rsid w:val="008C1A16"/>
    <w:rsid w:val="008C4F4D"/>
    <w:rsid w:val="008C5A37"/>
    <w:rsid w:val="008D3060"/>
    <w:rsid w:val="008D5298"/>
    <w:rsid w:val="008D75C6"/>
    <w:rsid w:val="008E04EF"/>
    <w:rsid w:val="008F255E"/>
    <w:rsid w:val="00907AA6"/>
    <w:rsid w:val="00910CB4"/>
    <w:rsid w:val="00914709"/>
    <w:rsid w:val="009148B8"/>
    <w:rsid w:val="00917902"/>
    <w:rsid w:val="00924E0C"/>
    <w:rsid w:val="009261A9"/>
    <w:rsid w:val="00931D3C"/>
    <w:rsid w:val="009329A2"/>
    <w:rsid w:val="00946DA4"/>
    <w:rsid w:val="00954F56"/>
    <w:rsid w:val="00970098"/>
    <w:rsid w:val="00975F74"/>
    <w:rsid w:val="009768AE"/>
    <w:rsid w:val="0098296B"/>
    <w:rsid w:val="009872C9"/>
    <w:rsid w:val="009A7657"/>
    <w:rsid w:val="009B0B10"/>
    <w:rsid w:val="009B516B"/>
    <w:rsid w:val="009D122C"/>
    <w:rsid w:val="009D4D4A"/>
    <w:rsid w:val="009E0E6A"/>
    <w:rsid w:val="009F390D"/>
    <w:rsid w:val="009F5280"/>
    <w:rsid w:val="009F704F"/>
    <w:rsid w:val="00A03AB4"/>
    <w:rsid w:val="00A17EDB"/>
    <w:rsid w:val="00A20A0B"/>
    <w:rsid w:val="00A22003"/>
    <w:rsid w:val="00A22164"/>
    <w:rsid w:val="00A22731"/>
    <w:rsid w:val="00A26B33"/>
    <w:rsid w:val="00A3095A"/>
    <w:rsid w:val="00A35C3E"/>
    <w:rsid w:val="00A41703"/>
    <w:rsid w:val="00A52FD1"/>
    <w:rsid w:val="00A55275"/>
    <w:rsid w:val="00A618B4"/>
    <w:rsid w:val="00A6267E"/>
    <w:rsid w:val="00A702DB"/>
    <w:rsid w:val="00A83B0C"/>
    <w:rsid w:val="00A952E3"/>
    <w:rsid w:val="00A97A64"/>
    <w:rsid w:val="00AA29AA"/>
    <w:rsid w:val="00AA3FCC"/>
    <w:rsid w:val="00AC7FD4"/>
    <w:rsid w:val="00AD2A68"/>
    <w:rsid w:val="00AE5233"/>
    <w:rsid w:val="00AE5263"/>
    <w:rsid w:val="00AE632C"/>
    <w:rsid w:val="00AF5361"/>
    <w:rsid w:val="00AF684F"/>
    <w:rsid w:val="00B00DCC"/>
    <w:rsid w:val="00B0274A"/>
    <w:rsid w:val="00B24722"/>
    <w:rsid w:val="00B24F06"/>
    <w:rsid w:val="00B26DDF"/>
    <w:rsid w:val="00B35FF0"/>
    <w:rsid w:val="00B37A1D"/>
    <w:rsid w:val="00B45AAA"/>
    <w:rsid w:val="00B506B0"/>
    <w:rsid w:val="00B51237"/>
    <w:rsid w:val="00B55FCF"/>
    <w:rsid w:val="00B57D38"/>
    <w:rsid w:val="00B70D28"/>
    <w:rsid w:val="00B801CB"/>
    <w:rsid w:val="00B833BC"/>
    <w:rsid w:val="00B95ADF"/>
    <w:rsid w:val="00BA03C0"/>
    <w:rsid w:val="00BA75A3"/>
    <w:rsid w:val="00BB06CB"/>
    <w:rsid w:val="00BB542B"/>
    <w:rsid w:val="00BC6892"/>
    <w:rsid w:val="00BD53ED"/>
    <w:rsid w:val="00BD697F"/>
    <w:rsid w:val="00BE1E29"/>
    <w:rsid w:val="00BE791C"/>
    <w:rsid w:val="00BF24A5"/>
    <w:rsid w:val="00BF34E4"/>
    <w:rsid w:val="00C03559"/>
    <w:rsid w:val="00C136C3"/>
    <w:rsid w:val="00C35C07"/>
    <w:rsid w:val="00C528A2"/>
    <w:rsid w:val="00C53414"/>
    <w:rsid w:val="00C6297F"/>
    <w:rsid w:val="00C71201"/>
    <w:rsid w:val="00C75475"/>
    <w:rsid w:val="00C76E2B"/>
    <w:rsid w:val="00C9181F"/>
    <w:rsid w:val="00C924D8"/>
    <w:rsid w:val="00C929F5"/>
    <w:rsid w:val="00CA7368"/>
    <w:rsid w:val="00CA7AE1"/>
    <w:rsid w:val="00CE34F7"/>
    <w:rsid w:val="00CE3E01"/>
    <w:rsid w:val="00CF0821"/>
    <w:rsid w:val="00CF5069"/>
    <w:rsid w:val="00CF532D"/>
    <w:rsid w:val="00D011D0"/>
    <w:rsid w:val="00D021BD"/>
    <w:rsid w:val="00D022B3"/>
    <w:rsid w:val="00D026B4"/>
    <w:rsid w:val="00D07F2F"/>
    <w:rsid w:val="00D14E2F"/>
    <w:rsid w:val="00D14F44"/>
    <w:rsid w:val="00D235E9"/>
    <w:rsid w:val="00D45947"/>
    <w:rsid w:val="00D5163A"/>
    <w:rsid w:val="00D5173C"/>
    <w:rsid w:val="00D56FCD"/>
    <w:rsid w:val="00D76012"/>
    <w:rsid w:val="00D775CC"/>
    <w:rsid w:val="00D86993"/>
    <w:rsid w:val="00D873CE"/>
    <w:rsid w:val="00D915D8"/>
    <w:rsid w:val="00D92E89"/>
    <w:rsid w:val="00D92F49"/>
    <w:rsid w:val="00DA0BD1"/>
    <w:rsid w:val="00DA715B"/>
    <w:rsid w:val="00DA7B4E"/>
    <w:rsid w:val="00DB40B5"/>
    <w:rsid w:val="00DB7853"/>
    <w:rsid w:val="00DC6DA8"/>
    <w:rsid w:val="00DC7151"/>
    <w:rsid w:val="00DD1C5A"/>
    <w:rsid w:val="00DD5253"/>
    <w:rsid w:val="00DE7A1F"/>
    <w:rsid w:val="00DF3166"/>
    <w:rsid w:val="00DF69A6"/>
    <w:rsid w:val="00E00913"/>
    <w:rsid w:val="00E00C11"/>
    <w:rsid w:val="00E119B7"/>
    <w:rsid w:val="00E200E5"/>
    <w:rsid w:val="00E27CDA"/>
    <w:rsid w:val="00E30DBE"/>
    <w:rsid w:val="00E4397A"/>
    <w:rsid w:val="00E4475C"/>
    <w:rsid w:val="00E4658E"/>
    <w:rsid w:val="00E4723B"/>
    <w:rsid w:val="00E5253F"/>
    <w:rsid w:val="00E52C7B"/>
    <w:rsid w:val="00E712F1"/>
    <w:rsid w:val="00E743CA"/>
    <w:rsid w:val="00E74E4C"/>
    <w:rsid w:val="00E75EFA"/>
    <w:rsid w:val="00E8385C"/>
    <w:rsid w:val="00E85FC7"/>
    <w:rsid w:val="00E86984"/>
    <w:rsid w:val="00EA2910"/>
    <w:rsid w:val="00EA4A68"/>
    <w:rsid w:val="00EB5F8F"/>
    <w:rsid w:val="00EB7D68"/>
    <w:rsid w:val="00EC435C"/>
    <w:rsid w:val="00EC703C"/>
    <w:rsid w:val="00ED0818"/>
    <w:rsid w:val="00ED0E01"/>
    <w:rsid w:val="00EF1E82"/>
    <w:rsid w:val="00EF7217"/>
    <w:rsid w:val="00F01CCE"/>
    <w:rsid w:val="00F056AC"/>
    <w:rsid w:val="00F06A6D"/>
    <w:rsid w:val="00F10DA0"/>
    <w:rsid w:val="00F12337"/>
    <w:rsid w:val="00F205EC"/>
    <w:rsid w:val="00F25781"/>
    <w:rsid w:val="00F41E16"/>
    <w:rsid w:val="00F42F78"/>
    <w:rsid w:val="00F445B2"/>
    <w:rsid w:val="00F5741F"/>
    <w:rsid w:val="00F60A91"/>
    <w:rsid w:val="00F66E1C"/>
    <w:rsid w:val="00F72196"/>
    <w:rsid w:val="00F7349E"/>
    <w:rsid w:val="00F83C22"/>
    <w:rsid w:val="00F91BC4"/>
    <w:rsid w:val="00F95C7C"/>
    <w:rsid w:val="00F9696B"/>
    <w:rsid w:val="00FA2A9D"/>
    <w:rsid w:val="00FA2F89"/>
    <w:rsid w:val="00FA463D"/>
    <w:rsid w:val="00FB1360"/>
    <w:rsid w:val="00FB6579"/>
    <w:rsid w:val="00FB7668"/>
    <w:rsid w:val="00FC550B"/>
    <w:rsid w:val="00FC6AFF"/>
    <w:rsid w:val="00FD73AF"/>
    <w:rsid w:val="00FE018C"/>
    <w:rsid w:val="00FE2F5A"/>
    <w:rsid w:val="00FE5166"/>
    <w:rsid w:val="00FE5434"/>
    <w:rsid w:val="00FE5B8D"/>
    <w:rsid w:val="00FF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6647E0C"/>
  <w15:docId w15:val="{81E27931-56AF-2E44-821A-26D52F51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510"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0070C0"/>
      <w:sz w:val="7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510"/>
    <w:pPr>
      <w:keepNext/>
      <w:keepLines/>
      <w:spacing w:before="120" w:after="120" w:line="240" w:lineRule="auto"/>
      <w:outlineLvl w:val="1"/>
    </w:pPr>
    <w:rPr>
      <w:rFonts w:asciiTheme="majorHAnsi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4510"/>
    <w:pPr>
      <w:keepNext/>
      <w:keepLines/>
      <w:spacing w:before="40" w:after="0"/>
      <w:outlineLvl w:val="2"/>
    </w:pPr>
    <w:rPr>
      <w:rFonts w:asciiTheme="majorHAnsi" w:hAnsiTheme="majorHAnsi"/>
      <w:b/>
      <w:bCs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6F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4510"/>
    <w:rPr>
      <w:rFonts w:asciiTheme="majorHAnsi" w:eastAsiaTheme="majorEastAsia" w:hAnsiTheme="majorHAnsi" w:cstheme="majorBidi"/>
      <w:color w:val="0070C0"/>
      <w:sz w:val="7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C4510"/>
    <w:rPr>
      <w:rFonts w:asciiTheme="majorHAnsi" w:hAnsiTheme="majorHAnsi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56F1B"/>
    <w:pPr>
      <w:pBdr>
        <w:bottom w:val="none" w:sz="0" w:space="0" w:color="auto"/>
      </w:pBdr>
      <w:spacing w:after="400"/>
      <w:outlineLvl w:val="9"/>
    </w:pPr>
    <w:rPr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22003"/>
    <w:pPr>
      <w:spacing w:before="120" w:after="0"/>
      <w:ind w:left="20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C4510"/>
    <w:rPr>
      <w:rFonts w:asciiTheme="majorHAnsi" w:hAnsiTheme="majorHAnsi"/>
      <w:b/>
      <w:bCs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0"/>
      <w:ind w:left="600"/>
    </w:pPr>
  </w:style>
  <w:style w:type="paragraph" w:customStyle="1" w:styleId="Kontaktopplysninger">
    <w:name w:val="Kontaktopplysninger"/>
    <w:basedOn w:val="NoSpacing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oSpacing"/>
    <w:uiPriority w:val="99"/>
    <w:rsid w:val="007D5C6E"/>
    <w:pPr>
      <w:spacing w:line="1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A8D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556F1B"/>
    <w:rPr>
      <w:rFonts w:asciiTheme="majorHAnsi" w:eastAsiaTheme="majorEastAsia" w:hAnsiTheme="majorHAnsi" w:cstheme="majorBidi"/>
      <w:color w:val="DF1010" w:themeColor="accent1" w:themeShade="BF"/>
    </w:rPr>
  </w:style>
  <w:style w:type="paragraph" w:styleId="ListParagraph">
    <w:name w:val="List Paragraph"/>
    <w:basedOn w:val="Normal"/>
    <w:uiPriority w:val="34"/>
    <w:qFormat/>
    <w:rsid w:val="00DB40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4A7D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501E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01EE"/>
  </w:style>
  <w:style w:type="character" w:styleId="EndnoteReference">
    <w:name w:val="endnote reference"/>
    <w:basedOn w:val="DefaultParagraphFont"/>
    <w:uiPriority w:val="99"/>
    <w:semiHidden/>
    <w:unhideWhenUsed/>
    <w:rsid w:val="008501EE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unhideWhenUsed/>
    <w:rsid w:val="008501EE"/>
    <w:pPr>
      <w:spacing w:after="0"/>
      <w:ind w:left="200" w:hanging="20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501EE"/>
    <w:pPr>
      <w:spacing w:after="0"/>
      <w:ind w:left="400" w:hanging="20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501EE"/>
    <w:pPr>
      <w:spacing w:after="0"/>
      <w:ind w:left="600" w:hanging="20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8501EE"/>
    <w:pPr>
      <w:spacing w:after="0"/>
      <w:ind w:left="800" w:hanging="20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8501EE"/>
    <w:pPr>
      <w:spacing w:after="0"/>
      <w:ind w:left="1000" w:hanging="20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8501EE"/>
    <w:pPr>
      <w:spacing w:after="0"/>
      <w:ind w:left="1200" w:hanging="20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8501EE"/>
    <w:pPr>
      <w:spacing w:after="0"/>
      <w:ind w:left="1400" w:hanging="20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8501EE"/>
    <w:pPr>
      <w:spacing w:after="0"/>
      <w:ind w:left="1600" w:hanging="20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8501EE"/>
    <w:pPr>
      <w:spacing w:after="0"/>
      <w:ind w:left="1800" w:hanging="20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8501EE"/>
    <w:pPr>
      <w:spacing w:before="240" w:after="120"/>
      <w:jc w:val="center"/>
    </w:pPr>
    <w:rPr>
      <w:b/>
      <w:bCs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4026F8"/>
  </w:style>
  <w:style w:type="paragraph" w:styleId="TOC5">
    <w:name w:val="toc 5"/>
    <w:basedOn w:val="Normal"/>
    <w:next w:val="Normal"/>
    <w:autoRedefine/>
    <w:uiPriority w:val="39"/>
    <w:semiHidden/>
    <w:unhideWhenUsed/>
    <w:rsid w:val="004026F8"/>
    <w:pPr>
      <w:spacing w:after="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026F8"/>
    <w:pPr>
      <w:spacing w:after="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026F8"/>
    <w:pPr>
      <w:spacing w:after="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026F8"/>
    <w:pPr>
      <w:spacing w:after="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026F8"/>
    <w:pPr>
      <w:spacing w:after="0"/>
      <w:ind w:left="1600"/>
    </w:pPr>
  </w:style>
  <w:style w:type="table" w:styleId="GridTable4-Accent4">
    <w:name w:val="Grid Table 4 Accent 4"/>
    <w:basedOn w:val="TableNormal"/>
    <w:uiPriority w:val="49"/>
    <w:rsid w:val="0067690C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67690C"/>
    <w:rPr>
      <w:i/>
      <w:iCs/>
      <w:color w:val="404040" w:themeColor="text1" w:themeTint="BF"/>
    </w:rPr>
  </w:style>
  <w:style w:type="paragraph" w:customStyle="1" w:styleId="Standard">
    <w:name w:val="Standard"/>
    <w:rsid w:val="00EF1E8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, 方正书宋_GBK" w:hAnsi="Times New Roman" w:cs="Times New Roman"/>
      <w:color w:val="auto"/>
      <w:kern w:val="3"/>
      <w:sz w:val="24"/>
      <w:lang w:eastAsia="zh-CN" w:bidi="hi-IN"/>
    </w:rPr>
  </w:style>
  <w:style w:type="table" w:styleId="GridTable1Light-Accent4">
    <w:name w:val="Grid Table 1 Light Accent 4"/>
    <w:basedOn w:val="TableNormal"/>
    <w:uiPriority w:val="46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BFDEE5" w:themeColor="accent4" w:themeTint="66"/>
        <w:left w:val="single" w:sz="4" w:space="0" w:color="BFDEE5" w:themeColor="accent4" w:themeTint="66"/>
        <w:bottom w:val="single" w:sz="4" w:space="0" w:color="BFDEE5" w:themeColor="accent4" w:themeTint="66"/>
        <w:right w:val="single" w:sz="4" w:space="0" w:color="BFDEE5" w:themeColor="accent4" w:themeTint="66"/>
        <w:insideH w:val="single" w:sz="4" w:space="0" w:color="BFDEE5" w:themeColor="accent4" w:themeTint="66"/>
        <w:insideV w:val="single" w:sz="4" w:space="0" w:color="BFDE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CD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D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band1Vert">
      <w:tblPr/>
      <w:tcPr>
        <w:shd w:val="clear" w:color="auto" w:fill="F9B8B8" w:themeFill="accent1" w:themeFillTint="66"/>
      </w:tcPr>
    </w:tblStylePr>
    <w:tblStylePr w:type="band1Horz">
      <w:tblPr/>
      <w:tcPr>
        <w:shd w:val="clear" w:color="auto" w:fill="F9B8B8" w:themeFill="accent1" w:themeFillTint="66"/>
      </w:tcPr>
    </w:tblStylePr>
  </w:style>
  <w:style w:type="paragraph" w:customStyle="1" w:styleId="TableContents">
    <w:name w:val="Table Contents"/>
    <w:basedOn w:val="Standard"/>
    <w:rsid w:val="008157B8"/>
    <w:pPr>
      <w:suppressLineNumbers/>
    </w:pPr>
  </w:style>
  <w:style w:type="table" w:styleId="ListTable2-Accent4">
    <w:name w:val="List Table 2 Accent 4"/>
    <w:basedOn w:val="TableNormal"/>
    <w:uiPriority w:val="47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bottom w:val="single" w:sz="4" w:space="0" w:color="A0CDD8" w:themeColor="accent4" w:themeTint="99"/>
        <w:insideH w:val="single" w:sz="4" w:space="0" w:color="A0CDD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ListTable5Dark-Accent4">
    <w:name w:val="List Table 5 Dark Accent 4"/>
    <w:basedOn w:val="TableNormal"/>
    <w:uiPriority w:val="50"/>
    <w:rsid w:val="008157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1ADBF" w:themeColor="accent4"/>
        <w:left w:val="single" w:sz="24" w:space="0" w:color="61ADBF" w:themeColor="accent4"/>
        <w:bottom w:val="single" w:sz="24" w:space="0" w:color="61ADBF" w:themeColor="accent4"/>
        <w:right w:val="single" w:sz="24" w:space="0" w:color="61ADBF" w:themeColor="accent4"/>
      </w:tblBorders>
    </w:tblPr>
    <w:tcPr>
      <w:shd w:val="clear" w:color="auto" w:fill="61ADB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157B8"/>
    <w:pPr>
      <w:spacing w:after="0" w:line="240" w:lineRule="auto"/>
    </w:pPr>
    <w:rPr>
      <w:color w:val="DF101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4F4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4F4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4F4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4F4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1" w:themeFillTint="33"/>
      </w:tcPr>
    </w:tblStylePr>
    <w:tblStylePr w:type="band1Horz">
      <w:tblPr/>
      <w:tcPr>
        <w:shd w:val="clear" w:color="auto" w:fill="FC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8157B8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157B8"/>
    <w:pPr>
      <w:spacing w:after="0" w:line="240" w:lineRule="auto"/>
    </w:pPr>
    <w:rPr>
      <w:color w:val="3E8799" w:themeColor="accent4" w:themeShade="BF"/>
    </w:rPr>
    <w:tblPr>
      <w:tblStyleRowBandSize w:val="1"/>
      <w:tblStyleColBandSize w:val="1"/>
      <w:tblBorders>
        <w:top w:val="single" w:sz="4" w:space="0" w:color="61ADBF" w:themeColor="accent4"/>
        <w:bottom w:val="single" w:sz="4" w:space="0" w:color="61ADB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1ADB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ListTable5Dark">
    <w:name w:val="List Table 5 Dark"/>
    <w:basedOn w:val="TableNormal"/>
    <w:uiPriority w:val="50"/>
    <w:rsid w:val="008157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Carpredefinitoparagrafo1">
    <w:name w:val="Car. predefinito paragrafo1"/>
    <w:rsid w:val="00917902"/>
  </w:style>
  <w:style w:type="paragraph" w:customStyle="1" w:styleId="Titolo11">
    <w:name w:val="Titolo 11"/>
    <w:basedOn w:val="Standard"/>
    <w:next w:val="Standard"/>
    <w:rsid w:val="008A7626"/>
    <w:pPr>
      <w:keepNext/>
      <w:keepLines/>
      <w:spacing w:before="240" w:after="60"/>
      <w:outlineLvl w:val="0"/>
    </w:pPr>
    <w:rPr>
      <w:rFonts w:ascii="Arial, 'Liberation Sans'" w:eastAsia="Arial, 'Liberation Sans'" w:hAnsi="Arial, 'Liberation Sans'" w:cs="Arial, 'Liberation Sans'"/>
      <w:b/>
      <w:sz w:val="32"/>
    </w:rPr>
  </w:style>
  <w:style w:type="paragraph" w:customStyle="1" w:styleId="Textbody">
    <w:name w:val="Text body"/>
    <w:basedOn w:val="Standard"/>
    <w:rsid w:val="008A7626"/>
    <w:pPr>
      <w:spacing w:after="140" w:line="288" w:lineRule="auto"/>
    </w:pPr>
  </w:style>
  <w:style w:type="paragraph" w:customStyle="1" w:styleId="Normale1">
    <w:name w:val="Normale1"/>
    <w:rsid w:val="001B21C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Noto Sans"/>
      <w:color w:val="auto"/>
      <w:kern w:val="3"/>
      <w:sz w:val="24"/>
      <w:szCs w:val="24"/>
      <w:lang w:val="it-IT" w:eastAsia="zh-CN" w:bidi="hi-IN"/>
    </w:rPr>
  </w:style>
  <w:style w:type="paragraph" w:customStyle="1" w:styleId="Paragrafoelenco1">
    <w:name w:val="Paragrafo elenco1"/>
    <w:basedOn w:val="Standard"/>
    <w:rsid w:val="001B21C3"/>
    <w:pPr>
      <w:spacing w:after="160"/>
      <w:ind w:left="720"/>
    </w:pPr>
  </w:style>
  <w:style w:type="numbering" w:customStyle="1" w:styleId="WW8Num5">
    <w:name w:val="WW8Num5"/>
    <w:basedOn w:val="NoList"/>
    <w:rsid w:val="001B21C3"/>
    <w:pPr>
      <w:numPr>
        <w:numId w:val="1"/>
      </w:numPr>
    </w:pPr>
  </w:style>
  <w:style w:type="paragraph" w:customStyle="1" w:styleId="Nessunaspaziatura1">
    <w:name w:val="Nessuna spaziatura1"/>
    <w:rsid w:val="00712790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Noto Sans"/>
      <w:color w:val="auto"/>
      <w:kern w:val="3"/>
      <w:sz w:val="24"/>
      <w:szCs w:val="24"/>
      <w:lang w:val="it-IT" w:eastAsia="zh-CN" w:bidi="hi-IN"/>
    </w:rPr>
  </w:style>
  <w:style w:type="numbering" w:customStyle="1" w:styleId="WWNum10">
    <w:name w:val="WWNum10"/>
    <w:basedOn w:val="NoList"/>
    <w:rsid w:val="00E4723B"/>
    <w:pPr>
      <w:numPr>
        <w:numId w:val="2"/>
      </w:numPr>
    </w:pPr>
  </w:style>
  <w:style w:type="table" w:styleId="GridTable1Light-Accent2">
    <w:name w:val="Grid Table 1 Light Accent 2"/>
    <w:basedOn w:val="TableNormal"/>
    <w:uiPriority w:val="46"/>
    <w:rsid w:val="00AC7FD4"/>
    <w:pPr>
      <w:spacing w:after="0" w:line="240" w:lineRule="auto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C35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it-IT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445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45B2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8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5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7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9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7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1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7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5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0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3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1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7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7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6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0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37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2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0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2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5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5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6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9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4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2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60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0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5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6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6F3116-DB74-FF41-AC16-56ECF3CB0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C:\Users\margar\AppData\Roaming\Microsoft\Templates\Piano aziendale (schema Rosso).dotx</Template>
  <TotalTime>0</TotalTime>
  <Pages>20</Pages>
  <Words>2222</Words>
  <Characters>12671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RAD Requirement Analysis Document</vt:lpstr>
      <vt:lpstr>RAD Requirement Analysis Document</vt:lpstr>
    </vt:vector>
  </TitlesOfParts>
  <Company/>
  <LinksUpToDate>false</LinksUpToDate>
  <CharactersWithSpaces>14864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 Requirement Analysis Document</dc:title>
  <dc:subject>YouLearn Platform Project</dc:subject>
  <dc:creator>margar</dc:creator>
  <cp:keywords/>
  <dc:description/>
  <cp:lastModifiedBy>MARIO SESSA</cp:lastModifiedBy>
  <cp:revision>3</cp:revision>
  <cp:lastPrinted>2019-02-17T11:11:00Z</cp:lastPrinted>
  <dcterms:created xsi:type="dcterms:W3CDTF">2019-02-17T11:11:00Z</dcterms:created>
  <dcterms:modified xsi:type="dcterms:W3CDTF">2019-02-17T11:11:00Z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