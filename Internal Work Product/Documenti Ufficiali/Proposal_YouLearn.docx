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C6B0" w14:textId="77777777" w:rsidR="00141D3B" w:rsidRPr="002E6048" w:rsidRDefault="00A12139" w:rsidP="00141D3B">
      <w:pPr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tbl>
      <w:tblPr>
        <w:tblW w:w="1001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11"/>
      </w:tblGrid>
      <w:tr w:rsidR="00141D3B" w:rsidRPr="002E6048" w14:paraId="67F6A9E7" w14:textId="77777777" w:rsidTr="0000600B">
        <w:trPr>
          <w:trHeight w:val="549"/>
        </w:trPr>
        <w:tc>
          <w:tcPr>
            <w:tcW w:w="1001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46F55A" w14:textId="77777777" w:rsidR="00141D3B" w:rsidRPr="002E6048" w:rsidRDefault="00141D3B" w:rsidP="0000600B">
            <w:pPr>
              <w:rPr>
                <w:rFonts w:ascii="Times New Roman" w:hAnsi="Times New Roman" w:cs="Times New Roman"/>
                <w:b/>
                <w:sz w:val="40"/>
              </w:rPr>
            </w:pPr>
            <w:r w:rsidRPr="002E6048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7EF2B219" wp14:editId="3FA773E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-4445</wp:posOffset>
                  </wp:positionV>
                  <wp:extent cx="1743075" cy="1743075"/>
                  <wp:effectExtent l="0" t="0" r="9525" b="9525"/>
                  <wp:wrapThrough wrapText="bothSides">
                    <wp:wrapPolygon edited="0">
                      <wp:start x="0" y="0"/>
                      <wp:lineTo x="0" y="21482"/>
                      <wp:lineTo x="21482" y="21482"/>
                      <wp:lineTo x="21482" y="0"/>
                      <wp:lineTo x="0" y="0"/>
                    </wp:wrapPolygon>
                  </wp:wrapThrough>
                  <wp:docPr id="2" name="Immagine 2" descr="Logo_Uni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3F4600" w14:textId="77777777" w:rsidR="00141D3B" w:rsidRPr="002E6048" w:rsidRDefault="00141D3B" w:rsidP="0000600B">
            <w:pPr>
              <w:jc w:val="right"/>
              <w:rPr>
                <w:rFonts w:ascii="Times New Roman" w:hAnsi="Times New Roman" w:cs="Times New Roman"/>
                <w:b/>
                <w:sz w:val="40"/>
              </w:rPr>
            </w:pPr>
          </w:p>
          <w:p w14:paraId="6C6D52B4" w14:textId="77777777" w:rsidR="00141D3B" w:rsidRPr="002E6048" w:rsidRDefault="00141D3B" w:rsidP="0000600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E6048">
              <w:rPr>
                <w:rFonts w:ascii="Times New Roman" w:hAnsi="Times New Roman" w:cs="Times New Roman"/>
                <w:b/>
                <w:sz w:val="40"/>
              </w:rPr>
              <w:t xml:space="preserve">Università degli Studi di Salerno  </w:t>
            </w:r>
            <w:r w:rsidRPr="002E6048">
              <w:rPr>
                <w:rFonts w:ascii="Times New Roman" w:hAnsi="Times New Roman" w:cs="Times New Roman"/>
                <w:b/>
                <w:sz w:val="40"/>
              </w:rPr>
              <w:br/>
            </w:r>
            <w:r w:rsidRPr="002E6048">
              <w:rPr>
                <w:rFonts w:ascii="Times New Roman" w:hAnsi="Times New Roman" w:cs="Times New Roman"/>
                <w:b/>
              </w:rPr>
              <w:t>Corso di Ingegneria del Software</w:t>
            </w:r>
          </w:p>
          <w:p w14:paraId="390AA207" w14:textId="77777777" w:rsidR="00141D3B" w:rsidRPr="002E6048" w:rsidRDefault="00141D3B" w:rsidP="0000600B">
            <w:pPr>
              <w:jc w:val="right"/>
              <w:rPr>
                <w:rFonts w:ascii="Times New Roman" w:hAnsi="Times New Roman" w:cs="Times New Roman"/>
                <w:b/>
                <w:sz w:val="40"/>
              </w:rPr>
            </w:pPr>
          </w:p>
        </w:tc>
      </w:tr>
    </w:tbl>
    <w:p w14:paraId="7CE0E811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5B33DC9E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6FA390C2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70F549E0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0D2009B1" w14:textId="77777777" w:rsidR="00141D3B" w:rsidRPr="002E6048" w:rsidRDefault="00141D3B" w:rsidP="00141D3B">
      <w:pPr>
        <w:tabs>
          <w:tab w:val="left" w:pos="3015"/>
          <w:tab w:val="left" w:pos="3195"/>
          <w:tab w:val="center" w:pos="4998"/>
          <w:tab w:val="center" w:pos="5359"/>
        </w:tabs>
        <w:ind w:left="6372"/>
        <w:jc w:val="center"/>
        <w:rPr>
          <w:rFonts w:ascii="Times New Roman" w:hAnsi="Times New Roman" w:cs="Times New Roman"/>
          <w:b/>
          <w:sz w:val="36"/>
        </w:rPr>
      </w:pPr>
      <w:r w:rsidRPr="002E6048">
        <w:rPr>
          <w:rFonts w:ascii="Times New Roman" w:hAnsi="Times New Roman" w:cs="Times New Roman"/>
          <w:b/>
          <w:sz w:val="36"/>
        </w:rPr>
        <w:tab/>
      </w:r>
      <w:proofErr w:type="spellStart"/>
      <w:r w:rsidRPr="002E6048">
        <w:rPr>
          <w:rFonts w:ascii="Times New Roman" w:hAnsi="Times New Roman" w:cs="Times New Roman"/>
          <w:b/>
          <w:sz w:val="36"/>
        </w:rPr>
        <w:t>YouLearn</w:t>
      </w:r>
      <w:proofErr w:type="spellEnd"/>
      <w:r w:rsidRPr="002E6048">
        <w:rPr>
          <w:rFonts w:ascii="Times New Roman" w:hAnsi="Times New Roman" w:cs="Times New Roman"/>
          <w:b/>
          <w:sz w:val="36"/>
        </w:rPr>
        <w:t xml:space="preserve">   </w:t>
      </w:r>
      <w:r w:rsidRPr="002E6048">
        <w:rPr>
          <w:rFonts w:ascii="Times New Roman" w:hAnsi="Times New Roman" w:cs="Times New Roman"/>
          <w:b/>
          <w:sz w:val="36"/>
        </w:rPr>
        <w:br/>
      </w:r>
      <w:proofErr w:type="spellStart"/>
      <w:r w:rsidRPr="002E6048">
        <w:rPr>
          <w:rFonts w:ascii="Times New Roman" w:hAnsi="Times New Roman" w:cs="Times New Roman"/>
          <w:b/>
          <w:sz w:val="36"/>
        </w:rPr>
        <w:t>Pro</w:t>
      </w:r>
      <w:r w:rsidRPr="002E6048">
        <w:rPr>
          <w:rFonts w:ascii="Times New Roman" w:hAnsi="Times New Roman" w:cs="Times New Roman"/>
          <w:b/>
          <w:sz w:val="36"/>
        </w:rPr>
        <w:t>posal</w:t>
      </w:r>
      <w:proofErr w:type="spellEnd"/>
      <w:r w:rsidRPr="002E6048">
        <w:rPr>
          <w:rFonts w:ascii="Times New Roman" w:hAnsi="Times New Roman" w:cs="Times New Roman"/>
          <w:b/>
          <w:sz w:val="36"/>
        </w:rPr>
        <w:br/>
        <w:t>Versione 1.0.2</w:t>
      </w:r>
      <w:r w:rsidRPr="002E6048">
        <w:rPr>
          <w:rFonts w:ascii="Times New Roman" w:hAnsi="Times New Roman" w:cs="Times New Roman"/>
          <w:b/>
          <w:sz w:val="36"/>
        </w:rPr>
        <w:br/>
      </w:r>
    </w:p>
    <w:p w14:paraId="212093C2" w14:textId="77777777" w:rsidR="00141D3B" w:rsidRPr="002E6048" w:rsidRDefault="00141D3B" w:rsidP="00141D3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79D145C0" w14:textId="77777777" w:rsidR="00141D3B" w:rsidRPr="002E6048" w:rsidRDefault="00141D3B" w:rsidP="00141D3B">
      <w:pPr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                                 </w:t>
      </w:r>
      <w:r w:rsidRPr="002E6048">
        <w:rPr>
          <w:rFonts w:ascii="Times New Roman" w:hAnsi="Times New Roman" w:cs="Times New Roman"/>
          <w:noProof/>
        </w:rPr>
        <w:drawing>
          <wp:inline distT="0" distB="0" distL="0" distR="0" wp14:anchorId="161714E8" wp14:editId="0E89B88A">
            <wp:extent cx="3971925" cy="34004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D381" w14:textId="77777777" w:rsidR="00141D3B" w:rsidRPr="002E6048" w:rsidRDefault="00141D3B" w:rsidP="00141D3B">
      <w:pPr>
        <w:rPr>
          <w:rFonts w:ascii="Times New Roman" w:hAnsi="Times New Roman" w:cs="Times New Roman"/>
          <w:b/>
          <w:sz w:val="36"/>
        </w:rPr>
      </w:pPr>
    </w:p>
    <w:p w14:paraId="4C57E656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632C4F6D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35EFEECD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50A8FF05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7E4C46C4" w14:textId="77777777" w:rsidR="00141D3B" w:rsidRPr="002E6048" w:rsidRDefault="00141D3B" w:rsidP="00141D3B">
      <w:pPr>
        <w:rPr>
          <w:rFonts w:ascii="Times New Roman" w:hAnsi="Times New Roman" w:cs="Times New Roman"/>
        </w:rPr>
      </w:pPr>
    </w:p>
    <w:p w14:paraId="4F43D93E" w14:textId="77777777" w:rsidR="008840F6" w:rsidRPr="002E6048" w:rsidRDefault="00141D3B" w:rsidP="002E6048">
      <w:pPr>
        <w:rPr>
          <w:rFonts w:ascii="Times New Roman" w:hAnsi="Times New Roman" w:cs="Times New Roman"/>
          <w:sz w:val="32"/>
        </w:rPr>
      </w:pPr>
      <w:r w:rsidRPr="002E6048">
        <w:rPr>
          <w:rFonts w:ascii="Times New Roman" w:hAnsi="Times New Roman" w:cs="Times New Roman"/>
          <w:sz w:val="32"/>
        </w:rPr>
        <w:t xml:space="preserve">                                                  </w:t>
      </w:r>
      <w:r w:rsidRPr="002E6048">
        <w:rPr>
          <w:rFonts w:ascii="Times New Roman" w:hAnsi="Times New Roman" w:cs="Times New Roman"/>
          <w:sz w:val="32"/>
        </w:rPr>
        <w:t>Data 10/10/20</w:t>
      </w:r>
      <w:r w:rsidRPr="002E6048">
        <w:rPr>
          <w:rFonts w:ascii="Times New Roman" w:hAnsi="Times New Roman" w:cs="Times New Roman"/>
          <w:sz w:val="32"/>
        </w:rPr>
        <w:t>18</w:t>
      </w:r>
      <w:r w:rsidR="00A12139" w:rsidRPr="002E6048">
        <w:rPr>
          <w:rFonts w:ascii="Times New Roman" w:hAnsi="Times New Roman" w:cs="Times New Roman"/>
          <w:sz w:val="32"/>
        </w:rPr>
        <w:t xml:space="preserve"> </w:t>
      </w:r>
      <w:r w:rsidR="00A12139" w:rsidRPr="002E6048">
        <w:rPr>
          <w:rFonts w:ascii="Times New Roman" w:hAnsi="Times New Roman" w:cs="Times New Roman"/>
        </w:rPr>
        <w:br w:type="page"/>
      </w:r>
    </w:p>
    <w:tbl>
      <w:tblPr>
        <w:tblStyle w:val="TableGrid"/>
        <w:tblW w:w="9640" w:type="dxa"/>
        <w:tblInd w:w="-2" w:type="dxa"/>
        <w:tblCellMar>
          <w:top w:w="8" w:type="dxa"/>
          <w:left w:w="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7"/>
        <w:gridCol w:w="2893"/>
      </w:tblGrid>
      <w:tr w:rsidR="008840F6" w:rsidRPr="002E6048" w14:paraId="7F11688E" w14:textId="77777777">
        <w:trPr>
          <w:trHeight w:val="344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F20C17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Progetto: </w:t>
            </w:r>
            <w:proofErr w:type="spellStart"/>
            <w:r w:rsidRPr="002E6048">
              <w:rPr>
                <w:rFonts w:ascii="Times New Roman" w:eastAsia="Times New Roman" w:hAnsi="Times New Roman" w:cs="Times New Roman"/>
                <w:sz w:val="20"/>
              </w:rPr>
              <w:t>YouLearn</w:t>
            </w:r>
            <w:proofErr w:type="spellEnd"/>
            <w:r w:rsidRPr="002E604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C6D61F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eastAsia="Times New Roman" w:hAnsi="Times New Roman" w:cs="Times New Roman"/>
                <w:sz w:val="20"/>
              </w:rPr>
              <w:t>Versione: 1.0</w:t>
            </w:r>
            <w:r w:rsidR="00141D3B" w:rsidRPr="002E6048">
              <w:rPr>
                <w:rFonts w:ascii="Times New Roman" w:eastAsia="Times New Roman" w:hAnsi="Times New Roman" w:cs="Times New Roman"/>
                <w:sz w:val="20"/>
              </w:rPr>
              <w:t>.2</w:t>
            </w:r>
            <w:r w:rsidRPr="002E604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840F6" w:rsidRPr="002E6048" w14:paraId="44DCBC79" w14:textId="77777777">
        <w:trPr>
          <w:trHeight w:val="340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5152F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eastAsia="Times New Roman" w:hAnsi="Times New Roman" w:cs="Times New Roman"/>
                <w:sz w:val="20"/>
              </w:rPr>
              <w:t xml:space="preserve">Documento: Proposta del progetto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6A80D1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eastAsia="Times New Roman" w:hAnsi="Times New Roman" w:cs="Times New Roman"/>
                <w:sz w:val="20"/>
              </w:rPr>
              <w:t xml:space="preserve">Data: 10/10/2018 </w:t>
            </w:r>
          </w:p>
        </w:tc>
      </w:tr>
      <w:tr w:rsidR="008840F6" w:rsidRPr="002E6048" w14:paraId="54D670D4" w14:textId="77777777">
        <w:trPr>
          <w:trHeight w:val="1156"/>
        </w:trPr>
        <w:tc>
          <w:tcPr>
            <w:tcW w:w="674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63375309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795B62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</w:rPr>
              <w:t xml:space="preserve"> </w:t>
            </w:r>
          </w:p>
          <w:p w14:paraId="36B393A5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</w:rPr>
              <w:t xml:space="preserve"> </w:t>
            </w:r>
          </w:p>
          <w:p w14:paraId="22340100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</w:rPr>
              <w:t xml:space="preserve">Coordinatore del progetto: </w:t>
            </w:r>
          </w:p>
        </w:tc>
        <w:tc>
          <w:tcPr>
            <w:tcW w:w="289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</w:tcPr>
          <w:p w14:paraId="40173198" w14:textId="77777777" w:rsidR="008840F6" w:rsidRPr="002E6048" w:rsidRDefault="008840F6">
            <w:pPr>
              <w:spacing w:after="160" w:line="259" w:lineRule="auto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8840F6" w:rsidRPr="002E6048" w14:paraId="68BDB165" w14:textId="77777777">
        <w:trPr>
          <w:trHeight w:val="360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B36256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 Nome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D0579C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 Matricola </w:t>
            </w:r>
          </w:p>
        </w:tc>
      </w:tr>
      <w:tr w:rsidR="008840F6" w:rsidRPr="002E6048" w14:paraId="19FABD6E" w14:textId="77777777">
        <w:trPr>
          <w:trHeight w:val="352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B5299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Mario Sessa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C886D" w14:textId="77777777" w:rsidR="008840F6" w:rsidRPr="002E6048" w:rsidRDefault="00A12139">
            <w:pPr>
              <w:spacing w:after="0" w:line="259" w:lineRule="auto"/>
              <w:ind w:left="56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0512104650 </w:t>
            </w:r>
          </w:p>
        </w:tc>
      </w:tr>
    </w:tbl>
    <w:p w14:paraId="4341D3F1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4F6C9A1E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20"/>
        </w:rPr>
        <w:t xml:space="preserve">Partecipanti: </w:t>
      </w:r>
    </w:p>
    <w:tbl>
      <w:tblPr>
        <w:tblStyle w:val="TableGrid"/>
        <w:tblW w:w="9640" w:type="dxa"/>
        <w:tblInd w:w="-2" w:type="dxa"/>
        <w:tblCellMar>
          <w:top w:w="96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747"/>
        <w:gridCol w:w="2893"/>
      </w:tblGrid>
      <w:tr w:rsidR="008840F6" w:rsidRPr="002E6048" w14:paraId="3F7897FF" w14:textId="77777777">
        <w:trPr>
          <w:trHeight w:val="356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15B60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 Nome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FB299E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 Matricola </w:t>
            </w:r>
          </w:p>
        </w:tc>
      </w:tr>
      <w:tr w:rsidR="008840F6" w:rsidRPr="002E6048" w14:paraId="2EBB6119" w14:textId="77777777">
        <w:trPr>
          <w:trHeight w:val="352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BE662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Luigi Crisci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7201CA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0512104740 </w:t>
            </w:r>
          </w:p>
        </w:tc>
      </w:tr>
      <w:tr w:rsidR="008840F6" w:rsidRPr="002E6048" w14:paraId="1DF4C750" w14:textId="77777777">
        <w:trPr>
          <w:trHeight w:val="352"/>
        </w:trPr>
        <w:tc>
          <w:tcPr>
            <w:tcW w:w="6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8D731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Pasquale Ambrosio </w:t>
            </w:r>
          </w:p>
        </w:tc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46E35" w14:textId="77777777" w:rsidR="008840F6" w:rsidRPr="002E6048" w:rsidRDefault="002E6048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>0512104704</w:t>
            </w:r>
            <w:r w:rsidR="00A12139" w:rsidRPr="002E6048">
              <w:rPr>
                <w:rFonts w:ascii="Times New Roman" w:hAnsi="Times New Roman" w:cs="Times New Roman"/>
                <w:sz w:val="20"/>
              </w:rPr>
              <w:t xml:space="preserve"> </w:t>
            </w:r>
          </w:p>
        </w:tc>
      </w:tr>
    </w:tbl>
    <w:p w14:paraId="528F1CA8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20"/>
        </w:rPr>
        <w:t xml:space="preserve"> </w:t>
      </w:r>
    </w:p>
    <w:p w14:paraId="574B35A4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9640" w:type="dxa"/>
        <w:tblInd w:w="-2" w:type="dxa"/>
        <w:tblCellMar>
          <w:top w:w="96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6747"/>
      </w:tblGrid>
      <w:tr w:rsidR="008840F6" w:rsidRPr="002E6048" w14:paraId="2638099C" w14:textId="77777777">
        <w:trPr>
          <w:trHeight w:val="352"/>
        </w:trPr>
        <w:tc>
          <w:tcPr>
            <w:tcW w:w="28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5C1E5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 </w:t>
            </w: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Scritto da: </w:t>
            </w:r>
          </w:p>
        </w:tc>
        <w:tc>
          <w:tcPr>
            <w:tcW w:w="6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C6EEC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Mario Sessa </w:t>
            </w:r>
          </w:p>
        </w:tc>
      </w:tr>
    </w:tbl>
    <w:p w14:paraId="4ED57026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20"/>
        </w:rPr>
        <w:t xml:space="preserve"> </w:t>
      </w:r>
    </w:p>
    <w:p w14:paraId="6D3C50C5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20"/>
        </w:rPr>
        <w:t xml:space="preserve"> </w:t>
      </w:r>
    </w:p>
    <w:p w14:paraId="3DF39625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20"/>
        </w:rPr>
        <w:t xml:space="preserve"> </w:t>
      </w:r>
    </w:p>
    <w:p w14:paraId="44D3D797" w14:textId="77777777" w:rsidR="008840F6" w:rsidRPr="002E6048" w:rsidRDefault="00A12139">
      <w:pPr>
        <w:spacing w:after="96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20"/>
        </w:rPr>
        <w:t xml:space="preserve"> </w:t>
      </w:r>
    </w:p>
    <w:p w14:paraId="0E02A702" w14:textId="77777777" w:rsidR="008840F6" w:rsidRPr="002E6048" w:rsidRDefault="00A12139">
      <w:pPr>
        <w:pStyle w:val="Titolo1"/>
        <w:numPr>
          <w:ilvl w:val="0"/>
          <w:numId w:val="0"/>
        </w:numPr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Revision History </w:t>
      </w:r>
    </w:p>
    <w:p w14:paraId="16CDA177" w14:textId="77777777" w:rsidR="008840F6" w:rsidRPr="002E6048" w:rsidRDefault="00A12139">
      <w:pPr>
        <w:spacing w:after="0" w:line="259" w:lineRule="auto"/>
        <w:ind w:left="4818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640" w:type="dxa"/>
        <w:tblInd w:w="-2" w:type="dxa"/>
        <w:tblCellMar>
          <w:top w:w="92" w:type="dxa"/>
          <w:left w:w="58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929"/>
        <w:gridCol w:w="965"/>
        <w:gridCol w:w="4337"/>
        <w:gridCol w:w="2409"/>
      </w:tblGrid>
      <w:tr w:rsidR="008840F6" w:rsidRPr="002E6048" w14:paraId="50E7AA4F" w14:textId="77777777">
        <w:trPr>
          <w:trHeight w:val="360"/>
        </w:trPr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B80C5F" w14:textId="77777777" w:rsidR="008840F6" w:rsidRPr="002E6048" w:rsidRDefault="00A12139">
            <w:pPr>
              <w:spacing w:after="0" w:line="259" w:lineRule="auto"/>
              <w:ind w:left="21" w:firstLine="0"/>
              <w:jc w:val="center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Data 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BF96EA" w14:textId="77777777" w:rsidR="008840F6" w:rsidRPr="002E6048" w:rsidRDefault="00A12139">
            <w:pPr>
              <w:spacing w:after="0" w:line="259" w:lineRule="auto"/>
              <w:ind w:left="64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Versione 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0D7941" w14:textId="77777777" w:rsidR="008840F6" w:rsidRPr="002E6048" w:rsidRDefault="00A12139">
            <w:pPr>
              <w:spacing w:after="0" w:line="259" w:lineRule="auto"/>
              <w:ind w:left="22" w:firstLine="0"/>
              <w:jc w:val="center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Descrizione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F1A230" w14:textId="77777777" w:rsidR="008840F6" w:rsidRPr="002E6048" w:rsidRDefault="00A12139">
            <w:pPr>
              <w:spacing w:after="0" w:line="259" w:lineRule="auto"/>
              <w:ind w:left="27" w:firstLine="0"/>
              <w:jc w:val="center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b/>
                <w:sz w:val="20"/>
              </w:rPr>
              <w:t xml:space="preserve">Autore </w:t>
            </w:r>
          </w:p>
        </w:tc>
      </w:tr>
      <w:tr w:rsidR="008840F6" w:rsidRPr="002E6048" w14:paraId="53E9A6DA" w14:textId="77777777">
        <w:trPr>
          <w:trHeight w:val="596"/>
        </w:trPr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D6C3E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02/10/18 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E8023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1.0.1 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766AA0" w14:textId="77777777" w:rsidR="008840F6" w:rsidRPr="002E6048" w:rsidRDefault="00A1213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Punti essenziali della proposta e visione generale del progetto.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E54088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Mario Sessa </w:t>
            </w:r>
          </w:p>
        </w:tc>
      </w:tr>
      <w:tr w:rsidR="008840F6" w:rsidRPr="002E6048" w14:paraId="65F7251D" w14:textId="77777777">
        <w:trPr>
          <w:trHeight w:val="596"/>
        </w:trPr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2E65E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10/10/18 </w:t>
            </w:r>
          </w:p>
        </w:tc>
        <w:tc>
          <w:tcPr>
            <w:tcW w:w="9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3C7092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1.0.2 </w:t>
            </w:r>
          </w:p>
        </w:tc>
        <w:tc>
          <w:tcPr>
            <w:tcW w:w="4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79BBB" w14:textId="77777777" w:rsidR="008840F6" w:rsidRPr="002E6048" w:rsidRDefault="00A12139">
            <w:pPr>
              <w:spacing w:after="0" w:line="259" w:lineRule="auto"/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Inserimento indice, pagina di copertina e revisione della proposta 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E372B" w14:textId="77777777" w:rsidR="008840F6" w:rsidRPr="002E6048" w:rsidRDefault="00A12139">
            <w:pPr>
              <w:spacing w:after="0" w:line="259" w:lineRule="auto"/>
              <w:ind w:left="0" w:firstLine="0"/>
              <w:rPr>
                <w:rFonts w:ascii="Times New Roman" w:hAnsi="Times New Roman" w:cs="Times New Roman"/>
              </w:rPr>
            </w:pPr>
            <w:r w:rsidRPr="002E6048">
              <w:rPr>
                <w:rFonts w:ascii="Times New Roman" w:hAnsi="Times New Roman" w:cs="Times New Roman"/>
                <w:sz w:val="20"/>
              </w:rPr>
              <w:t xml:space="preserve">Mario Sessa </w:t>
            </w:r>
          </w:p>
        </w:tc>
      </w:tr>
    </w:tbl>
    <w:p w14:paraId="5557C817" w14:textId="77777777" w:rsidR="008840F6" w:rsidRPr="002E6048" w:rsidRDefault="00A12139">
      <w:pPr>
        <w:spacing w:after="331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32"/>
        </w:rPr>
        <w:t xml:space="preserve"> </w:t>
      </w:r>
    </w:p>
    <w:p w14:paraId="23A3EC2E" w14:textId="77777777" w:rsidR="008840F6" w:rsidRPr="002E6048" w:rsidRDefault="00A12139">
      <w:pPr>
        <w:spacing w:after="3783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32"/>
        </w:rPr>
        <w:t xml:space="preserve"> </w:t>
      </w:r>
    </w:p>
    <w:p w14:paraId="62A861AC" w14:textId="77777777" w:rsidR="00141D3B" w:rsidRPr="002E6048" w:rsidRDefault="00141D3B">
      <w:pPr>
        <w:spacing w:after="10" w:line="259" w:lineRule="auto"/>
        <w:ind w:left="0" w:firstLine="0"/>
        <w:rPr>
          <w:rFonts w:ascii="Times New Roman" w:hAnsi="Times New Roman" w:cs="Times New Roman"/>
          <w:b/>
          <w:sz w:val="32"/>
        </w:rPr>
      </w:pPr>
    </w:p>
    <w:p w14:paraId="70B7EFD4" w14:textId="77777777" w:rsidR="008840F6" w:rsidRPr="002E6048" w:rsidRDefault="00A12139">
      <w:pPr>
        <w:spacing w:after="1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  <w:sz w:val="32"/>
        </w:rPr>
        <w:t xml:space="preserve">Indice </w:t>
      </w:r>
    </w:p>
    <w:p w14:paraId="5B788AE1" w14:textId="77777777" w:rsidR="008840F6" w:rsidRPr="002E6048" w:rsidRDefault="00A12139">
      <w:pPr>
        <w:spacing w:after="0" w:line="259" w:lineRule="auto"/>
        <w:ind w:left="1133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3A74C51C" w14:textId="77777777" w:rsidR="008840F6" w:rsidRPr="002E6048" w:rsidRDefault="00A12139">
      <w:pPr>
        <w:numPr>
          <w:ilvl w:val="0"/>
          <w:numId w:val="1"/>
        </w:numPr>
        <w:spacing w:after="0" w:line="259" w:lineRule="auto"/>
        <w:ind w:hanging="42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Idea e linea generale del progetto</w:t>
      </w:r>
      <w:r w:rsidRPr="002E6048">
        <w:rPr>
          <w:rFonts w:ascii="Times New Roman" w:hAnsi="Times New Roman" w:cs="Times New Roman"/>
        </w:rPr>
        <w:t xml:space="preserve"> .......................................</w:t>
      </w:r>
      <w:r w:rsidR="00141D3B" w:rsidRPr="002E6048">
        <w:rPr>
          <w:rFonts w:ascii="Times New Roman" w:hAnsi="Times New Roman" w:cs="Times New Roman"/>
        </w:rPr>
        <w:t>.................................................</w:t>
      </w:r>
      <w:r w:rsidRPr="002E6048">
        <w:rPr>
          <w:rFonts w:ascii="Times New Roman" w:hAnsi="Times New Roman" w:cs="Times New Roman"/>
        </w:rPr>
        <w:t xml:space="preserve"> </w:t>
      </w:r>
    </w:p>
    <w:p w14:paraId="2CBAA82D" w14:textId="77777777" w:rsidR="008840F6" w:rsidRPr="002E6048" w:rsidRDefault="00A12139">
      <w:pPr>
        <w:numPr>
          <w:ilvl w:val="1"/>
          <w:numId w:val="1"/>
        </w:numPr>
        <w:ind w:right="1135" w:hanging="600"/>
        <w:rPr>
          <w:rFonts w:ascii="Times New Roman" w:hAnsi="Times New Roman" w:cs="Times New Roman"/>
        </w:rPr>
      </w:pPr>
      <w:bookmarkStart w:id="0" w:name="_GoBack"/>
      <w:bookmarkEnd w:id="0"/>
      <w:r w:rsidRPr="002E6048">
        <w:rPr>
          <w:rFonts w:ascii="Times New Roman" w:hAnsi="Times New Roman" w:cs="Times New Roman"/>
        </w:rPr>
        <w:t>Ruoli di un account utente e pagine correlate ..............</w:t>
      </w:r>
      <w:r w:rsidR="00141D3B" w:rsidRPr="002E6048">
        <w:rPr>
          <w:rFonts w:ascii="Times New Roman" w:hAnsi="Times New Roman" w:cs="Times New Roman"/>
        </w:rPr>
        <w:t>..................................................</w:t>
      </w:r>
    </w:p>
    <w:p w14:paraId="0FD29A7F" w14:textId="77777777" w:rsidR="008840F6" w:rsidRPr="002E6048" w:rsidRDefault="00A12139">
      <w:pPr>
        <w:numPr>
          <w:ilvl w:val="1"/>
          <w:numId w:val="1"/>
        </w:numPr>
        <w:spacing w:after="0" w:line="259" w:lineRule="auto"/>
        <w:ind w:right="1135" w:hanging="60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Strutturazione corsi e funzionalità correlate con studenti e docent</w:t>
      </w:r>
      <w:r w:rsidR="00141D3B" w:rsidRPr="002E6048">
        <w:rPr>
          <w:rFonts w:ascii="Times New Roman" w:hAnsi="Times New Roman" w:cs="Times New Roman"/>
        </w:rPr>
        <w:t>i…………………………….</w:t>
      </w:r>
    </w:p>
    <w:p w14:paraId="1D7DACF1" w14:textId="77777777" w:rsidR="00141D3B" w:rsidRPr="002E6048" w:rsidRDefault="00A12139">
      <w:pPr>
        <w:numPr>
          <w:ilvl w:val="1"/>
          <w:numId w:val="1"/>
        </w:numPr>
        <w:ind w:right="1135" w:hanging="60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FAQ .......</w:t>
      </w:r>
      <w:r w:rsidRPr="002E6048">
        <w:rPr>
          <w:rFonts w:ascii="Times New Roman" w:hAnsi="Times New Roman" w:cs="Times New Roman"/>
        </w:rPr>
        <w:t>.....................................................................</w:t>
      </w:r>
      <w:r w:rsidR="00141D3B" w:rsidRPr="002E6048">
        <w:rPr>
          <w:rFonts w:ascii="Times New Roman" w:hAnsi="Times New Roman" w:cs="Times New Roman"/>
        </w:rPr>
        <w:t>.......................................................</w:t>
      </w:r>
    </w:p>
    <w:p w14:paraId="796052DE" w14:textId="77777777" w:rsidR="00141D3B" w:rsidRPr="002E6048" w:rsidRDefault="00141D3B" w:rsidP="00141D3B">
      <w:pPr>
        <w:ind w:left="284" w:right="1135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1.4     </w:t>
      </w:r>
      <w:r w:rsidR="00A12139" w:rsidRPr="002E6048">
        <w:rPr>
          <w:rFonts w:ascii="Times New Roman" w:hAnsi="Times New Roman" w:cs="Times New Roman"/>
        </w:rPr>
        <w:t>Gestione Amministratori ...............................................</w:t>
      </w:r>
      <w:r w:rsidRPr="002E6048">
        <w:rPr>
          <w:rFonts w:ascii="Times New Roman" w:hAnsi="Times New Roman" w:cs="Times New Roman"/>
        </w:rPr>
        <w:t>...................................................</w:t>
      </w:r>
    </w:p>
    <w:p w14:paraId="7F580D20" w14:textId="77777777" w:rsidR="008840F6" w:rsidRPr="002E6048" w:rsidRDefault="00A12139" w:rsidP="00141D3B">
      <w:pPr>
        <w:ind w:left="284" w:right="1135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1.5 </w:t>
      </w:r>
      <w:r w:rsidRPr="002E6048">
        <w:rPr>
          <w:rFonts w:ascii="Times New Roman" w:hAnsi="Times New Roman" w:cs="Times New Roman"/>
        </w:rPr>
        <w:tab/>
      </w:r>
      <w:r w:rsidR="002E6048" w:rsidRPr="002E6048">
        <w:rPr>
          <w:rFonts w:ascii="Times New Roman" w:hAnsi="Times New Roman" w:cs="Times New Roman"/>
        </w:rPr>
        <w:t xml:space="preserve">   </w:t>
      </w:r>
      <w:r w:rsidRPr="002E6048">
        <w:rPr>
          <w:rFonts w:ascii="Times New Roman" w:hAnsi="Times New Roman" w:cs="Times New Roman"/>
        </w:rPr>
        <w:t>Gestione Pagamenti .....</w:t>
      </w:r>
      <w:r w:rsidRPr="002E6048">
        <w:rPr>
          <w:rFonts w:ascii="Times New Roman" w:hAnsi="Times New Roman" w:cs="Times New Roman"/>
        </w:rPr>
        <w:t>.................................................</w:t>
      </w:r>
      <w:r w:rsidR="00141D3B" w:rsidRPr="002E6048">
        <w:rPr>
          <w:rFonts w:ascii="Times New Roman" w:hAnsi="Times New Roman" w:cs="Times New Roman"/>
        </w:rPr>
        <w:t>.....................................................</w:t>
      </w:r>
      <w:r w:rsidRPr="002E6048">
        <w:rPr>
          <w:rFonts w:ascii="Times New Roman" w:hAnsi="Times New Roman" w:cs="Times New Roman"/>
        </w:rPr>
        <w:t xml:space="preserve"> </w:t>
      </w:r>
    </w:p>
    <w:p w14:paraId="6FFC75D7" w14:textId="77777777" w:rsidR="008840F6" w:rsidRPr="002E6048" w:rsidRDefault="00A12139">
      <w:pPr>
        <w:spacing w:after="0" w:line="259" w:lineRule="auto"/>
        <w:ind w:left="1133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4341A4A1" w14:textId="77777777" w:rsidR="008840F6" w:rsidRPr="002E6048" w:rsidRDefault="00A12139">
      <w:pPr>
        <w:spacing w:after="0" w:line="259" w:lineRule="auto"/>
        <w:ind w:left="1133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  <w:r w:rsidRPr="002E6048">
        <w:rPr>
          <w:rFonts w:ascii="Times New Roman" w:hAnsi="Times New Roman" w:cs="Times New Roman"/>
        </w:rPr>
        <w:br w:type="page"/>
      </w:r>
    </w:p>
    <w:p w14:paraId="48558124" w14:textId="77777777" w:rsidR="008840F6" w:rsidRPr="002E6048" w:rsidRDefault="00A12139">
      <w:pPr>
        <w:pStyle w:val="Titolo1"/>
        <w:ind w:left="264" w:right="0" w:hanging="264"/>
        <w:jc w:val="left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sz w:val="36"/>
        </w:rPr>
        <w:lastRenderedPageBreak/>
        <w:t>Idea e linee generali del progetto</w:t>
      </w:r>
      <w:r w:rsidRPr="002E6048">
        <w:rPr>
          <w:rFonts w:ascii="Times New Roman" w:hAnsi="Times New Roman" w:cs="Times New Roman"/>
          <w:sz w:val="24"/>
        </w:rPr>
        <w:t xml:space="preserve"> </w:t>
      </w:r>
    </w:p>
    <w:p w14:paraId="134814F4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4F588412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Punti principali del documento: </w:t>
      </w:r>
    </w:p>
    <w:p w14:paraId="11CF7F8F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605D3C55" w14:textId="77777777" w:rsidR="008840F6" w:rsidRPr="002E6048" w:rsidRDefault="00A12139">
      <w:pPr>
        <w:numPr>
          <w:ilvl w:val="0"/>
          <w:numId w:val="2"/>
        </w:numPr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Strutturazione account, vista docente, docente affiliato e studente. </w:t>
      </w:r>
    </w:p>
    <w:p w14:paraId="73E0693C" w14:textId="77777777" w:rsidR="008840F6" w:rsidRPr="002E6048" w:rsidRDefault="00A12139">
      <w:pPr>
        <w:numPr>
          <w:ilvl w:val="0"/>
          <w:numId w:val="2"/>
        </w:numPr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Struttura delle fun</w:t>
      </w:r>
      <w:r w:rsidRPr="002E6048">
        <w:rPr>
          <w:rFonts w:ascii="Times New Roman" w:hAnsi="Times New Roman" w:cs="Times New Roman"/>
        </w:rPr>
        <w:t xml:space="preserve">zionalità: Corsi, FAQ, pagamenti. </w:t>
      </w:r>
    </w:p>
    <w:p w14:paraId="03321345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3319E3E8" w14:textId="77777777" w:rsidR="008840F6" w:rsidRPr="002E6048" w:rsidRDefault="00A12139">
      <w:pPr>
        <w:spacing w:after="0" w:line="259" w:lineRule="auto"/>
        <w:ind w:left="-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1.1 Ruoli di account utente e pagine dedicate </w:t>
      </w:r>
    </w:p>
    <w:p w14:paraId="03490AB6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242CA0EA" w14:textId="77777777" w:rsidR="008840F6" w:rsidRPr="002E6048" w:rsidRDefault="00A12139">
      <w:pPr>
        <w:ind w:left="-5" w:right="2709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L’account è unico, non vi sono divisioni tra account studen</w:t>
      </w:r>
      <w:r w:rsidRPr="002E6048">
        <w:rPr>
          <w:rFonts w:ascii="Times New Roman" w:hAnsi="Times New Roman" w:cs="Times New Roman"/>
        </w:rPr>
        <w:t xml:space="preserve">te e account docente. Un account ha </w:t>
      </w:r>
      <w:r w:rsidRPr="002E6048">
        <w:rPr>
          <w:rFonts w:ascii="Times New Roman" w:hAnsi="Times New Roman" w:cs="Times New Roman"/>
          <w:b/>
        </w:rPr>
        <w:t xml:space="preserve">sempre </w:t>
      </w:r>
      <w:r w:rsidRPr="002E6048">
        <w:rPr>
          <w:rFonts w:ascii="Times New Roman" w:hAnsi="Times New Roman" w:cs="Times New Roman"/>
        </w:rPr>
        <w:t xml:space="preserve">una pagina personale in cui si trovano: </w:t>
      </w:r>
    </w:p>
    <w:p w14:paraId="5F25FEB6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4FA96475" w14:textId="77777777" w:rsidR="008840F6" w:rsidRPr="002E6048" w:rsidRDefault="00A12139">
      <w:pPr>
        <w:numPr>
          <w:ilvl w:val="0"/>
          <w:numId w:val="2"/>
        </w:numPr>
        <w:spacing w:after="0" w:line="259" w:lineRule="auto"/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Corsi seguiti.</w:t>
      </w:r>
      <w:r w:rsidRPr="002E6048">
        <w:rPr>
          <w:rFonts w:ascii="Times New Roman" w:hAnsi="Times New Roman" w:cs="Times New Roman"/>
        </w:rPr>
        <w:t xml:space="preserve"> </w:t>
      </w:r>
    </w:p>
    <w:p w14:paraId="307FBC43" w14:textId="77777777" w:rsidR="008840F6" w:rsidRPr="002E6048" w:rsidRDefault="00A12139">
      <w:pPr>
        <w:numPr>
          <w:ilvl w:val="0"/>
          <w:numId w:val="2"/>
        </w:numPr>
        <w:spacing w:after="0" w:line="259" w:lineRule="auto"/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Docenti seguiti.</w:t>
      </w:r>
      <w:r w:rsidRPr="002E6048">
        <w:rPr>
          <w:rFonts w:ascii="Times New Roman" w:hAnsi="Times New Roman" w:cs="Times New Roman"/>
        </w:rPr>
        <w:t xml:space="preserve"> </w:t>
      </w:r>
    </w:p>
    <w:p w14:paraId="2F66356D" w14:textId="77777777" w:rsidR="008840F6" w:rsidRPr="002E6048" w:rsidRDefault="00A12139">
      <w:pPr>
        <w:numPr>
          <w:ilvl w:val="0"/>
          <w:numId w:val="2"/>
        </w:numPr>
        <w:spacing w:after="0" w:line="259" w:lineRule="auto"/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Informazioni personali.</w:t>
      </w:r>
      <w:r w:rsidRPr="002E6048">
        <w:rPr>
          <w:rFonts w:ascii="Times New Roman" w:hAnsi="Times New Roman" w:cs="Times New Roman"/>
        </w:rPr>
        <w:t xml:space="preserve"> </w:t>
      </w:r>
    </w:p>
    <w:p w14:paraId="7F1C5D54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7E354B55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Ha anche un pannello amministrativo (facoltativo) in cui avrà tutte le informazioni nel ruolo di Docente: </w:t>
      </w:r>
    </w:p>
    <w:p w14:paraId="5D980AC4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2CE1EA07" w14:textId="77777777" w:rsidR="008840F6" w:rsidRPr="002E6048" w:rsidRDefault="00A12139">
      <w:pPr>
        <w:numPr>
          <w:ilvl w:val="0"/>
          <w:numId w:val="2"/>
        </w:numPr>
        <w:spacing w:after="0" w:line="259" w:lineRule="auto"/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Suoi corsi (con valutazioni). </w:t>
      </w:r>
    </w:p>
    <w:p w14:paraId="71DBECCD" w14:textId="77777777" w:rsidR="008840F6" w:rsidRPr="002E6048" w:rsidRDefault="00A12139">
      <w:pPr>
        <w:numPr>
          <w:ilvl w:val="0"/>
          <w:numId w:val="2"/>
        </w:numPr>
        <w:spacing w:after="0" w:line="259" w:lineRule="auto"/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Persone che </w:t>
      </w:r>
      <w:r w:rsidRPr="002E6048">
        <w:rPr>
          <w:rFonts w:ascii="Times New Roman" w:hAnsi="Times New Roman" w:cs="Times New Roman"/>
          <w:b/>
        </w:rPr>
        <w:t xml:space="preserve">seguono il corso. </w:t>
      </w:r>
    </w:p>
    <w:p w14:paraId="1D1861A5" w14:textId="77777777" w:rsidR="008840F6" w:rsidRPr="002E6048" w:rsidRDefault="00A12139">
      <w:pPr>
        <w:numPr>
          <w:ilvl w:val="0"/>
          <w:numId w:val="2"/>
        </w:numPr>
        <w:spacing w:after="0" w:line="259" w:lineRule="auto"/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Valutazione docente. </w:t>
      </w:r>
    </w:p>
    <w:p w14:paraId="4B66C371" w14:textId="77777777" w:rsidR="008840F6" w:rsidRPr="002E6048" w:rsidRDefault="00A12139">
      <w:pPr>
        <w:numPr>
          <w:ilvl w:val="0"/>
          <w:numId w:val="2"/>
        </w:numPr>
        <w:spacing w:after="0" w:line="259" w:lineRule="auto"/>
        <w:ind w:hanging="12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Opzione di creazione corso / Inserimento lezione. </w:t>
      </w:r>
    </w:p>
    <w:p w14:paraId="4064B159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71F4815D" w14:textId="77777777" w:rsidR="008840F6" w:rsidRPr="002E6048" w:rsidRDefault="00A12139">
      <w:pPr>
        <w:spacing w:after="0" w:line="259" w:lineRule="auto"/>
        <w:ind w:left="-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1.2 Strutturazione corsi e funzionalità correlate con studenti e docenti </w:t>
      </w:r>
    </w:p>
    <w:p w14:paraId="4C13CB6A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2E6F7A73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La pagina del corso prevede varie sezioni, visto in maniera differente se si è proprietari del corso (oppure docenti affiliati delegati dal creatore). </w:t>
      </w:r>
    </w:p>
    <w:p w14:paraId="05B9588F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32872411" w14:textId="77777777" w:rsidR="008840F6" w:rsidRPr="002E6048" w:rsidRDefault="00A12139">
      <w:pPr>
        <w:spacing w:after="0" w:line="259" w:lineRule="auto"/>
        <w:ind w:left="-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Nel caso si è proprietari</w:t>
      </w:r>
      <w:r w:rsidRPr="002E6048">
        <w:rPr>
          <w:rFonts w:ascii="Times New Roman" w:hAnsi="Times New Roman" w:cs="Times New Roman"/>
        </w:rPr>
        <w:t xml:space="preserve"> </w:t>
      </w:r>
      <w:r w:rsidRPr="002E6048">
        <w:rPr>
          <w:rFonts w:ascii="Times New Roman" w:hAnsi="Times New Roman" w:cs="Times New Roman"/>
          <w:b/>
        </w:rPr>
        <w:t xml:space="preserve">o docenti affiliati. </w:t>
      </w:r>
    </w:p>
    <w:p w14:paraId="057F69E9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040EB8EF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Visualizza un pannello amministrativo: </w:t>
      </w:r>
    </w:p>
    <w:p w14:paraId="43D95F86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05326216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Proprietar</w:t>
      </w:r>
      <w:r w:rsidRPr="002E6048">
        <w:rPr>
          <w:rFonts w:ascii="Times New Roman" w:hAnsi="Times New Roman" w:cs="Times New Roman"/>
          <w:b/>
        </w:rPr>
        <w:t xml:space="preserve">io: </w:t>
      </w:r>
      <w:r w:rsidRPr="002E6048">
        <w:rPr>
          <w:rFonts w:ascii="Times New Roman" w:hAnsi="Times New Roman" w:cs="Times New Roman"/>
        </w:rPr>
        <w:t>Può aggiungere, rimuovere o modificare le lezioni del corso, può aggiungere, rimuovere o modificare il video di presentazione del corso (Questo video è obbligatorio per corso e serve per introdurre gli argomenti che si tratteranno più una semplice spie</w:t>
      </w:r>
      <w:r w:rsidRPr="002E6048">
        <w:rPr>
          <w:rFonts w:ascii="Times New Roman" w:hAnsi="Times New Roman" w:cs="Times New Roman"/>
        </w:rPr>
        <w:t xml:space="preserve">gazione a discrezione </w:t>
      </w:r>
      <w:r w:rsidRPr="002E6048">
        <w:rPr>
          <w:rFonts w:ascii="Times New Roman" w:hAnsi="Times New Roman" w:cs="Times New Roman"/>
        </w:rPr>
        <w:t>del docente… può benissimo g</w:t>
      </w:r>
      <w:r w:rsidRPr="002E6048">
        <w:rPr>
          <w:rFonts w:ascii="Times New Roman" w:hAnsi="Times New Roman" w:cs="Times New Roman"/>
        </w:rPr>
        <w:t>estirlo anche in altre maniere basta che sa bene che quel video è di presentazione).</w:t>
      </w:r>
      <w:r w:rsidRPr="002E6048">
        <w:rPr>
          <w:rFonts w:ascii="Times New Roman" w:hAnsi="Times New Roman" w:cs="Times New Roman"/>
          <w:b/>
        </w:rPr>
        <w:t xml:space="preserve"> </w:t>
      </w:r>
    </w:p>
    <w:p w14:paraId="78E9A7A0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36D0A9D3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Può modificare il titolo, la descrizione e le FAQ inerenti solamente a quel corso.</w:t>
      </w:r>
      <w:r w:rsidRPr="002E6048">
        <w:rPr>
          <w:rFonts w:ascii="Times New Roman" w:hAnsi="Times New Roman" w:cs="Times New Roman"/>
          <w:b/>
        </w:rPr>
        <w:t xml:space="preserve"> </w:t>
      </w:r>
    </w:p>
    <w:p w14:paraId="7E0FD180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Può visualizzare </w:t>
      </w:r>
      <w:r w:rsidRPr="002E6048">
        <w:rPr>
          <w:rFonts w:ascii="Times New Roman" w:hAnsi="Times New Roman" w:cs="Times New Roman"/>
          <w:b/>
        </w:rPr>
        <w:t xml:space="preserve">le domande </w:t>
      </w:r>
      <w:r w:rsidRPr="002E6048">
        <w:rPr>
          <w:rFonts w:ascii="Times New Roman" w:hAnsi="Times New Roman" w:cs="Times New Roman"/>
        </w:rPr>
        <w:t>inerenti al corso collegate alla lezione in cui la domanda è stata formulata (Vedi dopo per la view della pagina inerente alla lezione).</w:t>
      </w:r>
      <w:r w:rsidRPr="002E6048">
        <w:rPr>
          <w:rFonts w:ascii="Times New Roman" w:hAnsi="Times New Roman" w:cs="Times New Roman"/>
          <w:b/>
        </w:rPr>
        <w:t xml:space="preserve"> </w:t>
      </w:r>
    </w:p>
    <w:p w14:paraId="3FE51123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Visual</w:t>
      </w:r>
      <w:r w:rsidRPr="002E6048">
        <w:rPr>
          <w:rFonts w:ascii="Times New Roman" w:hAnsi="Times New Roman" w:cs="Times New Roman"/>
        </w:rPr>
        <w:t xml:space="preserve">izza la </w:t>
      </w:r>
      <w:r w:rsidRPr="002E6048">
        <w:rPr>
          <w:rFonts w:ascii="Times New Roman" w:hAnsi="Times New Roman" w:cs="Times New Roman"/>
          <w:b/>
        </w:rPr>
        <w:t>lista delle lezioni</w:t>
      </w:r>
      <w:r w:rsidRPr="002E6048">
        <w:rPr>
          <w:rFonts w:ascii="Times New Roman" w:hAnsi="Times New Roman" w:cs="Times New Roman"/>
        </w:rPr>
        <w:t xml:space="preserve">, della loro </w:t>
      </w:r>
      <w:r w:rsidRPr="002E6048">
        <w:rPr>
          <w:rFonts w:ascii="Times New Roman" w:hAnsi="Times New Roman" w:cs="Times New Roman"/>
          <w:b/>
        </w:rPr>
        <w:t>descrizione</w:t>
      </w:r>
      <w:r w:rsidRPr="002E6048">
        <w:rPr>
          <w:rFonts w:ascii="Times New Roman" w:hAnsi="Times New Roman" w:cs="Times New Roman"/>
        </w:rPr>
        <w:t xml:space="preserve">, di </w:t>
      </w:r>
      <w:r w:rsidRPr="002E6048">
        <w:rPr>
          <w:rFonts w:ascii="Times New Roman" w:hAnsi="Times New Roman" w:cs="Times New Roman"/>
          <w:b/>
        </w:rPr>
        <w:t>quante persone hanno visto quella lezione</w:t>
      </w:r>
      <w:r w:rsidRPr="002E6048">
        <w:rPr>
          <w:rFonts w:ascii="Times New Roman" w:hAnsi="Times New Roman" w:cs="Times New Roman"/>
        </w:rPr>
        <w:t xml:space="preserve"> e della</w:t>
      </w:r>
      <w:r w:rsidRPr="002E6048">
        <w:rPr>
          <w:rFonts w:ascii="Times New Roman" w:hAnsi="Times New Roman" w:cs="Times New Roman"/>
          <w:b/>
        </w:rPr>
        <w:t xml:space="preserve"> votazione</w:t>
      </w:r>
      <w:r w:rsidRPr="002E6048">
        <w:rPr>
          <w:rFonts w:ascii="Times New Roman" w:hAnsi="Times New Roman" w:cs="Times New Roman"/>
        </w:rPr>
        <w:t xml:space="preserve"> per ogni lezione. Può assegnare uno o più account come docenti affiliati </w:t>
      </w:r>
      <w:r w:rsidRPr="002E6048">
        <w:rPr>
          <w:rFonts w:ascii="Times New Roman" w:hAnsi="Times New Roman" w:cs="Times New Roman"/>
        </w:rPr>
        <w:t xml:space="preserve">ai corsi. La gestione di ricerca dell’account viene effettuata per </w:t>
      </w:r>
      <w:r w:rsidRPr="002E6048">
        <w:rPr>
          <w:rFonts w:ascii="Times New Roman" w:hAnsi="Times New Roman" w:cs="Times New Roman"/>
        </w:rPr>
        <w:t xml:space="preserve">nickname. (Implementare una </w:t>
      </w:r>
      <w:r w:rsidRPr="002E6048">
        <w:rPr>
          <w:rFonts w:ascii="Times New Roman" w:hAnsi="Times New Roman" w:cs="Times New Roman"/>
        </w:rPr>
        <w:t>bacheca con orari, data e periodo).</w:t>
      </w:r>
      <w:r w:rsidRPr="002E6048">
        <w:rPr>
          <w:rFonts w:ascii="Times New Roman" w:hAnsi="Times New Roman" w:cs="Times New Roman"/>
          <w:b/>
        </w:rPr>
        <w:t xml:space="preserve"> </w:t>
      </w:r>
    </w:p>
    <w:p w14:paraId="51CF4C72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18B49E5D" w14:textId="77777777" w:rsidR="008840F6" w:rsidRPr="002E6048" w:rsidRDefault="00A12139">
      <w:pPr>
        <w:spacing w:after="0" w:line="259" w:lineRule="auto"/>
        <w:ind w:left="-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Può aggiungere una o più lezioni. </w:t>
      </w:r>
    </w:p>
    <w:p w14:paraId="642C0D4E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lastRenderedPageBreak/>
        <w:t xml:space="preserve"> </w:t>
      </w:r>
    </w:p>
    <w:p w14:paraId="09075A08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7A159F92" w14:textId="77777777" w:rsidR="008840F6" w:rsidRPr="002E6048" w:rsidRDefault="00A12139">
      <w:pPr>
        <w:spacing w:after="0" w:line="240" w:lineRule="auto"/>
        <w:ind w:left="-5" w:right="1278"/>
        <w:jc w:val="both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Docente affiliato al corso: </w:t>
      </w:r>
      <w:r w:rsidRPr="002E6048">
        <w:rPr>
          <w:rFonts w:ascii="Times New Roman" w:hAnsi="Times New Roman" w:cs="Times New Roman"/>
        </w:rPr>
        <w:t>Il docente affiliato al corso può modificare il titolo e la descrizione del corso, può caricare lezioni (Se confermato dal</w:t>
      </w:r>
      <w:r w:rsidRPr="002E6048">
        <w:rPr>
          <w:rFonts w:ascii="Times New Roman" w:hAnsi="Times New Roman" w:cs="Times New Roman"/>
        </w:rPr>
        <w:t xml:space="preserve"> docente proprietario), modificare le FAQ e visionare </w:t>
      </w:r>
      <w:r w:rsidRPr="002E6048">
        <w:rPr>
          <w:rFonts w:ascii="Times New Roman" w:hAnsi="Times New Roman" w:cs="Times New Roman"/>
        </w:rPr>
        <w:t>le domande degli studenti. (Ricopre il ruolo di “assistente al corso”).</w:t>
      </w:r>
      <w:r w:rsidRPr="002E6048">
        <w:rPr>
          <w:rFonts w:ascii="Times New Roman" w:hAnsi="Times New Roman" w:cs="Times New Roman"/>
          <w:b/>
        </w:rPr>
        <w:t xml:space="preserve"> </w:t>
      </w:r>
    </w:p>
    <w:p w14:paraId="2A97ACDC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17CF417A" w14:textId="77777777" w:rsidR="008840F6" w:rsidRPr="002E6048" w:rsidRDefault="00A12139">
      <w:pPr>
        <w:spacing w:after="0" w:line="259" w:lineRule="auto"/>
        <w:ind w:left="-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Studente: </w:t>
      </w:r>
    </w:p>
    <w:p w14:paraId="050F98BA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4262BBE9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Vede la pagina del corso con alcuni componenti </w:t>
      </w:r>
    </w:p>
    <w:p w14:paraId="60CFB727" w14:textId="77777777" w:rsidR="008840F6" w:rsidRPr="002E6048" w:rsidRDefault="00A12139">
      <w:pPr>
        <w:spacing w:after="14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1BB24762" w14:textId="77777777" w:rsidR="008840F6" w:rsidRPr="002E6048" w:rsidRDefault="00A12139">
      <w:pPr>
        <w:numPr>
          <w:ilvl w:val="0"/>
          <w:numId w:val="3"/>
        </w:numPr>
        <w:ind w:right="568" w:hanging="34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PER CORSI GRATIS:</w:t>
      </w:r>
      <w:r w:rsidRPr="002E6048">
        <w:rPr>
          <w:rFonts w:ascii="Times New Roman" w:hAnsi="Times New Roman" w:cs="Times New Roman"/>
        </w:rPr>
        <w:t xml:space="preserve"> Titolo e descrizione del corso, video di pres</w:t>
      </w:r>
      <w:r w:rsidRPr="002E6048">
        <w:rPr>
          <w:rFonts w:ascii="Times New Roman" w:hAnsi="Times New Roman" w:cs="Times New Roman"/>
        </w:rPr>
        <w:t xml:space="preserve">entazione e delle lezioni, valutazione del corso, elenco docenti con link ai loro profili, valutazione del docente creatore e le FAQ. </w:t>
      </w:r>
      <w:r w:rsidRPr="002E6048">
        <w:rPr>
          <w:rFonts w:ascii="Times New Roman" w:hAnsi="Times New Roman" w:cs="Times New Roman"/>
          <w:b/>
        </w:rPr>
        <w:t xml:space="preserve">Numero di iscritti al corso. </w:t>
      </w:r>
    </w:p>
    <w:p w14:paraId="216949E1" w14:textId="77777777" w:rsidR="008840F6" w:rsidRPr="002E6048" w:rsidRDefault="00A12139">
      <w:pPr>
        <w:spacing w:after="13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5F43F6F5" w14:textId="77777777" w:rsidR="008840F6" w:rsidRPr="002E6048" w:rsidRDefault="00A12139">
      <w:pPr>
        <w:numPr>
          <w:ilvl w:val="0"/>
          <w:numId w:val="3"/>
        </w:numPr>
        <w:ind w:right="568" w:hanging="34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PER CORSI A PAGAMENTO: </w:t>
      </w:r>
      <w:r w:rsidRPr="002E6048">
        <w:rPr>
          <w:rFonts w:ascii="Times New Roman" w:hAnsi="Times New Roman" w:cs="Times New Roman"/>
        </w:rPr>
        <w:t xml:space="preserve">Visualizza solamente alcune informazioni rispetto ai corsi </w:t>
      </w:r>
      <w:r w:rsidRPr="002E6048">
        <w:rPr>
          <w:rFonts w:ascii="Times New Roman" w:hAnsi="Times New Roman" w:cs="Times New Roman"/>
        </w:rPr>
        <w:t>gratuiti</w:t>
      </w:r>
      <w:r w:rsidRPr="002E6048">
        <w:rPr>
          <w:rFonts w:ascii="Times New Roman" w:hAnsi="Times New Roman" w:cs="Times New Roman"/>
        </w:rPr>
        <w:t xml:space="preserve"> più alcune informazioni. Informazioni sul pagamento più l’opzione di pagamento, </w:t>
      </w:r>
      <w:r w:rsidRPr="002E6048">
        <w:rPr>
          <w:rFonts w:ascii="Times New Roman" w:hAnsi="Times New Roman" w:cs="Times New Roman"/>
        </w:rPr>
        <w:t>titolo e descrizione del corso, video di presentazione, votazione del docente, lista docenti affiliati (Con relativi link al profilo).</w:t>
      </w:r>
      <w:r w:rsidRPr="002E6048">
        <w:rPr>
          <w:rFonts w:ascii="Times New Roman" w:hAnsi="Times New Roman" w:cs="Times New Roman"/>
          <w:b/>
        </w:rPr>
        <w:t xml:space="preserve"> </w:t>
      </w:r>
      <w:r w:rsidRPr="002E6048">
        <w:rPr>
          <w:rFonts w:ascii="Times New Roman" w:hAnsi="Times New Roman" w:cs="Times New Roman"/>
        </w:rPr>
        <w:t>Lo studente può vedere solamente il vide</w:t>
      </w:r>
      <w:r w:rsidRPr="002E6048">
        <w:rPr>
          <w:rFonts w:ascii="Times New Roman" w:hAnsi="Times New Roman" w:cs="Times New Roman"/>
        </w:rPr>
        <w:t xml:space="preserve">o di presentazione del corso e </w:t>
      </w:r>
      <w:r w:rsidRPr="002E6048">
        <w:rPr>
          <w:rFonts w:ascii="Times New Roman" w:hAnsi="Times New Roman" w:cs="Times New Roman"/>
          <w:b/>
        </w:rPr>
        <w:t xml:space="preserve">solamente dopo </w:t>
      </w:r>
      <w:r w:rsidRPr="002E6048">
        <w:rPr>
          <w:rFonts w:ascii="Times New Roman" w:hAnsi="Times New Roman" w:cs="Times New Roman"/>
        </w:rPr>
        <w:t xml:space="preserve">aver acquistato l’abbonamento per seguirlo </w:t>
      </w:r>
      <w:r w:rsidRPr="002E6048">
        <w:rPr>
          <w:rFonts w:ascii="Times New Roman" w:hAnsi="Times New Roman" w:cs="Times New Roman"/>
        </w:rPr>
        <w:t xml:space="preserve">potrà visualizzare le sue lezioni. </w:t>
      </w:r>
      <w:r w:rsidRPr="002E6048">
        <w:rPr>
          <w:rFonts w:ascii="Times New Roman" w:hAnsi="Times New Roman" w:cs="Times New Roman"/>
          <w:b/>
        </w:rPr>
        <w:t xml:space="preserve">Se il corso non è aderente alla tipologia specificata nella descrizione oppure è stato abbandonato, dopo opportuni controlli, verrà </w:t>
      </w:r>
      <w:r w:rsidRPr="002E6048">
        <w:rPr>
          <w:rFonts w:ascii="Times New Roman" w:hAnsi="Times New Roman" w:cs="Times New Roman"/>
          <w:b/>
        </w:rPr>
        <w:t xml:space="preserve">stabilito se il corso rimarrà attivo oppure verrà cancellato con conseguente rimborso di tutti gli utenti abbonati al corso. </w:t>
      </w:r>
    </w:p>
    <w:p w14:paraId="4D65F403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5B4EFD37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La gestione dei pagamenti è vista più avanti. </w:t>
      </w:r>
    </w:p>
    <w:p w14:paraId="005516ED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5B5D43CF" w14:textId="77777777" w:rsidR="008840F6" w:rsidRPr="002E6048" w:rsidRDefault="002E6048" w:rsidP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1.3 </w:t>
      </w:r>
      <w:r w:rsidR="00A12139" w:rsidRPr="002E6048">
        <w:rPr>
          <w:rFonts w:ascii="Times New Roman" w:hAnsi="Times New Roman" w:cs="Times New Roman"/>
          <w:b/>
        </w:rPr>
        <w:t xml:space="preserve">FAQ </w:t>
      </w:r>
    </w:p>
    <w:p w14:paraId="23FF4181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1280C9E8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Le FAQ sono uniche per corso </w:t>
      </w:r>
    </w:p>
    <w:p w14:paraId="71CE8D2A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Sono modificabili solamente da docente creatore e docenti collaboratori. </w:t>
      </w:r>
    </w:p>
    <w:p w14:paraId="1C0A73D4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Sono visionabili solamente se si è inscritti al corso (Se è a pagamento, deve abbonarsi) oppure se si è docenti o docenti affiliati.</w:t>
      </w:r>
      <w:r w:rsidRPr="002E6048">
        <w:rPr>
          <w:rFonts w:ascii="Times New Roman" w:hAnsi="Times New Roman" w:cs="Times New Roman"/>
          <w:b/>
        </w:rPr>
        <w:t xml:space="preserve"> </w:t>
      </w:r>
    </w:p>
    <w:p w14:paraId="580A5153" w14:textId="77777777" w:rsidR="008840F6" w:rsidRPr="002E6048" w:rsidRDefault="00A12139">
      <w:pPr>
        <w:spacing w:after="0" w:line="240" w:lineRule="auto"/>
        <w:ind w:left="-5" w:right="1154"/>
        <w:jc w:val="both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Rappresentano solamente le domande più frequenti</w:t>
      </w:r>
      <w:r w:rsidRPr="002E6048">
        <w:rPr>
          <w:rFonts w:ascii="Times New Roman" w:hAnsi="Times New Roman" w:cs="Times New Roman"/>
        </w:rPr>
        <w:t xml:space="preserve"> tra quelle proposte dagli studenti (Ricordiamo </w:t>
      </w:r>
      <w:r w:rsidRPr="002E6048">
        <w:rPr>
          <w:rFonts w:ascii="Times New Roman" w:hAnsi="Times New Roman" w:cs="Times New Roman"/>
        </w:rPr>
        <w:t xml:space="preserve">che le domande fatte dagli studenti vengono mantenute all’interno del pannello di </w:t>
      </w:r>
      <w:r w:rsidRPr="002E6048">
        <w:rPr>
          <w:rFonts w:ascii="Times New Roman" w:hAnsi="Times New Roman" w:cs="Times New Roman"/>
        </w:rPr>
        <w:t xml:space="preserve">amministrazione del corso visionabile solamente se si è un docente o un docente affiliato). </w:t>
      </w:r>
    </w:p>
    <w:p w14:paraId="1EDEB7AB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6138DEC8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Sono modificabili direttamente </w:t>
      </w:r>
      <w:r w:rsidRPr="002E6048">
        <w:rPr>
          <w:rFonts w:ascii="Times New Roman" w:hAnsi="Times New Roman" w:cs="Times New Roman"/>
        </w:rPr>
        <w:t xml:space="preserve">dal pannello amministrativo del corso, come se fosse la descrizione o il titolo. </w:t>
      </w:r>
    </w:p>
    <w:p w14:paraId="5DC77951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48861063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5A2F7862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6A2A404F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71F20870" w14:textId="77777777" w:rsid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D3AA68C" w14:textId="77777777" w:rsid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7E143E6B" w14:textId="77777777" w:rsid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69AB8EEC" w14:textId="77777777" w:rsid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7596DDE8" w14:textId="77777777" w:rsid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37CBF5E2" w14:textId="77777777" w:rsid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26A4A875" w14:textId="77777777" w:rsid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15DF63AD" w14:textId="77777777" w:rsidR="002E6048" w:rsidRPr="002E6048" w:rsidRDefault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</w:p>
    <w:p w14:paraId="35FFAF27" w14:textId="77777777" w:rsidR="008840F6" w:rsidRPr="002E6048" w:rsidRDefault="002E6048" w:rsidP="002E6048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lastRenderedPageBreak/>
        <w:t xml:space="preserve">1.4 </w:t>
      </w:r>
      <w:r w:rsidR="00A12139" w:rsidRPr="002E6048">
        <w:rPr>
          <w:rFonts w:ascii="Times New Roman" w:hAnsi="Times New Roman" w:cs="Times New Roman"/>
          <w:b/>
        </w:rPr>
        <w:t xml:space="preserve">Gestione Amministratori </w:t>
      </w:r>
    </w:p>
    <w:p w14:paraId="2CEF33B3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6F9F2D45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Sono divisi in base ai ruoli. </w:t>
      </w:r>
    </w:p>
    <w:p w14:paraId="4898A8B3" w14:textId="77777777" w:rsidR="008840F6" w:rsidRPr="002E6048" w:rsidRDefault="00A12139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238CC5F4" w14:textId="77777777" w:rsidR="008840F6" w:rsidRPr="002E6048" w:rsidRDefault="00A12139">
      <w:pPr>
        <w:numPr>
          <w:ilvl w:val="0"/>
          <w:numId w:val="3"/>
        </w:numPr>
        <w:spacing w:after="0" w:line="259" w:lineRule="auto"/>
        <w:ind w:right="568" w:hanging="34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Ruolo 1: </w:t>
      </w:r>
    </w:p>
    <w:p w14:paraId="6A92DCD5" w14:textId="77777777" w:rsidR="008840F6" w:rsidRPr="002E6048" w:rsidRDefault="00A12139">
      <w:pPr>
        <w:spacing w:after="13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1F2EC441" w14:textId="77777777" w:rsidR="008840F6" w:rsidRPr="002E6048" w:rsidRDefault="00A12139">
      <w:pPr>
        <w:numPr>
          <w:ilvl w:val="3"/>
          <w:numId w:val="6"/>
        </w:numPr>
        <w:spacing w:after="0"/>
        <w:ind w:right="1110" w:hanging="33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L’amministratore è un account separato rispetto a quello dell’utente. Ha delle </w:t>
      </w:r>
      <w:r w:rsidRPr="002E6048">
        <w:rPr>
          <w:rFonts w:ascii="Times New Roman" w:hAnsi="Times New Roman" w:cs="Times New Roman"/>
        </w:rPr>
        <w:t xml:space="preserve">funzionalità e una vista propria delle pagine. </w:t>
      </w:r>
    </w:p>
    <w:p w14:paraId="602BA22A" w14:textId="77777777" w:rsidR="008840F6" w:rsidRPr="002E6048" w:rsidRDefault="00A12139">
      <w:pPr>
        <w:spacing w:after="12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04F91A13" w14:textId="77777777" w:rsidR="008840F6" w:rsidRPr="002E6048" w:rsidRDefault="00A12139">
      <w:pPr>
        <w:numPr>
          <w:ilvl w:val="3"/>
          <w:numId w:val="6"/>
        </w:numPr>
        <w:spacing w:after="0"/>
        <w:ind w:right="1110" w:hanging="33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L’amministratore con questo ruolo ha un pannello amministrativo in cui poter </w:t>
      </w:r>
      <w:r w:rsidRPr="002E6048">
        <w:rPr>
          <w:rFonts w:ascii="Times New Roman" w:hAnsi="Times New Roman" w:cs="Times New Roman"/>
        </w:rPr>
        <w:t xml:space="preserve">gestire: </w:t>
      </w:r>
    </w:p>
    <w:p w14:paraId="636A0532" w14:textId="77777777" w:rsidR="008840F6" w:rsidRPr="002E6048" w:rsidRDefault="00A12139">
      <w:pPr>
        <w:spacing w:after="12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75563523" w14:textId="77777777" w:rsidR="008840F6" w:rsidRPr="002E6048" w:rsidRDefault="00A12139">
      <w:pPr>
        <w:numPr>
          <w:ilvl w:val="3"/>
          <w:numId w:val="6"/>
        </w:numPr>
        <w:ind w:right="1110" w:hanging="33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Gestione degli utenti (corsi associati</w:t>
      </w:r>
      <w:r w:rsidRPr="002E6048">
        <w:rPr>
          <w:rFonts w:ascii="Times New Roman" w:hAnsi="Times New Roman" w:cs="Times New Roman"/>
        </w:rPr>
        <w:t xml:space="preserve">, rimuovere o bannarli). </w:t>
      </w:r>
    </w:p>
    <w:p w14:paraId="07418817" w14:textId="77777777" w:rsidR="008840F6" w:rsidRPr="002E6048" w:rsidRDefault="00A12139">
      <w:pPr>
        <w:numPr>
          <w:ilvl w:val="3"/>
          <w:numId w:val="6"/>
        </w:numPr>
        <w:ind w:right="1110" w:hanging="33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Gestione dei rimborsi mediante il credito virtuale. </w:t>
      </w:r>
    </w:p>
    <w:p w14:paraId="780E7DF1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5F029177" w14:textId="77777777" w:rsidR="008840F6" w:rsidRPr="002E6048" w:rsidRDefault="00A12139">
      <w:pPr>
        <w:spacing w:after="15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00937972" w14:textId="77777777" w:rsidR="008840F6" w:rsidRPr="002E6048" w:rsidRDefault="00A12139">
      <w:pPr>
        <w:numPr>
          <w:ilvl w:val="0"/>
          <w:numId w:val="3"/>
        </w:numPr>
        <w:spacing w:after="0" w:line="259" w:lineRule="auto"/>
        <w:ind w:right="568" w:hanging="348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>Ruolo 2:</w:t>
      </w:r>
      <w:r w:rsidRPr="002E6048">
        <w:rPr>
          <w:rFonts w:ascii="Times New Roman" w:hAnsi="Times New Roman" w:cs="Times New Roman"/>
        </w:rPr>
        <w:t xml:space="preserve"> </w:t>
      </w:r>
    </w:p>
    <w:p w14:paraId="34A6BD84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7BC14625" w14:textId="77777777" w:rsidR="008840F6" w:rsidRPr="002E6048" w:rsidRDefault="00A12139">
      <w:pPr>
        <w:ind w:left="422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Amministratore con livelli di responsabilità minore rispetto a quelli di ruolo 1. </w:t>
      </w:r>
    </w:p>
    <w:p w14:paraId="40ACF2F0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45F0BC3A" w14:textId="77777777" w:rsidR="008840F6" w:rsidRPr="002E6048" w:rsidRDefault="00A12139">
      <w:pPr>
        <w:ind w:left="422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Si occupa di: </w:t>
      </w:r>
    </w:p>
    <w:p w14:paraId="3F71CB25" w14:textId="77777777" w:rsidR="008840F6" w:rsidRPr="002E6048" w:rsidRDefault="00A12139" w:rsidP="002E6048">
      <w:pPr>
        <w:pStyle w:val="Paragrafoelenco"/>
        <w:numPr>
          <w:ilvl w:val="0"/>
          <w:numId w:val="8"/>
        </w:numPr>
        <w:spacing w:after="0"/>
        <w:ind w:right="108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Segnalazioni da parte dell’utente divisa in:</w:t>
      </w:r>
      <w:r w:rsidRPr="002E6048">
        <w:rPr>
          <w:rFonts w:ascii="Times New Roman" w:hAnsi="Times New Roman" w:cs="Times New Roman"/>
        </w:rPr>
        <w:t xml:space="preserve"> </w:t>
      </w:r>
    </w:p>
    <w:p w14:paraId="0B8B2EA0" w14:textId="77777777" w:rsidR="008840F6" w:rsidRPr="002E6048" w:rsidRDefault="00A12139">
      <w:pPr>
        <w:numPr>
          <w:ilvl w:val="3"/>
          <w:numId w:val="5"/>
        </w:numPr>
        <w:spacing w:after="27"/>
        <w:ind w:right="1135" w:hanging="33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Feedback inerenti alla piattaforma. </w:t>
      </w:r>
    </w:p>
    <w:p w14:paraId="75885DFA" w14:textId="77777777" w:rsidR="008840F6" w:rsidRPr="002E6048" w:rsidRDefault="00A12139">
      <w:pPr>
        <w:numPr>
          <w:ilvl w:val="3"/>
          <w:numId w:val="5"/>
        </w:numPr>
        <w:ind w:right="1135" w:hanging="33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Segnalazioni riguardo problematiche relative ai corsi (corsi non completati, specifiche non rispettate, etc.). </w:t>
      </w:r>
    </w:p>
    <w:p w14:paraId="0B8A4652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52B86D10" w14:textId="77777777" w:rsidR="008840F6" w:rsidRPr="002E6048" w:rsidRDefault="00A12139">
      <w:pPr>
        <w:spacing w:after="4" w:line="251" w:lineRule="auto"/>
        <w:ind w:left="-5" w:right="27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Le richieste che necessitano un intervento da parte dell’amministratore di tipo 1 potranno essere inoltrate a questi mediante l’utilizzo di una coda in cui specificare le operazioni richieste. </w:t>
      </w:r>
    </w:p>
    <w:p w14:paraId="083CDE46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 </w:t>
      </w:r>
    </w:p>
    <w:p w14:paraId="2227E6A4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Tali funzionalità sono disponibili tramite un pannello ammin</w:t>
      </w:r>
      <w:r w:rsidRPr="002E6048">
        <w:rPr>
          <w:rFonts w:ascii="Times New Roman" w:hAnsi="Times New Roman" w:cs="Times New Roman"/>
        </w:rPr>
        <w:t xml:space="preserve">istrativo. </w:t>
      </w:r>
    </w:p>
    <w:p w14:paraId="6FC7F8CB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65A06E11" w14:textId="77777777" w:rsidR="008840F6" w:rsidRPr="002E6048" w:rsidRDefault="00A12139">
      <w:pPr>
        <w:spacing w:after="0" w:line="259" w:lineRule="auto"/>
        <w:ind w:left="-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1.5 Gestione Pagamenti </w:t>
      </w:r>
    </w:p>
    <w:p w14:paraId="56AB78C9" w14:textId="77777777" w:rsidR="008840F6" w:rsidRPr="002E6048" w:rsidRDefault="00A12139">
      <w:pPr>
        <w:spacing w:after="0" w:line="259" w:lineRule="auto"/>
        <w:ind w:left="0" w:firstLine="0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 </w:t>
      </w:r>
    </w:p>
    <w:p w14:paraId="0B45A578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I pagamenti sono gestiti mediante credito virtuale. Ogni account ha un credito virtuale associato (È univoco, non ci sono distinzioni tra docente e studente). Il credito si può ricaricare mediante carte prepagate, ca</w:t>
      </w:r>
      <w:r w:rsidRPr="002E6048">
        <w:rPr>
          <w:rFonts w:ascii="Times New Roman" w:hAnsi="Times New Roman" w:cs="Times New Roman"/>
        </w:rPr>
        <w:t xml:space="preserve">rte di credito precedentemente inserite sul sito. </w:t>
      </w:r>
    </w:p>
    <w:p w14:paraId="09E99608" w14:textId="77777777" w:rsidR="008840F6" w:rsidRPr="002E6048" w:rsidRDefault="00A12139">
      <w:pPr>
        <w:ind w:left="-5" w:right="1135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 xml:space="preserve">Inoltre, è possibile convertire il credito residuo in moneta reale in qualsiasi momento. </w:t>
      </w:r>
    </w:p>
    <w:p w14:paraId="612D758A" w14:textId="77777777" w:rsidR="008840F6" w:rsidRPr="002E6048" w:rsidRDefault="00A12139">
      <w:pPr>
        <w:spacing w:after="4" w:line="251" w:lineRule="auto"/>
        <w:ind w:left="-5" w:right="276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  <w:b/>
        </w:rPr>
        <w:t xml:space="preserve">Il credito è utilizzato per l’acquisto di corsi e nel caso di rimborsi. </w:t>
      </w:r>
    </w:p>
    <w:p w14:paraId="280317A9" w14:textId="77777777" w:rsidR="008840F6" w:rsidRPr="002E6048" w:rsidRDefault="00A12139">
      <w:pPr>
        <w:spacing w:after="0" w:line="240" w:lineRule="auto"/>
        <w:ind w:left="-5" w:right="1333"/>
        <w:jc w:val="both"/>
        <w:rPr>
          <w:rFonts w:ascii="Times New Roman" w:hAnsi="Times New Roman" w:cs="Times New Roman"/>
        </w:rPr>
      </w:pPr>
      <w:r w:rsidRPr="002E6048">
        <w:rPr>
          <w:rFonts w:ascii="Times New Roman" w:hAnsi="Times New Roman" w:cs="Times New Roman"/>
        </w:rPr>
        <w:t>Questi ultimi possono insorgere nel caso i</w:t>
      </w:r>
      <w:r w:rsidRPr="002E6048">
        <w:rPr>
          <w:rFonts w:ascii="Times New Roman" w:hAnsi="Times New Roman" w:cs="Times New Roman"/>
        </w:rPr>
        <w:t xml:space="preserve">n cui un corso termini prima del numero di lezioni </w:t>
      </w:r>
      <w:r w:rsidRPr="002E6048">
        <w:rPr>
          <w:rFonts w:ascii="Times New Roman" w:hAnsi="Times New Roman" w:cs="Times New Roman"/>
        </w:rPr>
        <w:t xml:space="preserve">previste alla sua pubblicazione. In questo caso l’utente dovrà aprire una issue che verrà gestita da </w:t>
      </w:r>
      <w:r w:rsidRPr="002E6048">
        <w:rPr>
          <w:rFonts w:ascii="Times New Roman" w:hAnsi="Times New Roman" w:cs="Times New Roman"/>
        </w:rPr>
        <w:t>un amministratore, il quale si preoccuperà di verificarne la veridicità e, se giustificata, provvederà a</w:t>
      </w:r>
      <w:r w:rsidRPr="002E6048">
        <w:rPr>
          <w:rFonts w:ascii="Times New Roman" w:hAnsi="Times New Roman" w:cs="Times New Roman"/>
        </w:rPr>
        <w:t xml:space="preserve">d emettere il rimborso a tutti gli utenti che avranno acquistato il corso e al blocco del suddetto corso. </w:t>
      </w:r>
    </w:p>
    <w:p w14:paraId="19AF70C9" w14:textId="77777777" w:rsidR="008840F6" w:rsidRDefault="00A12139">
      <w:pPr>
        <w:spacing w:after="0" w:line="259" w:lineRule="auto"/>
        <w:ind w:left="0" w:firstLine="0"/>
      </w:pPr>
      <w:r>
        <w:t xml:space="preserve"> </w:t>
      </w:r>
    </w:p>
    <w:p w14:paraId="7A867FF2" w14:textId="77777777" w:rsidR="008840F6" w:rsidRDefault="00A12139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8840F6">
      <w:footerReference w:type="default" r:id="rId9"/>
      <w:pgSz w:w="11904" w:h="16836"/>
      <w:pgMar w:top="1135" w:right="0" w:bottom="1147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B0546" w14:textId="77777777" w:rsidR="00A12139" w:rsidRDefault="00A12139" w:rsidP="00141D3B">
      <w:pPr>
        <w:spacing w:after="0" w:line="240" w:lineRule="auto"/>
      </w:pPr>
      <w:r>
        <w:separator/>
      </w:r>
    </w:p>
  </w:endnote>
  <w:endnote w:type="continuationSeparator" w:id="0">
    <w:p w14:paraId="64A9F742" w14:textId="77777777" w:rsidR="00A12139" w:rsidRDefault="00A12139" w:rsidP="0014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7B9D5" w14:textId="77777777" w:rsidR="00141D3B" w:rsidRDefault="00141D3B"/>
  <w:p w14:paraId="1230EA09" w14:textId="77777777" w:rsidR="00141D3B" w:rsidRDefault="00141D3B" w:rsidP="00141D3B">
    <w:pPr>
      <w:pStyle w:val="Pidipagina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7EEB6" w14:textId="77777777" w:rsidR="00A12139" w:rsidRDefault="00A12139" w:rsidP="00141D3B">
      <w:pPr>
        <w:spacing w:after="0" w:line="240" w:lineRule="auto"/>
      </w:pPr>
      <w:r>
        <w:separator/>
      </w:r>
    </w:p>
  </w:footnote>
  <w:footnote w:type="continuationSeparator" w:id="0">
    <w:p w14:paraId="689B72C8" w14:textId="77777777" w:rsidR="00A12139" w:rsidRDefault="00A12139" w:rsidP="00141D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2650"/>
    <w:multiLevelType w:val="hybridMultilevel"/>
    <w:tmpl w:val="23E44874"/>
    <w:lvl w:ilvl="0" w:tplc="205A7C84">
      <w:start w:val="1"/>
      <w:numFmt w:val="bullet"/>
      <w:lvlText w:val="-"/>
      <w:lvlJc w:val="left"/>
      <w:pPr>
        <w:ind w:left="1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0C35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C6CDC6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F6940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D2121A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64531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0435B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0E8C7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564146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645EC7"/>
    <w:multiLevelType w:val="hybridMultilevel"/>
    <w:tmpl w:val="5778F86A"/>
    <w:lvl w:ilvl="0" w:tplc="5ABC6D2E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BED7B0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828748">
      <w:start w:val="1"/>
      <w:numFmt w:val="bullet"/>
      <w:lvlText w:val="▪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10000D">
      <w:start w:val="1"/>
      <w:numFmt w:val="bullet"/>
      <w:lvlText w:val=""/>
      <w:lvlJc w:val="left"/>
      <w:pPr>
        <w:ind w:left="1409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585FE2">
      <w:start w:val="1"/>
      <w:numFmt w:val="bullet"/>
      <w:lvlText w:val="o"/>
      <w:lvlJc w:val="left"/>
      <w:pPr>
        <w:ind w:left="21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C29744">
      <w:start w:val="1"/>
      <w:numFmt w:val="bullet"/>
      <w:lvlText w:val="▪"/>
      <w:lvlJc w:val="left"/>
      <w:pPr>
        <w:ind w:left="28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6000C">
      <w:start w:val="1"/>
      <w:numFmt w:val="bullet"/>
      <w:lvlText w:val="•"/>
      <w:lvlJc w:val="left"/>
      <w:pPr>
        <w:ind w:left="36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E6DA3C">
      <w:start w:val="1"/>
      <w:numFmt w:val="bullet"/>
      <w:lvlText w:val="o"/>
      <w:lvlJc w:val="left"/>
      <w:pPr>
        <w:ind w:left="43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82F916">
      <w:start w:val="1"/>
      <w:numFmt w:val="bullet"/>
      <w:lvlText w:val="▪"/>
      <w:lvlJc w:val="left"/>
      <w:pPr>
        <w:ind w:left="50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E945AD"/>
    <w:multiLevelType w:val="multilevel"/>
    <w:tmpl w:val="944E1F12"/>
    <w:lvl w:ilvl="0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C091DEF"/>
    <w:multiLevelType w:val="hybridMultilevel"/>
    <w:tmpl w:val="25AC85F2"/>
    <w:lvl w:ilvl="0" w:tplc="08D421F0">
      <w:start w:val="1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76FAE3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78A26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5F92C2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C32E09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B9B6FC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4B1612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015223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AAE86A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205010"/>
    <w:multiLevelType w:val="hybridMultilevel"/>
    <w:tmpl w:val="F40E62CC"/>
    <w:lvl w:ilvl="0" w:tplc="30BE5B96">
      <w:numFmt w:val="bullet"/>
      <w:lvlText w:val="✓"/>
      <w:lvlJc w:val="left"/>
      <w:pPr>
        <w:ind w:left="1132" w:hanging="360"/>
      </w:pPr>
      <w:rPr>
        <w:rFonts w:ascii="Wingdings" w:eastAsia="Wingdings" w:hAnsi="Wingdings" w:cs="Wingdings" w:hint="default"/>
      </w:rPr>
    </w:lvl>
    <w:lvl w:ilvl="1" w:tplc="0410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 w15:restartNumberingAfterBreak="0">
    <w:nsid w:val="341712A8"/>
    <w:multiLevelType w:val="hybridMultilevel"/>
    <w:tmpl w:val="F1328ABE"/>
    <w:lvl w:ilvl="0" w:tplc="1F7643F8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04BD1A">
      <w:start w:val="1"/>
      <w:numFmt w:val="lowerLetter"/>
      <w:lvlText w:val="%2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DCFC0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A0254">
      <w:start w:val="1"/>
      <w:numFmt w:val="lowerLetter"/>
      <w:lvlRestart w:val="0"/>
      <w:lvlText w:val="%4."/>
      <w:lvlJc w:val="left"/>
      <w:pPr>
        <w:ind w:left="14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6EB3C0">
      <w:start w:val="1"/>
      <w:numFmt w:val="lowerLetter"/>
      <w:lvlText w:val="%5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4CCFD0">
      <w:start w:val="1"/>
      <w:numFmt w:val="lowerRoman"/>
      <w:lvlText w:val="%6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E84E8E">
      <w:start w:val="1"/>
      <w:numFmt w:val="decimal"/>
      <w:lvlText w:val="%7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8E69AC">
      <w:start w:val="1"/>
      <w:numFmt w:val="lowerLetter"/>
      <w:lvlText w:val="%8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B00DC2">
      <w:start w:val="1"/>
      <w:numFmt w:val="lowerRoman"/>
      <w:lvlText w:val="%9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4987A0C"/>
    <w:multiLevelType w:val="hybridMultilevel"/>
    <w:tmpl w:val="E52A0692"/>
    <w:lvl w:ilvl="0" w:tplc="0410000D">
      <w:start w:val="1"/>
      <w:numFmt w:val="bullet"/>
      <w:lvlText w:val=""/>
      <w:lvlJc w:val="left"/>
      <w:pPr>
        <w:ind w:left="14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7" w15:restartNumberingAfterBreak="0">
    <w:nsid w:val="4AAF631E"/>
    <w:multiLevelType w:val="hybridMultilevel"/>
    <w:tmpl w:val="9DE4BF3A"/>
    <w:lvl w:ilvl="0" w:tplc="90EE6880">
      <w:start w:val="1"/>
      <w:numFmt w:val="bullet"/>
      <w:lvlText w:val="o"/>
      <w:lvlJc w:val="left"/>
      <w:pPr>
        <w:ind w:left="7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A2105E">
      <w:start w:val="1"/>
      <w:numFmt w:val="bullet"/>
      <w:lvlText w:val="o"/>
      <w:lvlJc w:val="left"/>
      <w:pPr>
        <w:ind w:left="14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429222">
      <w:start w:val="1"/>
      <w:numFmt w:val="bullet"/>
      <w:lvlText w:val="▪"/>
      <w:lvlJc w:val="left"/>
      <w:pPr>
        <w:ind w:left="21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501C2C">
      <w:start w:val="1"/>
      <w:numFmt w:val="bullet"/>
      <w:lvlText w:val="•"/>
      <w:lvlJc w:val="left"/>
      <w:pPr>
        <w:ind w:left="28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2A0BD2">
      <w:start w:val="1"/>
      <w:numFmt w:val="bullet"/>
      <w:lvlText w:val="o"/>
      <w:lvlJc w:val="left"/>
      <w:pPr>
        <w:ind w:left="36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642452">
      <w:start w:val="1"/>
      <w:numFmt w:val="bullet"/>
      <w:lvlText w:val="▪"/>
      <w:lvlJc w:val="left"/>
      <w:pPr>
        <w:ind w:left="43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B8EE42">
      <w:start w:val="1"/>
      <w:numFmt w:val="bullet"/>
      <w:lvlText w:val="•"/>
      <w:lvlJc w:val="left"/>
      <w:pPr>
        <w:ind w:left="50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E67CAE">
      <w:start w:val="1"/>
      <w:numFmt w:val="bullet"/>
      <w:lvlText w:val="o"/>
      <w:lvlJc w:val="left"/>
      <w:pPr>
        <w:ind w:left="57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A63D96">
      <w:start w:val="1"/>
      <w:numFmt w:val="bullet"/>
      <w:lvlText w:val="▪"/>
      <w:lvlJc w:val="left"/>
      <w:pPr>
        <w:ind w:left="64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C100F56"/>
    <w:multiLevelType w:val="multilevel"/>
    <w:tmpl w:val="0BBC9D1E"/>
    <w:lvl w:ilvl="0">
      <w:start w:val="1"/>
      <w:numFmt w:val="decimal"/>
      <w:lvlText w:val="%1."/>
      <w:lvlJc w:val="left"/>
      <w:pPr>
        <w:ind w:left="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8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8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5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24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8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0F6"/>
    <w:rsid w:val="00141D3B"/>
    <w:rsid w:val="002E6048"/>
    <w:rsid w:val="008840F6"/>
    <w:rsid w:val="00A12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4A4696"/>
  <w15:docId w15:val="{EE348C95-5D42-4723-8198-A226D4251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5" w:line="249" w:lineRule="auto"/>
      <w:ind w:left="294" w:hanging="10"/>
    </w:pPr>
    <w:rPr>
      <w:rFonts w:ascii="Calibri" w:eastAsia="Calibri" w:hAnsi="Calibri" w:cs="Calibri"/>
      <w:color w:val="000000"/>
      <w:sz w:val="24"/>
    </w:rPr>
  </w:style>
  <w:style w:type="paragraph" w:styleId="Titolo1">
    <w:name w:val="heading 1"/>
    <w:next w:val="Normale"/>
    <w:link w:val="Titolo1Carattere"/>
    <w:uiPriority w:val="9"/>
    <w:qFormat/>
    <w:pPr>
      <w:keepNext/>
      <w:keepLines/>
      <w:numPr>
        <w:numId w:val="7"/>
      </w:numPr>
      <w:spacing w:after="0"/>
      <w:ind w:right="4883"/>
      <w:jc w:val="right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41D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1D3B"/>
    <w:rPr>
      <w:rFonts w:ascii="Calibri" w:eastAsia="Calibri" w:hAnsi="Calibri" w:cs="Calibri"/>
      <w:color w:val="000000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141D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1D3B"/>
    <w:rPr>
      <w:rFonts w:ascii="Calibri" w:eastAsia="Calibri" w:hAnsi="Calibri" w:cs="Calibri"/>
      <w:color w:val="000000"/>
      <w:sz w:val="24"/>
    </w:rPr>
  </w:style>
  <w:style w:type="table" w:styleId="Grigliatabella">
    <w:name w:val="Table Grid"/>
    <w:basedOn w:val="Tabellanormale"/>
    <w:uiPriority w:val="39"/>
    <w:rsid w:val="00141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E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Università degli Studi di Salerno</vt:lpstr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Università degli Studi di Salerno</dc:title>
  <dc:subject/>
  <dc:creator>Andrea De Lucia</dc:creator>
  <cp:keywords/>
  <cp:lastModifiedBy>Mario Sessa</cp:lastModifiedBy>
  <cp:revision>2</cp:revision>
  <cp:lastPrinted>2018-10-10T19:02:00Z</cp:lastPrinted>
  <dcterms:created xsi:type="dcterms:W3CDTF">2018-10-10T19:03:00Z</dcterms:created>
  <dcterms:modified xsi:type="dcterms:W3CDTF">2018-10-10T19:03:00Z</dcterms:modified>
</cp:coreProperties>
</file>