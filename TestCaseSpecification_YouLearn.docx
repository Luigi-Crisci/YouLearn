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62E1" w14:textId="4C6CADE6" w:rsidR="00F42F78" w:rsidRDefault="00F42F78">
      <w:pPr>
        <w:pStyle w:val="Logo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tab/>
      </w:r>
    </w:p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Content>
        <w:p w14:paraId="35622330" w14:textId="5FC1F7B9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060537" w:rsidRPr="00556F1B" w:rsidRDefault="00060537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060537" w:rsidRPr="00357EA4" w:rsidRDefault="00060537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YouLearn</w:t>
                                    </w:r>
                                    <w:proofErr w:type="spellEnd"/>
                                    <w:r>
                                      <w:t xml:space="preserve">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" filled="f" stroked="f" strokeweight=".5pt">
                    <v:textbox inset="0,0,0,0">
                      <w:txbxContent>
                        <w:p w14:paraId="153E5AEE" w14:textId="77777777" w:rsidR="00060537" w:rsidRPr="00556F1B" w:rsidRDefault="00060537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060537" w:rsidRPr="00357EA4" w:rsidRDefault="00060537" w:rsidP="007D5C6E">
                          <w:pPr>
                            <w:pStyle w:val="Titolo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t>YouLearn</w:t>
                              </w:r>
                              <w:proofErr w:type="spellEnd"/>
                              <w:r>
                                <w:t xml:space="preserve">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589B3B4" w:rsidR="007510A9" w:rsidRPr="00BB06CB" w:rsidRDefault="00A03AB4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TEST CASE SPECIFICATION DOCUMENT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F6478F8" w:rsidR="007510A9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</w:p>
        <w:p w14:paraId="4C81CAFD" w14:textId="2A55205B" w:rsidR="00BD53ED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1EC711BC" w14:textId="5600287F" w:rsidR="00BD53ED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5F1E69C0" w14:textId="77777777" w:rsidR="00BD53ED" w:rsidRPr="00BB06CB" w:rsidRDefault="00BD53ED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493C1853" w:rsidR="00575715" w:rsidRPr="00575715" w:rsidRDefault="00DA715B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11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</w:t>
                </w:r>
                <w:r>
                  <w:rPr>
                    <w:sz w:val="40"/>
                    <w:szCs w:val="40"/>
                    <w:lang w:val="it-IT"/>
                  </w:rPr>
                  <w:t>2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/201</w:t>
                </w:r>
                <w:r w:rsidR="002B17CD"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4DDA9444" w:rsidR="00575715" w:rsidRPr="00575715" w:rsidRDefault="00DA715B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Stesura Test Case </w:t>
                </w:r>
                <w:r w:rsidR="00BA75A3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inerenti alla pagina di benvenuto.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C53414" w:rsidRPr="00C53414" w14:paraId="10594824" w14:textId="77777777" w:rsidTr="0057571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3BB7C751" w14:textId="2FD48B89" w:rsidR="00C53414" w:rsidRDefault="00C53414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13/02/2019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14663DA1" w14:textId="0F213D4B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1.1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156FCBE" w14:textId="7E1049A7" w:rsidR="00C53414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Stesura dei test case completa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12AC1CA" w14:textId="3110F5C7" w:rsidR="00C53414" w:rsidRPr="00575715" w:rsidRDefault="00C53414" w:rsidP="0042197B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  <w:tr w:rsidR="009F390D" w:rsidRPr="00C53414" w14:paraId="4B7F9270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05BC1BF" w14:textId="6C96A8C5" w:rsidR="009F390D" w:rsidRDefault="009F390D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15/02/2019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7B248178" w14:textId="56D36F4A" w:rsidR="009F390D" w:rsidRDefault="009F390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1.2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4287C491" w14:textId="4C5FEF85" w:rsidR="009F390D" w:rsidRDefault="009F390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 xml:space="preserve">Correzione Test </w:t>
                </w:r>
                <w:proofErr w:type="spellStart"/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cases</w:t>
                </w:r>
                <w:proofErr w:type="spellEnd"/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6D8CBEC6" w14:textId="4008DA0E" w:rsidR="009F390D" w:rsidRDefault="009F390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C53414" w:rsidRDefault="00712790">
          <w:pPr>
            <w:rPr>
              <w:rFonts w:asciiTheme="majorHAnsi" w:hAnsiTheme="majorHAnsi"/>
              <w:lang w:val="it-IT"/>
            </w:rPr>
          </w:pPr>
        </w:p>
        <w:p w14:paraId="1803D99D" w14:textId="2751211A" w:rsidR="005841E7" w:rsidRPr="000F31CB" w:rsidRDefault="00060537" w:rsidP="00373407">
          <w:pPr>
            <w:pStyle w:val="Titolosommario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632937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292C3" w14:textId="500155F7" w:rsidR="00DA715B" w:rsidRDefault="00DA715B">
          <w:pPr>
            <w:pStyle w:val="Titolosommario"/>
          </w:pPr>
          <w:r>
            <w:t>Table of Contents</w:t>
          </w:r>
        </w:p>
        <w:p w14:paraId="65252CDD" w14:textId="2414E0D0" w:rsidR="00DA715B" w:rsidRDefault="006B5C39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DA715B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4ED97FD" w14:textId="09ECBE5F" w:rsidR="00373407" w:rsidRPr="00DA715B" w:rsidRDefault="00373407" w:rsidP="00EB7D68">
      <w:pPr>
        <w:rPr>
          <w:rFonts w:asciiTheme="majorHAnsi" w:hAnsiTheme="majorHAnsi"/>
          <w:b/>
        </w:rPr>
      </w:pPr>
    </w:p>
    <w:p w14:paraId="2F0E088D" w14:textId="486ACB16" w:rsidR="00306621" w:rsidRPr="00DA715B" w:rsidRDefault="00306621" w:rsidP="00373407">
      <w:pPr>
        <w:rPr>
          <w:rFonts w:asciiTheme="majorHAnsi" w:hAnsiTheme="majorHAnsi"/>
        </w:rPr>
      </w:pPr>
    </w:p>
    <w:p w14:paraId="43FDD7DE" w14:textId="7C4F476C" w:rsidR="00306621" w:rsidRPr="00DA715B" w:rsidRDefault="00306621" w:rsidP="00373407">
      <w:pPr>
        <w:rPr>
          <w:rFonts w:asciiTheme="majorHAnsi" w:hAnsiTheme="majorHAnsi"/>
        </w:rPr>
      </w:pPr>
    </w:p>
    <w:p w14:paraId="0873EA08" w14:textId="61E5E8AE" w:rsidR="00306621" w:rsidRPr="00DA715B" w:rsidRDefault="00306621" w:rsidP="00373407">
      <w:pPr>
        <w:rPr>
          <w:rFonts w:asciiTheme="majorHAnsi" w:hAnsiTheme="majorHAnsi"/>
        </w:rPr>
      </w:pPr>
    </w:p>
    <w:p w14:paraId="4C1C48C1" w14:textId="74200361" w:rsidR="00306621" w:rsidRPr="00DA715B" w:rsidRDefault="00306621" w:rsidP="00373407">
      <w:pPr>
        <w:rPr>
          <w:rFonts w:asciiTheme="majorHAnsi" w:hAnsiTheme="majorHAnsi"/>
        </w:rPr>
      </w:pPr>
    </w:p>
    <w:p w14:paraId="0B2E9654" w14:textId="2008EDA8" w:rsidR="00306621" w:rsidRDefault="00306621" w:rsidP="00373407">
      <w:pPr>
        <w:rPr>
          <w:rFonts w:asciiTheme="majorHAnsi" w:hAnsiTheme="majorHAnsi"/>
        </w:rPr>
      </w:pPr>
    </w:p>
    <w:p w14:paraId="11920413" w14:textId="29B30FAA" w:rsidR="00DA715B" w:rsidRDefault="00DA715B" w:rsidP="00373407">
      <w:pPr>
        <w:rPr>
          <w:rFonts w:asciiTheme="majorHAnsi" w:hAnsiTheme="majorHAnsi"/>
        </w:rPr>
      </w:pPr>
    </w:p>
    <w:p w14:paraId="556CC087" w14:textId="4822D7BB" w:rsidR="00DA715B" w:rsidRDefault="00DA715B" w:rsidP="00373407">
      <w:pPr>
        <w:rPr>
          <w:rFonts w:asciiTheme="majorHAnsi" w:hAnsiTheme="majorHAnsi"/>
        </w:rPr>
      </w:pPr>
    </w:p>
    <w:p w14:paraId="7BBAEEDB" w14:textId="4D6A442A" w:rsidR="00DA715B" w:rsidRDefault="00DA715B" w:rsidP="00373407">
      <w:pPr>
        <w:rPr>
          <w:rFonts w:asciiTheme="majorHAnsi" w:hAnsiTheme="majorHAnsi"/>
        </w:rPr>
      </w:pPr>
    </w:p>
    <w:p w14:paraId="00C5DBCC" w14:textId="418DE119" w:rsidR="00DA715B" w:rsidRDefault="00DA715B" w:rsidP="00373407">
      <w:pPr>
        <w:rPr>
          <w:rFonts w:asciiTheme="majorHAnsi" w:hAnsiTheme="majorHAnsi"/>
        </w:rPr>
      </w:pPr>
    </w:p>
    <w:p w14:paraId="7B015A91" w14:textId="7DFC53D9" w:rsidR="00DA715B" w:rsidRDefault="00DA715B" w:rsidP="00373407">
      <w:pPr>
        <w:rPr>
          <w:rFonts w:asciiTheme="majorHAnsi" w:hAnsiTheme="majorHAnsi"/>
        </w:rPr>
      </w:pPr>
    </w:p>
    <w:p w14:paraId="5429B0AE" w14:textId="5E6BDEFF" w:rsidR="00DA715B" w:rsidRDefault="00DA715B" w:rsidP="00373407">
      <w:pPr>
        <w:rPr>
          <w:rFonts w:asciiTheme="majorHAnsi" w:hAnsiTheme="majorHAnsi"/>
        </w:rPr>
      </w:pPr>
    </w:p>
    <w:p w14:paraId="6B56CA08" w14:textId="7B91763C" w:rsidR="00DA715B" w:rsidRDefault="00DA715B" w:rsidP="00373407">
      <w:pPr>
        <w:rPr>
          <w:rFonts w:asciiTheme="majorHAnsi" w:hAnsiTheme="majorHAnsi"/>
        </w:rPr>
      </w:pPr>
    </w:p>
    <w:p w14:paraId="1671DA34" w14:textId="28CCC0DA" w:rsidR="00DA715B" w:rsidRDefault="00DA715B" w:rsidP="00373407">
      <w:pPr>
        <w:rPr>
          <w:rFonts w:asciiTheme="majorHAnsi" w:hAnsiTheme="majorHAnsi"/>
        </w:rPr>
      </w:pPr>
    </w:p>
    <w:p w14:paraId="520F3B5E" w14:textId="2D656CA0" w:rsidR="00DA715B" w:rsidRDefault="00DA715B" w:rsidP="00373407">
      <w:pPr>
        <w:rPr>
          <w:rFonts w:asciiTheme="majorHAnsi" w:hAnsiTheme="majorHAnsi"/>
        </w:rPr>
      </w:pPr>
    </w:p>
    <w:p w14:paraId="27050A0C" w14:textId="075F329F" w:rsidR="00DA715B" w:rsidRDefault="00DA715B" w:rsidP="00373407">
      <w:pPr>
        <w:rPr>
          <w:rFonts w:asciiTheme="majorHAnsi" w:hAnsiTheme="majorHAnsi"/>
        </w:rPr>
      </w:pPr>
    </w:p>
    <w:p w14:paraId="3C35FB2A" w14:textId="7DF158E4" w:rsidR="00DA715B" w:rsidRDefault="00DA715B" w:rsidP="00373407">
      <w:pPr>
        <w:rPr>
          <w:rFonts w:asciiTheme="majorHAnsi" w:hAnsiTheme="majorHAnsi"/>
        </w:rPr>
      </w:pPr>
    </w:p>
    <w:p w14:paraId="2EEC0C7A" w14:textId="30A782A8" w:rsidR="00DA715B" w:rsidRDefault="00DA715B" w:rsidP="00373407">
      <w:pPr>
        <w:rPr>
          <w:rFonts w:asciiTheme="majorHAnsi" w:hAnsiTheme="majorHAnsi"/>
        </w:rPr>
      </w:pPr>
    </w:p>
    <w:p w14:paraId="254C34CF" w14:textId="260B861A" w:rsidR="00DA715B" w:rsidRDefault="00DA715B" w:rsidP="00FF7546">
      <w:pPr>
        <w:pStyle w:val="Titolosommario"/>
        <w:numPr>
          <w:ilvl w:val="0"/>
          <w:numId w:val="3"/>
        </w:numPr>
      </w:pPr>
      <w:r>
        <w:t>Test Case</w:t>
      </w:r>
    </w:p>
    <w:p w14:paraId="23244DAB" w14:textId="355B6471" w:rsidR="00DA715B" w:rsidRPr="00DA715B" w:rsidRDefault="00DA715B" w:rsidP="00FF7546">
      <w:pPr>
        <w:pStyle w:val="Paragrafoelenco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A715B">
        <w:rPr>
          <w:rFonts w:asciiTheme="majorHAnsi" w:hAnsiTheme="majorHAnsi"/>
          <w:b/>
          <w:sz w:val="28"/>
          <w:szCs w:val="28"/>
        </w:rPr>
        <w:t>Gestione</w:t>
      </w:r>
      <w:proofErr w:type="spellEnd"/>
      <w:r w:rsidRPr="00DA715B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A715B">
        <w:rPr>
          <w:rFonts w:asciiTheme="majorHAnsi" w:hAnsiTheme="majorHAnsi"/>
          <w:b/>
          <w:sz w:val="28"/>
          <w:szCs w:val="28"/>
        </w:rPr>
        <w:t>Utente</w:t>
      </w:r>
      <w:proofErr w:type="spellEnd"/>
    </w:p>
    <w:p w14:paraId="30BB3ED2" w14:textId="4CEF0BC9" w:rsidR="00DA715B" w:rsidRDefault="00DA715B" w:rsidP="00FF7546">
      <w:pPr>
        <w:pStyle w:val="Paragrafoelenco"/>
        <w:numPr>
          <w:ilvl w:val="2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Login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DA715B" w14:paraId="3CDD462F" w14:textId="1E8D179C" w:rsidTr="00DA715B">
        <w:tc>
          <w:tcPr>
            <w:tcW w:w="1166" w:type="dxa"/>
            <w:shd w:val="clear" w:color="auto" w:fill="0070C0"/>
          </w:tcPr>
          <w:p w14:paraId="24A72FB0" w14:textId="34794AB1" w:rsidR="00DA715B" w:rsidRPr="00DA715B" w:rsidRDefault="00DA715B" w:rsidP="00DA715B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CF88ED" w14:textId="7788E6E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TC_1.1_1</w:t>
            </w:r>
          </w:p>
        </w:tc>
      </w:tr>
      <w:tr w:rsidR="00DA715B" w14:paraId="448959BE" w14:textId="25C4A9FE" w:rsidTr="00DA715B">
        <w:tc>
          <w:tcPr>
            <w:tcW w:w="1166" w:type="dxa"/>
            <w:shd w:val="clear" w:color="auto" w:fill="0070C0"/>
          </w:tcPr>
          <w:p w14:paraId="0FDA4B59" w14:textId="7F713132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BA2A1A" w14:textId="540C8E8D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DA715B" w:rsidRPr="009F390D" w14:paraId="37FA05B1" w14:textId="74EDDD17" w:rsidTr="00DA715B">
        <w:tc>
          <w:tcPr>
            <w:tcW w:w="1166" w:type="dxa"/>
            <w:shd w:val="clear" w:color="auto" w:fill="0070C0"/>
          </w:tcPr>
          <w:p w14:paraId="6444A1A4" w14:textId="1E9E763A" w:rsidR="00DA715B" w:rsidRPr="00DA715B" w:rsidRDefault="00DA715B" w:rsidP="00DA715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47BDA7" w14:textId="2C7F45B5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DA715B" w:rsidRPr="009F390D" w14:paraId="14122A17" w14:textId="2F43AB14" w:rsidTr="00DA715B">
        <w:tc>
          <w:tcPr>
            <w:tcW w:w="1166" w:type="dxa"/>
            <w:shd w:val="clear" w:color="auto" w:fill="0070C0"/>
          </w:tcPr>
          <w:p w14:paraId="0DB92D79" w14:textId="30F0C55D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6BF911B" w14:textId="77777777" w:rsidR="00DA715B" w:rsidRPr="00DA715B" w:rsidRDefault="00DA715B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7D89B04" w14:textId="0E29055E" w:rsidR="00DA715B" w:rsidRDefault="00DA715B" w:rsidP="00FF7546">
            <w:pPr>
              <w:pStyle w:val="Paragrafoelenco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8AFFFDA" w14:textId="77777777" w:rsid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DA715B" w14:paraId="789BC1A2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1160F827" w14:textId="2B5EAA57" w:rsidR="00DA715B" w:rsidRDefault="00DA715B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01CB6C0" w14:textId="44E8E55C" w:rsidR="00DA715B" w:rsidRDefault="00100445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  <w:tr w:rsidR="00DA715B" w14:paraId="66E3D27F" w14:textId="77777777" w:rsidTr="00DA715B">
              <w:trPr>
                <w:trHeight w:val="389"/>
              </w:trPr>
              <w:tc>
                <w:tcPr>
                  <w:tcW w:w="2742" w:type="dxa"/>
                </w:tcPr>
                <w:p w14:paraId="0A60548C" w14:textId="12543137" w:rsidR="00DA715B" w:rsidRDefault="00DA715B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2C983988" w14:textId="77777777" w:rsidR="00DA715B" w:rsidRDefault="00DA715B" w:rsidP="00DA715B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6A98AE0" w14:textId="1141ABCA" w:rsid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F6813E4" w14:textId="77777777" w:rsid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6BB714" w14:textId="1E8999CE" w:rsidR="00DA715B" w:rsidRDefault="00DA715B" w:rsidP="00FF7546">
            <w:pPr>
              <w:pStyle w:val="Paragrafoelenco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206D7F6" w14:textId="52F725A3" w:rsidR="00DA715B" w:rsidRPr="00DA715B" w:rsidRDefault="00DA715B" w:rsidP="00DA715B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DA715B" w:rsidRPr="009F390D" w14:paraId="583FF75E" w14:textId="6B97CCF5" w:rsidTr="00DA715B">
        <w:tc>
          <w:tcPr>
            <w:tcW w:w="1166" w:type="dxa"/>
            <w:shd w:val="clear" w:color="auto" w:fill="0070C0"/>
          </w:tcPr>
          <w:p w14:paraId="17E57180" w14:textId="0BB02467" w:rsidR="00DA715B" w:rsidRDefault="00DA715B" w:rsidP="00DA71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99ED5FB" w14:textId="536BC2C3" w:rsidR="00DA715B" w:rsidRPr="007C3A80" w:rsidRDefault="003B4242" w:rsidP="00DA715B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 poiché non rispetta</w:t>
            </w:r>
            <w:r w:rsidR="000543A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il formato e-mail.</w:t>
            </w:r>
          </w:p>
        </w:tc>
      </w:tr>
    </w:tbl>
    <w:p w14:paraId="0514E1EA" w14:textId="0E383F10" w:rsidR="00DA715B" w:rsidRDefault="00DA715B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9C0B77C" w14:textId="77777777" w:rsidTr="000615D2">
        <w:tc>
          <w:tcPr>
            <w:tcW w:w="1166" w:type="dxa"/>
            <w:shd w:val="clear" w:color="auto" w:fill="0070C0"/>
          </w:tcPr>
          <w:p w14:paraId="6188B6F0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DEFDF0" w14:textId="6297B909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C3A80" w:rsidRPr="00DA715B" w14:paraId="4FE8AED8" w14:textId="77777777" w:rsidTr="000615D2">
        <w:tc>
          <w:tcPr>
            <w:tcW w:w="1166" w:type="dxa"/>
            <w:shd w:val="clear" w:color="auto" w:fill="0070C0"/>
          </w:tcPr>
          <w:p w14:paraId="414BB49D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05CB71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9F390D" w14:paraId="17AC5DAE" w14:textId="77777777" w:rsidTr="000615D2">
        <w:tc>
          <w:tcPr>
            <w:tcW w:w="1166" w:type="dxa"/>
            <w:shd w:val="clear" w:color="auto" w:fill="0070C0"/>
          </w:tcPr>
          <w:p w14:paraId="2C8864DE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926EAB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9F390D" w14:paraId="637871A5" w14:textId="77777777" w:rsidTr="000615D2">
        <w:tc>
          <w:tcPr>
            <w:tcW w:w="1166" w:type="dxa"/>
            <w:shd w:val="clear" w:color="auto" w:fill="0070C0"/>
          </w:tcPr>
          <w:p w14:paraId="4A92A198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A1BAB45" w14:textId="77777777" w:rsidR="00100445" w:rsidRPr="00DA715B" w:rsidRDefault="00100445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F0929EE" w14:textId="77777777" w:rsidR="007C3A80" w:rsidRDefault="007C3A80" w:rsidP="00FF7546">
            <w:pPr>
              <w:pStyle w:val="Paragrafoelenco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0D9A6A81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57B1756C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7F47E92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79A8B194" w14:textId="35FAA8BD" w:rsidR="007C3A80" w:rsidRDefault="00100445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@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  <w:r w:rsidR="00060537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ail</w:t>
                  </w:r>
                  <w:r w:rsidR="007F653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</w:t>
                  </w:r>
                  <w:r w:rsidR="00C03559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</w:t>
                  </w:r>
                </w:p>
              </w:tc>
            </w:tr>
            <w:tr w:rsidR="007C3A80" w14:paraId="29559D5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4DF29769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6EA7758D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4818A23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9D4CC4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6ABD6" w14:textId="2B6640A2" w:rsidR="007C3A80" w:rsidRDefault="007C3A80" w:rsidP="00FF7546">
            <w:pPr>
              <w:pStyle w:val="Paragrafoelenco"/>
              <w:numPr>
                <w:ilvl w:val="0"/>
                <w:numId w:val="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L’utente clicca sul </w:t>
            </w:r>
            <w:proofErr w:type="spellStart"/>
            <w:proofErr w:type="gramStart"/>
            <w:r w:rsidR="00BD53ED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pulsante”Accedi</w:t>
            </w:r>
            <w:proofErr w:type="spellEnd"/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04ADFCC" w14:textId="77777777" w:rsidR="007C3A80" w:rsidRPr="00DA715B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9F390D" w14:paraId="2B3985A6" w14:textId="77777777" w:rsidTr="000615D2">
        <w:tc>
          <w:tcPr>
            <w:tcW w:w="1166" w:type="dxa"/>
            <w:shd w:val="clear" w:color="auto" w:fill="0070C0"/>
          </w:tcPr>
          <w:p w14:paraId="1EACAD4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180F4BB" w14:textId="0171FA8E" w:rsidR="007C3A80" w:rsidRPr="003B4242" w:rsidRDefault="003B4242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B4242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login non va a buon fine</w:t>
            </w:r>
            <w:r w:rsid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poiché</w:t>
            </w:r>
            <w:r w:rsidR="001001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l’e-mail non esiste</w:t>
            </w:r>
            <w:r w:rsidR="00D8699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nel sistema.</w:t>
            </w:r>
          </w:p>
        </w:tc>
      </w:tr>
    </w:tbl>
    <w:p w14:paraId="1ED80D73" w14:textId="642E0E2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5E1E1B5" w14:textId="559CBA0A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899F0F0" w14:textId="44BD2930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27E1F5F9" w14:textId="77777777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03EA343F" w14:textId="77777777" w:rsidTr="000615D2">
        <w:tc>
          <w:tcPr>
            <w:tcW w:w="1166" w:type="dxa"/>
            <w:shd w:val="clear" w:color="auto" w:fill="0070C0"/>
          </w:tcPr>
          <w:p w14:paraId="12D9F9BB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4E24E5" w14:textId="1CDE6373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C3A80" w:rsidRPr="00DA715B" w14:paraId="63A9998E" w14:textId="77777777" w:rsidTr="000615D2">
        <w:tc>
          <w:tcPr>
            <w:tcW w:w="1166" w:type="dxa"/>
            <w:shd w:val="clear" w:color="auto" w:fill="0070C0"/>
          </w:tcPr>
          <w:p w14:paraId="4AE2FA3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0A561E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1.1</w:t>
            </w:r>
          </w:p>
        </w:tc>
      </w:tr>
      <w:tr w:rsidR="007C3A80" w:rsidRPr="009F390D" w14:paraId="461D6613" w14:textId="77777777" w:rsidTr="000615D2">
        <w:tc>
          <w:tcPr>
            <w:tcW w:w="1166" w:type="dxa"/>
            <w:shd w:val="clear" w:color="auto" w:fill="0070C0"/>
          </w:tcPr>
          <w:p w14:paraId="7C74D717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6C9859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9F390D" w14:paraId="2C84DF81" w14:textId="77777777" w:rsidTr="000615D2">
        <w:tc>
          <w:tcPr>
            <w:tcW w:w="1166" w:type="dxa"/>
            <w:shd w:val="clear" w:color="auto" w:fill="0070C0"/>
          </w:tcPr>
          <w:p w14:paraId="70E1B546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F43E7C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0DDEDC" w14:textId="77777777" w:rsidR="007C3A80" w:rsidRDefault="007C3A80" w:rsidP="00FF7546">
            <w:pPr>
              <w:pStyle w:val="Paragrafoelenco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352B6029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20693A8A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5C14CE3F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39406C" w14:textId="09D9D485" w:rsidR="007C3A80" w:rsidRDefault="00055E2E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mail.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it</w:t>
                  </w:r>
                </w:p>
              </w:tc>
            </w:tr>
            <w:tr w:rsidR="007C3A80" w14:paraId="5826B9B5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7FF788A9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5642B501" w14:textId="329A8575" w:rsidR="007C3A80" w:rsidRDefault="00100445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</w:t>
                  </w:r>
                </w:p>
              </w:tc>
            </w:tr>
          </w:tbl>
          <w:p w14:paraId="60AF467E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F3045A3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9EC4D57" w14:textId="6805F42D" w:rsidR="007C3A80" w:rsidRDefault="007C3A80" w:rsidP="00FF7546">
            <w:pPr>
              <w:pStyle w:val="Paragrafoelenco"/>
              <w:numPr>
                <w:ilvl w:val="0"/>
                <w:numId w:val="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95FD541" w14:textId="77777777" w:rsidR="007C3A80" w:rsidRPr="00DA715B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9F390D" w14:paraId="0438625A" w14:textId="77777777" w:rsidTr="000615D2">
        <w:tc>
          <w:tcPr>
            <w:tcW w:w="1166" w:type="dxa"/>
            <w:shd w:val="clear" w:color="auto" w:fill="0070C0"/>
          </w:tcPr>
          <w:p w14:paraId="007F16E2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69D865D" w14:textId="68F7C5DA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non va a buon fine </w:t>
            </w:r>
            <w:proofErr w:type="spellStart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poichè</w:t>
            </w:r>
            <w:proofErr w:type="spellEnd"/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la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password non è corretta.</w:t>
            </w:r>
          </w:p>
        </w:tc>
      </w:tr>
    </w:tbl>
    <w:p w14:paraId="62668A71" w14:textId="182C165D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C3A80" w:rsidRPr="00DA715B" w14:paraId="49E7C53A" w14:textId="77777777" w:rsidTr="000615D2">
        <w:tc>
          <w:tcPr>
            <w:tcW w:w="1166" w:type="dxa"/>
            <w:shd w:val="clear" w:color="auto" w:fill="0070C0"/>
          </w:tcPr>
          <w:p w14:paraId="57AC2634" w14:textId="77777777" w:rsidR="007C3A80" w:rsidRPr="00DA715B" w:rsidRDefault="007C3A80" w:rsidP="000615D2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4270A3" w14:textId="232AD590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C0355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7C3A80" w:rsidRPr="00DA715B" w14:paraId="3B782055" w14:textId="77777777" w:rsidTr="000615D2">
        <w:tc>
          <w:tcPr>
            <w:tcW w:w="1166" w:type="dxa"/>
            <w:shd w:val="clear" w:color="auto" w:fill="0070C0"/>
          </w:tcPr>
          <w:p w14:paraId="5B861BC3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E3E294" w14:textId="1DBB174D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DD5253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C3A80" w:rsidRPr="00BD53ED" w14:paraId="1876A82F" w14:textId="77777777" w:rsidTr="000615D2">
        <w:tc>
          <w:tcPr>
            <w:tcW w:w="1166" w:type="dxa"/>
            <w:shd w:val="clear" w:color="auto" w:fill="0070C0"/>
          </w:tcPr>
          <w:p w14:paraId="0A7D2B2F" w14:textId="77777777" w:rsidR="007C3A80" w:rsidRPr="00DA715B" w:rsidRDefault="007C3A80" w:rsidP="000615D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EEE566E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si trova nella pagina di Benvenuto.</w:t>
            </w:r>
          </w:p>
        </w:tc>
      </w:tr>
      <w:tr w:rsidR="007C3A80" w:rsidRPr="00BD53ED" w14:paraId="37CB8B15" w14:textId="77777777" w:rsidTr="000615D2">
        <w:tc>
          <w:tcPr>
            <w:tcW w:w="1166" w:type="dxa"/>
            <w:shd w:val="clear" w:color="auto" w:fill="0070C0"/>
          </w:tcPr>
          <w:p w14:paraId="1B1ECE0C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7D353F7" w14:textId="77777777" w:rsidR="007C3A80" w:rsidRPr="00DA715B" w:rsidRDefault="007C3A80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148E7A5" w14:textId="77777777" w:rsidR="007C3A80" w:rsidRDefault="007C3A80" w:rsidP="00FF7546">
            <w:pPr>
              <w:pStyle w:val="Paragrafoelenco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inserisce I seguenti dati:</w:t>
            </w:r>
          </w:p>
          <w:p w14:paraId="74EB98A1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C3A80" w14:paraId="6A85EB54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0D4B43B7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B717443" w14:textId="578A6E65" w:rsidR="007C3A80" w:rsidRDefault="00055E2E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</w:t>
                  </w:r>
                  <w:r w:rsidR="00100445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mail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  <w:tr w:rsidR="007C3A80" w14:paraId="1154B670" w14:textId="77777777" w:rsidTr="000615D2">
              <w:trPr>
                <w:trHeight w:val="389"/>
              </w:trPr>
              <w:tc>
                <w:tcPr>
                  <w:tcW w:w="2742" w:type="dxa"/>
                </w:tcPr>
                <w:p w14:paraId="2EA1F02D" w14:textId="77777777" w:rsidR="007C3A80" w:rsidRDefault="007C3A80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Password:</w:t>
                  </w:r>
                </w:p>
              </w:tc>
              <w:tc>
                <w:tcPr>
                  <w:tcW w:w="2741" w:type="dxa"/>
                </w:tcPr>
                <w:p w14:paraId="1587AF17" w14:textId="1F92D001" w:rsidR="007C3A80" w:rsidRDefault="00055E2E" w:rsidP="000615D2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PentiumD</w:t>
                  </w:r>
                  <w:proofErr w:type="spellEnd"/>
                </w:p>
              </w:tc>
            </w:tr>
          </w:tbl>
          <w:p w14:paraId="79E79930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ECB09C" w14:textId="77777777" w:rsidR="007C3A80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7403959" w14:textId="57771EE3" w:rsidR="007C3A80" w:rsidRDefault="007C3A80" w:rsidP="00FF7546">
            <w:pPr>
              <w:pStyle w:val="Paragrafoelenco"/>
              <w:numPr>
                <w:ilvl w:val="0"/>
                <w:numId w:val="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 clicca sul pulsante “</w:t>
            </w:r>
            <w:r w:rsidR="007F6531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Accedi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5E4DBA9" w14:textId="77777777" w:rsidR="007C3A80" w:rsidRPr="00DA715B" w:rsidRDefault="007C3A80" w:rsidP="000615D2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C3A80" w:rsidRPr="00BD53ED" w14:paraId="1A1D43C3" w14:textId="77777777" w:rsidTr="000615D2">
        <w:tc>
          <w:tcPr>
            <w:tcW w:w="1166" w:type="dxa"/>
            <w:shd w:val="clear" w:color="auto" w:fill="0070C0"/>
          </w:tcPr>
          <w:p w14:paraId="16A3704F" w14:textId="77777777" w:rsidR="007C3A80" w:rsidRDefault="007C3A80" w:rsidP="000615D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184BB6" w14:textId="58917A3B" w:rsidR="007C3A80" w:rsidRPr="00055E2E" w:rsidRDefault="00055E2E" w:rsidP="000615D2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055E2E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Il login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va a buon fine poiché i dati inseriti </w:t>
            </w:r>
            <w:r w:rsidR="006B5C39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rispettan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o tutte le condizioni.</w:t>
            </w:r>
          </w:p>
        </w:tc>
      </w:tr>
    </w:tbl>
    <w:p w14:paraId="6E62999E" w14:textId="681BA00C" w:rsidR="007C3A80" w:rsidRDefault="007C3A80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06D7CF6B" w14:textId="203CF44B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D74B278" w14:textId="60EF7B89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5E631DB8" w14:textId="1B780BB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67662639" w14:textId="54D54221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1456DBA2" w14:textId="6334A20D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7539C282" w14:textId="77777777" w:rsidR="000543AC" w:rsidRDefault="000543AC" w:rsidP="00DA715B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p w14:paraId="3023275F" w14:textId="75432C65" w:rsidR="00B35FF0" w:rsidRPr="00B35FF0" w:rsidRDefault="00B35FF0" w:rsidP="00B35FF0">
      <w:pPr>
        <w:pStyle w:val="Paragrafoelenco"/>
        <w:numPr>
          <w:ilvl w:val="2"/>
          <w:numId w:val="3"/>
        </w:numPr>
        <w:rPr>
          <w:rFonts w:asciiTheme="majorHAnsi" w:hAnsiTheme="majorHAnsi"/>
          <w:b/>
          <w:sz w:val="24"/>
          <w:szCs w:val="24"/>
          <w:lang w:val="it-IT"/>
        </w:rPr>
      </w:pPr>
      <w:r w:rsidRPr="00B35FF0">
        <w:rPr>
          <w:rFonts w:asciiTheme="majorHAnsi" w:hAnsiTheme="majorHAnsi"/>
          <w:b/>
          <w:sz w:val="24"/>
          <w:szCs w:val="24"/>
          <w:lang w:val="it-IT"/>
        </w:rPr>
        <w:t>Cambio E-Mail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B771207" w14:textId="77777777" w:rsidTr="002219BF">
        <w:tc>
          <w:tcPr>
            <w:tcW w:w="1166" w:type="dxa"/>
            <w:shd w:val="clear" w:color="auto" w:fill="0070C0"/>
          </w:tcPr>
          <w:p w14:paraId="28A28F85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7F689DB4" w14:textId="6DDB6F38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_1</w:t>
            </w:r>
          </w:p>
        </w:tc>
      </w:tr>
      <w:tr w:rsidR="00B35FF0" w:rsidRPr="00DA715B" w14:paraId="4280DC1A" w14:textId="77777777" w:rsidTr="002219BF">
        <w:tc>
          <w:tcPr>
            <w:tcW w:w="1166" w:type="dxa"/>
            <w:shd w:val="clear" w:color="auto" w:fill="0070C0"/>
          </w:tcPr>
          <w:p w14:paraId="51FB7853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743E3A4" w14:textId="230EB11B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BD53ED" w14:paraId="2F3F832F" w14:textId="77777777" w:rsidTr="002219BF">
        <w:tc>
          <w:tcPr>
            <w:tcW w:w="1166" w:type="dxa"/>
            <w:shd w:val="clear" w:color="auto" w:fill="0070C0"/>
          </w:tcPr>
          <w:p w14:paraId="64889CE5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F7FA05" w14:textId="2B4D1F51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77F42993" w14:textId="77777777" w:rsidTr="002219BF">
        <w:tc>
          <w:tcPr>
            <w:tcW w:w="1166" w:type="dxa"/>
            <w:shd w:val="clear" w:color="auto" w:fill="0070C0"/>
          </w:tcPr>
          <w:p w14:paraId="32987519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DD0FD73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97F58C" w14:textId="26F47B15" w:rsidR="00B35FF0" w:rsidRDefault="00B35FF0" w:rsidP="00A35C3E">
            <w:pPr>
              <w:pStyle w:val="Paragrafoelenco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C228FFA" w14:textId="080A1028" w:rsidR="00B35FF0" w:rsidRDefault="00B35FF0" w:rsidP="00A35C3E">
            <w:pPr>
              <w:pStyle w:val="Paragrafoelenco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1B3F4B8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07DD5DF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FC0103C" w14:textId="77777777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163B9C06" w14:textId="77777777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</w:t>
                  </w:r>
                </w:p>
              </w:tc>
            </w:tr>
          </w:tbl>
          <w:p w14:paraId="3F915869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5F97F39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9287B3" w14:textId="2FF3EF34" w:rsidR="00B35FF0" w:rsidRDefault="00B35FF0" w:rsidP="00A35C3E">
            <w:pPr>
              <w:pStyle w:val="Paragrafoelenco"/>
              <w:numPr>
                <w:ilvl w:val="0"/>
                <w:numId w:val="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36C9747" w14:textId="77777777" w:rsidR="00B35FF0" w:rsidRPr="00DA715B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BD53ED" w14:paraId="2188873F" w14:textId="77777777" w:rsidTr="002219BF">
        <w:tc>
          <w:tcPr>
            <w:tcW w:w="1166" w:type="dxa"/>
            <w:shd w:val="clear" w:color="auto" w:fill="0070C0"/>
          </w:tcPr>
          <w:p w14:paraId="6CEBE1BD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3FFAE2" w14:textId="26CE3410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il formato.</w:t>
            </w:r>
          </w:p>
        </w:tc>
      </w:tr>
    </w:tbl>
    <w:p w14:paraId="6EFE22F7" w14:textId="7CED89C8" w:rsidR="004808C1" w:rsidRDefault="004808C1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35FF0" w:rsidRPr="00DA715B" w14:paraId="6AF871DD" w14:textId="77777777" w:rsidTr="002219BF">
        <w:tc>
          <w:tcPr>
            <w:tcW w:w="1166" w:type="dxa"/>
            <w:shd w:val="clear" w:color="auto" w:fill="0070C0"/>
          </w:tcPr>
          <w:p w14:paraId="05C0F85D" w14:textId="77777777" w:rsidR="00B35FF0" w:rsidRPr="00DA715B" w:rsidRDefault="00B35FF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704B74A" w14:textId="2F08551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DA715B" w14:paraId="051C8ED8" w14:textId="77777777" w:rsidTr="002219BF">
        <w:tc>
          <w:tcPr>
            <w:tcW w:w="1166" w:type="dxa"/>
            <w:shd w:val="clear" w:color="auto" w:fill="0070C0"/>
          </w:tcPr>
          <w:p w14:paraId="58351F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FDA12A" w14:textId="5D1E82C6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7A0CB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B35FF0" w:rsidRPr="00BD53ED" w14:paraId="455E69FA" w14:textId="77777777" w:rsidTr="002219BF">
        <w:tc>
          <w:tcPr>
            <w:tcW w:w="1166" w:type="dxa"/>
            <w:shd w:val="clear" w:color="auto" w:fill="0070C0"/>
          </w:tcPr>
          <w:p w14:paraId="33A0ABFE" w14:textId="77777777" w:rsidR="00B35FF0" w:rsidRPr="00DA715B" w:rsidRDefault="00B35FF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5F2F99A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B35FF0" w:rsidRPr="00DA715B" w14:paraId="100CE468" w14:textId="77777777" w:rsidTr="002219BF">
        <w:tc>
          <w:tcPr>
            <w:tcW w:w="1166" w:type="dxa"/>
            <w:shd w:val="clear" w:color="auto" w:fill="0070C0"/>
          </w:tcPr>
          <w:p w14:paraId="52147E46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73D3731" w14:textId="77777777" w:rsidR="00B35FF0" w:rsidRPr="00DA715B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27B44FF" w14:textId="77777777" w:rsidR="00B35FF0" w:rsidRDefault="00B35FF0" w:rsidP="00A35C3E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4E129738" w14:textId="17B98D27" w:rsidR="00B35FF0" w:rsidRDefault="00B35FF0" w:rsidP="00A35C3E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A401C1C" w14:textId="77777777" w:rsidR="00B35FF0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35FF0" w14:paraId="41E8A5D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88323B5" w14:textId="77777777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69FD9FCF" w14:textId="74A9F610" w:rsidR="00B35FF0" w:rsidRDefault="00B35FF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m@m.it</w:t>
                  </w:r>
                </w:p>
              </w:tc>
            </w:tr>
          </w:tbl>
          <w:p w14:paraId="51E4A47D" w14:textId="77777777" w:rsidR="00B35FF0" w:rsidRPr="00B35FF0" w:rsidRDefault="00B35FF0" w:rsidP="00B35FF0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B874319" w14:textId="77777777" w:rsidR="00B35FF0" w:rsidRDefault="00B35FF0" w:rsidP="00A35C3E">
            <w:pPr>
              <w:pStyle w:val="Paragrafoelenco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F26014F" w14:textId="77777777" w:rsidR="00B35FF0" w:rsidRPr="00DA715B" w:rsidRDefault="00B35FF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35FF0" w:rsidRPr="00BD53ED" w14:paraId="67184FFA" w14:textId="77777777" w:rsidTr="002219BF">
        <w:tc>
          <w:tcPr>
            <w:tcW w:w="1166" w:type="dxa"/>
            <w:shd w:val="clear" w:color="auto" w:fill="0070C0"/>
          </w:tcPr>
          <w:p w14:paraId="59A31FCE" w14:textId="77777777" w:rsidR="00B35FF0" w:rsidRDefault="00B35FF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207FA40" w14:textId="4F820EB1" w:rsidR="00B35FF0" w:rsidRPr="007C3A80" w:rsidRDefault="00B35FF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non rispetta la lunghezza minima.</w:t>
            </w:r>
          </w:p>
        </w:tc>
      </w:tr>
    </w:tbl>
    <w:p w14:paraId="3FCBBA90" w14:textId="77777777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792FE6D1" w14:textId="77777777" w:rsidTr="002219BF">
        <w:tc>
          <w:tcPr>
            <w:tcW w:w="1166" w:type="dxa"/>
            <w:shd w:val="clear" w:color="auto" w:fill="0070C0"/>
          </w:tcPr>
          <w:p w14:paraId="6D10807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1E29A2" w14:textId="504D7F2B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TC_1.2_3</w:t>
            </w:r>
          </w:p>
        </w:tc>
      </w:tr>
      <w:tr w:rsidR="007A0CB5" w:rsidRPr="00DA715B" w14:paraId="66A74C42" w14:textId="77777777" w:rsidTr="002219BF">
        <w:tc>
          <w:tcPr>
            <w:tcW w:w="1166" w:type="dxa"/>
            <w:shd w:val="clear" w:color="auto" w:fill="0070C0"/>
          </w:tcPr>
          <w:p w14:paraId="3DB6DE4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B79470B" w14:textId="6B84EC03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BD53ED" w14:paraId="7EF4D5A1" w14:textId="77777777" w:rsidTr="002219BF">
        <w:tc>
          <w:tcPr>
            <w:tcW w:w="1166" w:type="dxa"/>
            <w:shd w:val="clear" w:color="auto" w:fill="0070C0"/>
          </w:tcPr>
          <w:p w14:paraId="3B2562F5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5228D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0039FC04" w14:textId="77777777" w:rsidTr="002219BF">
        <w:tc>
          <w:tcPr>
            <w:tcW w:w="1166" w:type="dxa"/>
            <w:shd w:val="clear" w:color="auto" w:fill="0070C0"/>
          </w:tcPr>
          <w:p w14:paraId="11B47D6C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43C5C7E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B539D2" w14:textId="77777777" w:rsidR="007A0CB5" w:rsidRDefault="007A0CB5" w:rsidP="00A35C3E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05780449" w14:textId="78176F5E" w:rsidR="007A0CB5" w:rsidRDefault="007A0CB5" w:rsidP="00A35C3E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8491393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72F06F9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680CAF0" w14:textId="77777777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25F63F8B" w14:textId="2EB4A321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mario@mail</w:t>
                  </w:r>
                  <w:r w:rsidR="008F255E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.it</w:t>
                  </w:r>
                </w:p>
              </w:tc>
            </w:tr>
          </w:tbl>
          <w:p w14:paraId="0CF6DC1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5670499" w14:textId="77777777" w:rsidR="007A0CB5" w:rsidRDefault="007A0CB5" w:rsidP="00A35C3E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Clicca su “Conferma”</w:t>
            </w:r>
          </w:p>
          <w:p w14:paraId="0C28470A" w14:textId="77777777" w:rsidR="007A0CB5" w:rsidRPr="00DA715B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BD53ED" w14:paraId="0A905ADC" w14:textId="77777777" w:rsidTr="002219BF">
        <w:tc>
          <w:tcPr>
            <w:tcW w:w="1166" w:type="dxa"/>
            <w:shd w:val="clear" w:color="auto" w:fill="0070C0"/>
          </w:tcPr>
          <w:p w14:paraId="4B85CD77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2827EB" w14:textId="0DE5F1E9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 la e-mail è già presente nel database di sistema.</w:t>
            </w:r>
          </w:p>
        </w:tc>
      </w:tr>
    </w:tbl>
    <w:p w14:paraId="34757D6D" w14:textId="77E4F77B" w:rsidR="00B35FF0" w:rsidRDefault="00B35FF0" w:rsidP="000615D2">
      <w:pPr>
        <w:rPr>
          <w:rFonts w:ascii="Arial" w:eastAsia="Times New Roman" w:hAnsi="Arial" w:cs="Arial"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0463FAB0" w14:textId="77777777" w:rsidTr="002219BF">
        <w:tc>
          <w:tcPr>
            <w:tcW w:w="1166" w:type="dxa"/>
            <w:shd w:val="clear" w:color="auto" w:fill="0070C0"/>
          </w:tcPr>
          <w:p w14:paraId="16B573B7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A24E4A2" w14:textId="547C63EA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TC_1.2_4</w:t>
            </w:r>
          </w:p>
        </w:tc>
      </w:tr>
      <w:tr w:rsidR="007A0CB5" w:rsidRPr="00DA715B" w14:paraId="05075B48" w14:textId="77777777" w:rsidTr="002219BF">
        <w:tc>
          <w:tcPr>
            <w:tcW w:w="1166" w:type="dxa"/>
            <w:shd w:val="clear" w:color="auto" w:fill="0070C0"/>
          </w:tcPr>
          <w:p w14:paraId="0A94F1A1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06701A" w14:textId="0AE358D5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0CB5" w:rsidRPr="00BD53ED" w14:paraId="72D6C9E2" w14:textId="77777777" w:rsidTr="002219BF">
        <w:tc>
          <w:tcPr>
            <w:tcW w:w="1166" w:type="dxa"/>
            <w:shd w:val="clear" w:color="auto" w:fill="0070C0"/>
          </w:tcPr>
          <w:p w14:paraId="064597BA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6DA616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1FF3B496" w14:textId="77777777" w:rsidTr="002219BF">
        <w:tc>
          <w:tcPr>
            <w:tcW w:w="1166" w:type="dxa"/>
            <w:shd w:val="clear" w:color="auto" w:fill="0070C0"/>
          </w:tcPr>
          <w:p w14:paraId="350BE8C6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24EDCF92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40CD22" w14:textId="77777777" w:rsidR="007A0CB5" w:rsidRDefault="007A0CB5" w:rsidP="00A35C3E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e-mail”</w:t>
            </w:r>
          </w:p>
          <w:p w14:paraId="1B0A7AEE" w14:textId="1298B712" w:rsidR="007A0CB5" w:rsidRDefault="007A0CB5" w:rsidP="00A35C3E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Compila 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C1AAD50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8A140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677C063" w14:textId="77777777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E-mail:</w:t>
                  </w:r>
                </w:p>
              </w:tc>
              <w:tc>
                <w:tcPr>
                  <w:tcW w:w="2741" w:type="dxa"/>
                </w:tcPr>
                <w:p w14:paraId="5B1C6636" w14:textId="195C6CFB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mario@gmail.com</w:t>
                  </w:r>
                </w:p>
              </w:tc>
            </w:tr>
          </w:tbl>
          <w:p w14:paraId="2B30799D" w14:textId="77777777" w:rsidR="007A0CB5" w:rsidRPr="00B35FF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640BE" w14:textId="77777777" w:rsidR="007A0CB5" w:rsidRDefault="007A0CB5" w:rsidP="00A35C3E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53DEA884" w14:textId="77777777" w:rsidR="007A0CB5" w:rsidRPr="00DA715B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BD53ED" w14:paraId="23D441C4" w14:textId="77777777" w:rsidTr="002219BF">
        <w:tc>
          <w:tcPr>
            <w:tcW w:w="1166" w:type="dxa"/>
            <w:shd w:val="clear" w:color="auto" w:fill="0070C0"/>
          </w:tcPr>
          <w:p w14:paraId="63638FC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904C83" w14:textId="4F665330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vengono rispettate tutte le condizioni.</w:t>
            </w:r>
          </w:p>
        </w:tc>
      </w:tr>
    </w:tbl>
    <w:p w14:paraId="25F72E3C" w14:textId="23922983" w:rsidR="007A0CB5" w:rsidRPr="007A0CB5" w:rsidRDefault="007A0CB5" w:rsidP="000615D2">
      <w:pPr>
        <w:rPr>
          <w:rFonts w:asciiTheme="majorHAnsi" w:eastAsia="Times New Roman" w:hAnsiTheme="majorHAnsi" w:cs="Arial"/>
          <w:color w:val="auto"/>
          <w:sz w:val="24"/>
          <w:szCs w:val="24"/>
          <w:lang w:val="it-IT" w:eastAsia="en-US"/>
        </w:rPr>
      </w:pPr>
    </w:p>
    <w:p w14:paraId="394F4E99" w14:textId="4FF0A202" w:rsidR="007A0CB5" w:rsidRPr="007A0CB5" w:rsidRDefault="007A0CB5" w:rsidP="007A0CB5">
      <w:pPr>
        <w:pStyle w:val="Paragrafoelenco"/>
        <w:numPr>
          <w:ilvl w:val="2"/>
          <w:numId w:val="3"/>
        </w:numPr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</w:pPr>
      <w:r w:rsidRPr="007A0CB5">
        <w:rPr>
          <w:rFonts w:asciiTheme="majorHAnsi" w:eastAsia="Times New Roman" w:hAnsiTheme="majorHAnsi" w:cs="Arial"/>
          <w:b/>
          <w:color w:val="auto"/>
          <w:sz w:val="24"/>
          <w:szCs w:val="24"/>
          <w:lang w:val="it-IT" w:eastAsia="en-US"/>
        </w:rPr>
        <w:t>Cambio Password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A0CB5" w:rsidRPr="00DA715B" w14:paraId="4ED8B3AD" w14:textId="77777777" w:rsidTr="002219BF">
        <w:tc>
          <w:tcPr>
            <w:tcW w:w="1166" w:type="dxa"/>
            <w:shd w:val="clear" w:color="auto" w:fill="0070C0"/>
          </w:tcPr>
          <w:p w14:paraId="4ED38BFD" w14:textId="77777777" w:rsidR="007A0CB5" w:rsidRPr="00DA715B" w:rsidRDefault="007A0CB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AE53FC" w14:textId="7F49FF1C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TC_1.3_1</w:t>
            </w:r>
          </w:p>
        </w:tc>
      </w:tr>
      <w:tr w:rsidR="007A0CB5" w:rsidRPr="00DA715B" w14:paraId="5BF58C51" w14:textId="77777777" w:rsidTr="002219BF">
        <w:tc>
          <w:tcPr>
            <w:tcW w:w="1166" w:type="dxa"/>
            <w:shd w:val="clear" w:color="auto" w:fill="0070C0"/>
          </w:tcPr>
          <w:p w14:paraId="6A71D879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8A97FD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A0CB5" w:rsidRPr="00BD53ED" w14:paraId="32EA438C" w14:textId="77777777" w:rsidTr="002219BF">
        <w:tc>
          <w:tcPr>
            <w:tcW w:w="1166" w:type="dxa"/>
            <w:shd w:val="clear" w:color="auto" w:fill="0070C0"/>
          </w:tcPr>
          <w:p w14:paraId="7614DD3C" w14:textId="77777777" w:rsidR="007A0CB5" w:rsidRPr="00DA715B" w:rsidRDefault="007A0CB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783086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7A0CB5" w:rsidRPr="00DA715B" w14:paraId="4961EF04" w14:textId="77777777" w:rsidTr="002219BF">
        <w:tc>
          <w:tcPr>
            <w:tcW w:w="1166" w:type="dxa"/>
            <w:shd w:val="clear" w:color="auto" w:fill="0070C0"/>
          </w:tcPr>
          <w:p w14:paraId="602E148B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2D70BA9" w14:textId="77777777" w:rsidR="007A0CB5" w:rsidRPr="00DA715B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EE73333" w14:textId="2DFD8D14" w:rsidR="007A0CB5" w:rsidRDefault="007A0CB5" w:rsidP="00A35C3E">
            <w:pPr>
              <w:pStyle w:val="Paragrafoelenco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 Password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6A41F71" w14:textId="76634993" w:rsidR="007A0CB5" w:rsidRDefault="007A0CB5" w:rsidP="00A35C3E">
            <w:pPr>
              <w:pStyle w:val="Paragrafoelenco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1570BE4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A0CB5" w14:paraId="6B1697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36FFB81" w14:textId="2DB27C10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4A1036E4" w14:textId="41F6A786" w:rsidR="007A0CB5" w:rsidRDefault="00753B8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  <w:tr w:rsidR="007A0CB5" w14:paraId="07BE247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5D9EDC" w14:textId="130F9FDE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2DA400C4" w14:textId="77777777" w:rsidR="007A0CB5" w:rsidRDefault="007A0CB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CADBFD6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0A56729" w14:textId="77777777" w:rsidR="007A0CB5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735162" w14:textId="250A7C58" w:rsidR="007A0CB5" w:rsidRDefault="007A0CB5" w:rsidP="00A35C3E">
            <w:pPr>
              <w:pStyle w:val="Paragrafoelenco"/>
              <w:numPr>
                <w:ilvl w:val="0"/>
                <w:numId w:val="1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753B8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705ED00" w14:textId="77777777" w:rsidR="007A0CB5" w:rsidRPr="00DA715B" w:rsidRDefault="007A0CB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A0CB5" w:rsidRPr="00BD53ED" w14:paraId="5DCFF775" w14:textId="77777777" w:rsidTr="002219BF">
        <w:tc>
          <w:tcPr>
            <w:tcW w:w="1166" w:type="dxa"/>
            <w:shd w:val="clear" w:color="auto" w:fill="0070C0"/>
          </w:tcPr>
          <w:p w14:paraId="4D1B5A5F" w14:textId="77777777" w:rsidR="007A0CB5" w:rsidRDefault="007A0CB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66DA43" w14:textId="6FEFF98F" w:rsidR="007A0CB5" w:rsidRPr="007C3A80" w:rsidRDefault="007A0CB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poiché</w:t>
            </w:r>
            <w:r w:rsidR="0018691A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</w:t>
            </w:r>
            <w:r w:rsidR="00A83B0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campi non sono uguali.</w:t>
            </w:r>
          </w:p>
        </w:tc>
      </w:tr>
    </w:tbl>
    <w:p w14:paraId="5A42CE49" w14:textId="16A09E06" w:rsidR="007A0CB5" w:rsidRDefault="007A0CB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ADAF923" w14:textId="2D948CF5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534B" w14:textId="3CB8383E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2526DC1" w14:textId="2F4946AD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EC3ACF8" w14:textId="7777777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7C2BB421" w14:textId="77777777" w:rsidTr="002219BF">
        <w:tc>
          <w:tcPr>
            <w:tcW w:w="1166" w:type="dxa"/>
            <w:shd w:val="clear" w:color="auto" w:fill="0070C0"/>
          </w:tcPr>
          <w:p w14:paraId="3115EB04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0E5D511" w14:textId="4A88312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TC_1.3_2</w:t>
            </w:r>
          </w:p>
        </w:tc>
      </w:tr>
      <w:tr w:rsidR="0018691A" w:rsidRPr="00DA715B" w14:paraId="6FB60B52" w14:textId="77777777" w:rsidTr="002219BF">
        <w:tc>
          <w:tcPr>
            <w:tcW w:w="1166" w:type="dxa"/>
            <w:shd w:val="clear" w:color="auto" w:fill="0070C0"/>
          </w:tcPr>
          <w:p w14:paraId="33AA56B7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8CD86B8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BD53ED" w14:paraId="57B81F52" w14:textId="77777777" w:rsidTr="002219BF">
        <w:tc>
          <w:tcPr>
            <w:tcW w:w="1166" w:type="dxa"/>
            <w:shd w:val="clear" w:color="auto" w:fill="0070C0"/>
          </w:tcPr>
          <w:p w14:paraId="35DD37C2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B0E7C5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65322054" w14:textId="77777777" w:rsidTr="002219BF">
        <w:tc>
          <w:tcPr>
            <w:tcW w:w="1166" w:type="dxa"/>
            <w:shd w:val="clear" w:color="auto" w:fill="0070C0"/>
          </w:tcPr>
          <w:p w14:paraId="4D9673D1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FE60067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AA4356" w14:textId="77777777" w:rsidR="0018691A" w:rsidRDefault="0018691A" w:rsidP="00A35C3E">
            <w:pPr>
              <w:pStyle w:val="Paragrafoelenco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7FE624DD" w14:textId="5B3C2369" w:rsidR="0018691A" w:rsidRDefault="0018691A" w:rsidP="00A35C3E">
            <w:pPr>
              <w:pStyle w:val="Paragrafoelenco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B211E55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4BA86D4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957A06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176F52D" w14:textId="6D6ED324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  <w:tr w:rsidR="0018691A" w14:paraId="19CD989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7752F65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05A804D2" w14:textId="52B7E422" w:rsidR="0018691A" w:rsidRDefault="006D1993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</w:t>
                  </w:r>
                  <w:proofErr w:type="spellEnd"/>
                </w:p>
              </w:tc>
            </w:tr>
          </w:tbl>
          <w:p w14:paraId="7F630049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0EFC44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DF0670A" w14:textId="77777777" w:rsidR="0018691A" w:rsidRDefault="0018691A" w:rsidP="00A35C3E">
            <w:pPr>
              <w:pStyle w:val="Paragrafoelenco"/>
              <w:numPr>
                <w:ilvl w:val="0"/>
                <w:numId w:val="1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AADB62A" w14:textId="77777777" w:rsidR="0018691A" w:rsidRPr="00DA715B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BD53ED" w14:paraId="13DDB502" w14:textId="77777777" w:rsidTr="002219BF">
        <w:tc>
          <w:tcPr>
            <w:tcW w:w="1166" w:type="dxa"/>
            <w:shd w:val="clear" w:color="auto" w:fill="0070C0"/>
          </w:tcPr>
          <w:p w14:paraId="4F0F23C3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2DBC33D" w14:textId="123AFB50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poiché i campi </w:t>
            </w:r>
            <w:r w:rsidR="006D199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non rispettano </w:t>
            </w:r>
            <w:r w:rsidR="00A83B0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lunghezza della password</w:t>
            </w:r>
          </w:p>
        </w:tc>
      </w:tr>
    </w:tbl>
    <w:p w14:paraId="47866664" w14:textId="02290BF8" w:rsidR="00753B8A" w:rsidRDefault="00753B8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8691A" w:rsidRPr="00DA715B" w14:paraId="55404068" w14:textId="77777777" w:rsidTr="002219BF">
        <w:tc>
          <w:tcPr>
            <w:tcW w:w="1166" w:type="dxa"/>
            <w:shd w:val="clear" w:color="auto" w:fill="0070C0"/>
          </w:tcPr>
          <w:p w14:paraId="182A15EC" w14:textId="77777777" w:rsidR="0018691A" w:rsidRPr="00DA715B" w:rsidRDefault="0018691A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97BD27" w14:textId="55B2F4AB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TC_1.3_3</w:t>
            </w:r>
          </w:p>
        </w:tc>
      </w:tr>
      <w:tr w:rsidR="0018691A" w:rsidRPr="00DA715B" w14:paraId="4F5B5AA8" w14:textId="77777777" w:rsidTr="002219BF">
        <w:tc>
          <w:tcPr>
            <w:tcW w:w="1166" w:type="dxa"/>
            <w:shd w:val="clear" w:color="auto" w:fill="0070C0"/>
          </w:tcPr>
          <w:p w14:paraId="1CF3BB50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65A442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8691A" w:rsidRPr="00BD53ED" w14:paraId="7B5114AE" w14:textId="77777777" w:rsidTr="002219BF">
        <w:tc>
          <w:tcPr>
            <w:tcW w:w="1166" w:type="dxa"/>
            <w:shd w:val="clear" w:color="auto" w:fill="0070C0"/>
          </w:tcPr>
          <w:p w14:paraId="7EB1C155" w14:textId="77777777" w:rsidR="0018691A" w:rsidRPr="00DA715B" w:rsidRDefault="0018691A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52E613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L’utente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o il supervisore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si trova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nella homepage</w:t>
            </w:r>
          </w:p>
        </w:tc>
      </w:tr>
      <w:tr w:rsidR="0018691A" w:rsidRPr="00DA715B" w14:paraId="1674C6C4" w14:textId="77777777" w:rsidTr="002219BF">
        <w:tc>
          <w:tcPr>
            <w:tcW w:w="1166" w:type="dxa"/>
            <w:shd w:val="clear" w:color="auto" w:fill="0070C0"/>
          </w:tcPr>
          <w:p w14:paraId="709356BC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F73707E" w14:textId="77777777" w:rsidR="0018691A" w:rsidRPr="00DA715B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AAF77E6" w14:textId="77777777" w:rsidR="0018691A" w:rsidRDefault="0018691A" w:rsidP="00A35C3E">
            <w:pPr>
              <w:pStyle w:val="Paragrafoelenco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“Modifica Password”</w:t>
            </w:r>
          </w:p>
          <w:p w14:paraId="6897A27F" w14:textId="66A9EC07" w:rsidR="0018691A" w:rsidRDefault="0018691A" w:rsidP="00A35C3E">
            <w:pPr>
              <w:pStyle w:val="Paragrafoelenco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camp</w:t>
            </w:r>
            <w:r w:rsidR="001D5554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C41CA37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8691A" w14:paraId="5802BE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2F75EEC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Nuova Password:</w:t>
                  </w:r>
                </w:p>
              </w:tc>
              <w:tc>
                <w:tcPr>
                  <w:tcW w:w="2741" w:type="dxa"/>
                </w:tcPr>
                <w:p w14:paraId="07014D65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  <w:tr w:rsidR="0018691A" w14:paraId="1142210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4033E8" w14:textId="77777777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Conferma Password:</w:t>
                  </w:r>
                </w:p>
              </w:tc>
              <w:tc>
                <w:tcPr>
                  <w:tcW w:w="2741" w:type="dxa"/>
                </w:tcPr>
                <w:p w14:paraId="46143BAC" w14:textId="145435D4" w:rsidR="0018691A" w:rsidRDefault="0018691A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PasqualePass</w:t>
                  </w:r>
                  <w:proofErr w:type="spellEnd"/>
                </w:p>
              </w:tc>
            </w:tr>
          </w:tbl>
          <w:p w14:paraId="30F9164E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ED97A3D" w14:textId="77777777" w:rsidR="0018691A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8335013" w14:textId="77777777" w:rsidR="0018691A" w:rsidRDefault="0018691A" w:rsidP="00A35C3E">
            <w:pPr>
              <w:pStyle w:val="Paragrafoelenco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393C18B" w14:textId="77777777" w:rsidR="0018691A" w:rsidRPr="00DA715B" w:rsidRDefault="0018691A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8691A" w:rsidRPr="00BD53ED" w14:paraId="5C0347E9" w14:textId="77777777" w:rsidTr="002219BF">
        <w:tc>
          <w:tcPr>
            <w:tcW w:w="1166" w:type="dxa"/>
            <w:shd w:val="clear" w:color="auto" w:fill="0070C0"/>
          </w:tcPr>
          <w:p w14:paraId="18FA1BCE" w14:textId="77777777" w:rsidR="0018691A" w:rsidRDefault="0018691A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E097611" w14:textId="453657F5" w:rsidR="0018691A" w:rsidRPr="007C3A80" w:rsidRDefault="0018691A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va a buon fine poiché tutte le condizioni sono verificate.</w:t>
            </w:r>
          </w:p>
        </w:tc>
      </w:tr>
    </w:tbl>
    <w:p w14:paraId="7BBCE1A9" w14:textId="53ED8037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595CB018" w14:textId="53DC7B0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69CF55" w14:textId="1243C46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D252B3" w14:textId="3BBB681B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1F95ADCD" w14:textId="4C394AB8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CF445FE" w14:textId="522DF03F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7668BF6" w14:textId="77777777" w:rsidR="001D5554" w:rsidRDefault="001D5554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92E5738" w14:textId="085AF963" w:rsidR="001D5554" w:rsidRDefault="001D5554" w:rsidP="001D5554">
      <w:pPr>
        <w:pStyle w:val="Paragrafoelenco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 w:rsidRPr="00C53414">
        <w:rPr>
          <w:rFonts w:asciiTheme="majorHAnsi" w:hAnsiTheme="majorHAnsi"/>
          <w:b/>
          <w:sz w:val="28"/>
          <w:szCs w:val="28"/>
          <w:lang w:val="it-IT"/>
        </w:rPr>
        <w:lastRenderedPageBreak/>
        <w:t xml:space="preserve"> </w:t>
      </w:r>
      <w:proofErr w:type="spellStart"/>
      <w:r w:rsidRPr="001D5554">
        <w:rPr>
          <w:rFonts w:asciiTheme="majorHAnsi" w:hAnsiTheme="majorHAnsi"/>
          <w:b/>
          <w:sz w:val="28"/>
          <w:szCs w:val="28"/>
        </w:rPr>
        <w:t>Gestione</w:t>
      </w:r>
      <w:proofErr w:type="spellEnd"/>
      <w:r w:rsidRPr="001D555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Corso</w:t>
      </w:r>
    </w:p>
    <w:p w14:paraId="251DFA06" w14:textId="4E80291C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 xml:space="preserve">1.2.1 </w:t>
      </w:r>
      <w:proofErr w:type="spellStart"/>
      <w:r w:rsidRPr="00AD2A68">
        <w:rPr>
          <w:rFonts w:asciiTheme="majorHAnsi" w:hAnsiTheme="majorHAnsi"/>
          <w:b/>
          <w:sz w:val="24"/>
          <w:szCs w:val="24"/>
        </w:rPr>
        <w:t>Crea</w:t>
      </w:r>
      <w:proofErr w:type="spellEnd"/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D2A68">
        <w:rPr>
          <w:rFonts w:asciiTheme="majorHAnsi" w:hAnsiTheme="majorHAnsi"/>
          <w:b/>
          <w:sz w:val="24"/>
          <w:szCs w:val="24"/>
        </w:rPr>
        <w:t>corso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D5554" w:rsidRPr="00DA715B" w14:paraId="6051FFB7" w14:textId="77777777" w:rsidTr="002219BF">
        <w:tc>
          <w:tcPr>
            <w:tcW w:w="1166" w:type="dxa"/>
            <w:shd w:val="clear" w:color="auto" w:fill="0070C0"/>
          </w:tcPr>
          <w:p w14:paraId="2BF02D33" w14:textId="0F0AF84F" w:rsidR="001D5554" w:rsidRPr="00DA715B" w:rsidRDefault="001D5554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802D92A" w14:textId="35C74686" w:rsidR="00426A45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</w:t>
            </w:r>
            <w:r w:rsidR="00426A4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D5554" w:rsidRPr="00DA715B" w14:paraId="0921254D" w14:textId="77777777" w:rsidTr="002219BF">
        <w:tc>
          <w:tcPr>
            <w:tcW w:w="1166" w:type="dxa"/>
            <w:shd w:val="clear" w:color="auto" w:fill="0070C0"/>
          </w:tcPr>
          <w:p w14:paraId="44CBF9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1E654D" w14:textId="0C993A61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D5554" w:rsidRPr="00BD53ED" w14:paraId="191A1046" w14:textId="77777777" w:rsidTr="002219BF">
        <w:tc>
          <w:tcPr>
            <w:tcW w:w="1166" w:type="dxa"/>
            <w:shd w:val="clear" w:color="auto" w:fill="0070C0"/>
          </w:tcPr>
          <w:p w14:paraId="57A0A4C8" w14:textId="77777777" w:rsidR="001D5554" w:rsidRPr="00DA715B" w:rsidRDefault="001D5554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8DE7422" w14:textId="547AC19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1D5554" w:rsidRPr="00DA715B" w14:paraId="3C76B209" w14:textId="77777777" w:rsidTr="002219BF">
        <w:tc>
          <w:tcPr>
            <w:tcW w:w="1166" w:type="dxa"/>
            <w:shd w:val="clear" w:color="auto" w:fill="0070C0"/>
          </w:tcPr>
          <w:p w14:paraId="17EF11B1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98678FC" w14:textId="77777777" w:rsidR="001D5554" w:rsidRPr="00DA715B" w:rsidRDefault="001D5554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6DC328A" w14:textId="30AAC7BB" w:rsidR="001D5554" w:rsidRPr="001D5554" w:rsidRDefault="001D5554" w:rsidP="001D5554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88BAD8E" w14:textId="4C3924A0" w:rsidR="001D5554" w:rsidRDefault="001D5554" w:rsidP="00A35C3E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18DD6C2" w14:textId="77777777" w:rsidR="001D5554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D5554" w14:paraId="5B8FE6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974B6D4" w14:textId="265E0B6A" w:rsidR="001D5554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D96C1A7" w14:textId="0FE5703E" w:rsidR="001D5554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1D5554" w14:paraId="4776721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A9BFCD3" w14:textId="29274D9E" w:rsidR="001D5554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D3F10DC" w14:textId="66FCC685" w:rsidR="001D5554" w:rsidRDefault="001D5554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46C6250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27EC4A" w14:textId="37B46619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AA0D2D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3B10AED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06D701" w14:textId="4F3F041F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E72F43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58B79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414F7E6" w14:textId="445C88A4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2376F46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2F5704B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C19276C" w14:textId="32E62788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C0A39C4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60459C4" w14:textId="77777777" w:rsidR="001D5554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FF47385" w14:textId="77777777" w:rsidR="001D5554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0007B73" w14:textId="77777777" w:rsidR="001D5554" w:rsidRDefault="001D5554" w:rsidP="00A35C3E">
            <w:pPr>
              <w:pStyle w:val="Paragrafoelenco"/>
              <w:numPr>
                <w:ilvl w:val="0"/>
                <w:numId w:val="1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D8CC538" w14:textId="77777777" w:rsidR="001D5554" w:rsidRPr="00DA715B" w:rsidRDefault="001D5554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D5554" w:rsidRPr="00BD53ED" w14:paraId="4B2320A4" w14:textId="77777777" w:rsidTr="002219BF">
        <w:tc>
          <w:tcPr>
            <w:tcW w:w="1166" w:type="dxa"/>
            <w:shd w:val="clear" w:color="auto" w:fill="0070C0"/>
          </w:tcPr>
          <w:p w14:paraId="3098E20E" w14:textId="77777777" w:rsidR="001D5554" w:rsidRDefault="001D5554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425044E" w14:textId="1AC5437E" w:rsidR="001D5554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E8385C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lunghezza del titolo non è rispettata.</w:t>
            </w:r>
          </w:p>
        </w:tc>
      </w:tr>
    </w:tbl>
    <w:p w14:paraId="38007D4B" w14:textId="3CE7C768" w:rsidR="0018691A" w:rsidRDefault="0018691A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2D9A9B0" w14:textId="134F94AA" w:rsidR="005F583F" w:rsidRDefault="005F583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F06FB6C" w14:textId="77777777" w:rsidR="005F583F" w:rsidRDefault="005F583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5844D7D" w14:textId="77777777" w:rsidTr="002219BF">
        <w:tc>
          <w:tcPr>
            <w:tcW w:w="1166" w:type="dxa"/>
            <w:shd w:val="clear" w:color="auto" w:fill="0070C0"/>
          </w:tcPr>
          <w:p w14:paraId="6224292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04BC2FE" w14:textId="72C634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TC_1.4_2</w:t>
            </w:r>
          </w:p>
        </w:tc>
      </w:tr>
      <w:tr w:rsidR="00426A45" w:rsidRPr="00DA715B" w14:paraId="2BDA3AEF" w14:textId="77777777" w:rsidTr="002219BF">
        <w:tc>
          <w:tcPr>
            <w:tcW w:w="1166" w:type="dxa"/>
            <w:shd w:val="clear" w:color="auto" w:fill="0070C0"/>
          </w:tcPr>
          <w:p w14:paraId="0F9D6544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442A5A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BD53ED" w14:paraId="43AEB06F" w14:textId="77777777" w:rsidTr="002219BF">
        <w:tc>
          <w:tcPr>
            <w:tcW w:w="1166" w:type="dxa"/>
            <w:shd w:val="clear" w:color="auto" w:fill="0070C0"/>
          </w:tcPr>
          <w:p w14:paraId="6E13A3EF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285021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5AB93F7E" w14:textId="77777777" w:rsidTr="002219BF">
        <w:tc>
          <w:tcPr>
            <w:tcW w:w="1166" w:type="dxa"/>
            <w:shd w:val="clear" w:color="auto" w:fill="0070C0"/>
          </w:tcPr>
          <w:p w14:paraId="1FB358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E4432B9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5AAF8F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70DDE50" w14:textId="77777777" w:rsidR="00426A45" w:rsidRDefault="00426A45" w:rsidP="00A35C3E">
            <w:pPr>
              <w:pStyle w:val="Paragrafoelenco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3A1662FA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5B72BDF4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7DFE85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3E10B14" w14:textId="20C5741C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  <w:r w:rsidR="002C7084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  <w:proofErr w:type="gramEnd"/>
                </w:p>
              </w:tc>
            </w:tr>
            <w:tr w:rsidR="00426A45" w14:paraId="3B78355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BEE229D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9B2CD3B" w14:textId="08006782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85D1CF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A3FDF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752A3A7" w14:textId="42691BA5" w:rsidR="00426A45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03451FF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72D7E7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07592DF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778D63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DE737C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A53448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1C15E60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BF00D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78FA0B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F254D18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50B42F3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1424B7" w14:textId="77777777" w:rsidR="00426A45" w:rsidRDefault="00426A45" w:rsidP="00A35C3E">
            <w:pPr>
              <w:pStyle w:val="Paragrafoelenco"/>
              <w:numPr>
                <w:ilvl w:val="0"/>
                <w:numId w:val="1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BD16269" w14:textId="77777777" w:rsidR="00426A45" w:rsidRPr="00DA715B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BD53ED" w14:paraId="2D3DB947" w14:textId="77777777" w:rsidTr="002219BF">
        <w:tc>
          <w:tcPr>
            <w:tcW w:w="1166" w:type="dxa"/>
            <w:shd w:val="clear" w:color="auto" w:fill="0070C0"/>
          </w:tcPr>
          <w:p w14:paraId="0FC5AD9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DA1A4D8" w14:textId="22747851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formato per il Titolo.</w:t>
            </w:r>
          </w:p>
        </w:tc>
      </w:tr>
    </w:tbl>
    <w:p w14:paraId="681E0149" w14:textId="7777777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006FABAA" w14:textId="77777777" w:rsidTr="002219BF">
        <w:tc>
          <w:tcPr>
            <w:tcW w:w="1166" w:type="dxa"/>
            <w:shd w:val="clear" w:color="auto" w:fill="0070C0"/>
          </w:tcPr>
          <w:p w14:paraId="63AB6EA7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C0FB26" w14:textId="452D731F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TC_1.4_3</w:t>
            </w:r>
          </w:p>
        </w:tc>
      </w:tr>
      <w:tr w:rsidR="00426A45" w:rsidRPr="00DA715B" w14:paraId="208D2BBC" w14:textId="77777777" w:rsidTr="002219BF">
        <w:tc>
          <w:tcPr>
            <w:tcW w:w="1166" w:type="dxa"/>
            <w:shd w:val="clear" w:color="auto" w:fill="0070C0"/>
          </w:tcPr>
          <w:p w14:paraId="5719377A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D722F4A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BD53ED" w14:paraId="30C78C62" w14:textId="77777777" w:rsidTr="002219BF">
        <w:tc>
          <w:tcPr>
            <w:tcW w:w="1166" w:type="dxa"/>
            <w:shd w:val="clear" w:color="auto" w:fill="0070C0"/>
          </w:tcPr>
          <w:p w14:paraId="62D39CE4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B36CF9C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2A5CF6CB" w14:textId="77777777" w:rsidTr="002219BF">
        <w:tc>
          <w:tcPr>
            <w:tcW w:w="1166" w:type="dxa"/>
            <w:shd w:val="clear" w:color="auto" w:fill="0070C0"/>
          </w:tcPr>
          <w:p w14:paraId="7261570D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B558A8E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BB134BD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841179F" w14:textId="77777777" w:rsidR="00426A45" w:rsidRDefault="00426A45" w:rsidP="00A35C3E">
            <w:pPr>
              <w:pStyle w:val="Paragrafoelenco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1433E3E4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60C6334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5BA4CFD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728515C" w14:textId="349E7B5D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2BC0761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A90FC5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6CEB32A" w14:textId="2C4CDD20" w:rsidR="00426A45" w:rsidRDefault="00B833BC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A</w:t>
                  </w:r>
                </w:p>
              </w:tc>
            </w:tr>
            <w:tr w:rsidR="00426A45" w14:paraId="7AD71CB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2740C1F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1901F315" w14:textId="113F75C3" w:rsidR="00426A45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Informatica</w:t>
                  </w:r>
                </w:p>
              </w:tc>
            </w:tr>
            <w:tr w:rsidR="00426A45" w14:paraId="734FBAD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976234D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4351412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AF00B2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4C0F007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50F7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60AF9C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5E96BE1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6DC68D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C1D9A57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6B6C99C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D611C85" w14:textId="77777777" w:rsidR="00426A45" w:rsidRDefault="00426A45" w:rsidP="00A35C3E">
            <w:pPr>
              <w:pStyle w:val="Paragrafoelenco"/>
              <w:numPr>
                <w:ilvl w:val="0"/>
                <w:numId w:val="1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18FF2A9" w14:textId="77777777" w:rsidR="00426A45" w:rsidRPr="00DA715B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BD53ED" w14:paraId="4685E7F9" w14:textId="77777777" w:rsidTr="002219BF">
        <w:tc>
          <w:tcPr>
            <w:tcW w:w="1166" w:type="dxa"/>
            <w:shd w:val="clear" w:color="auto" w:fill="0070C0"/>
          </w:tcPr>
          <w:p w14:paraId="4B74827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BDFC53" w14:textId="693EA646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non rispetta i criteri di lunghezza per la Descrizione.</w:t>
            </w:r>
          </w:p>
        </w:tc>
      </w:tr>
    </w:tbl>
    <w:p w14:paraId="6C97A016" w14:textId="2955147F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426A45" w:rsidRPr="00DA715B" w14:paraId="1E0FC89E" w14:textId="77777777" w:rsidTr="002219BF">
        <w:tc>
          <w:tcPr>
            <w:tcW w:w="1166" w:type="dxa"/>
            <w:shd w:val="clear" w:color="auto" w:fill="0070C0"/>
          </w:tcPr>
          <w:p w14:paraId="5E08F8A8" w14:textId="77777777" w:rsidR="00426A45" w:rsidRPr="00DA715B" w:rsidRDefault="00426A45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384084" w14:textId="53A80644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TC_1.4_4</w:t>
            </w:r>
          </w:p>
        </w:tc>
      </w:tr>
      <w:tr w:rsidR="00426A45" w:rsidRPr="00DA715B" w14:paraId="1F0AF870" w14:textId="77777777" w:rsidTr="002219BF">
        <w:tc>
          <w:tcPr>
            <w:tcW w:w="1166" w:type="dxa"/>
            <w:shd w:val="clear" w:color="auto" w:fill="0070C0"/>
          </w:tcPr>
          <w:p w14:paraId="5E9025DF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9B8F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26A45" w:rsidRPr="00BD53ED" w14:paraId="0A0FD12E" w14:textId="77777777" w:rsidTr="002219BF">
        <w:tc>
          <w:tcPr>
            <w:tcW w:w="1166" w:type="dxa"/>
            <w:shd w:val="clear" w:color="auto" w:fill="0070C0"/>
          </w:tcPr>
          <w:p w14:paraId="02E9A673" w14:textId="77777777" w:rsidR="00426A45" w:rsidRPr="00DA715B" w:rsidRDefault="00426A45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8A3415F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426A45" w:rsidRPr="00DA715B" w14:paraId="016CD080" w14:textId="77777777" w:rsidTr="002219BF">
        <w:tc>
          <w:tcPr>
            <w:tcW w:w="1166" w:type="dxa"/>
            <w:shd w:val="clear" w:color="auto" w:fill="0070C0"/>
          </w:tcPr>
          <w:p w14:paraId="1BD878E7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AA2E951" w14:textId="77777777" w:rsidR="00426A45" w:rsidRPr="00DA715B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DDB97E" w14:textId="77777777" w:rsidR="00426A45" w:rsidRPr="001D5554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321F448" w14:textId="77777777" w:rsidR="00426A45" w:rsidRDefault="00426A45" w:rsidP="00A35C3E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78A5625E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426A45" w14:paraId="140B6CCB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BBBA5D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8D6D08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426A45" w14:paraId="68CCE0FE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5596ABC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2260709C" w14:textId="28251D93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edizione 1</w:t>
                  </w:r>
                </w:p>
              </w:tc>
            </w:tr>
            <w:tr w:rsidR="00426A45" w14:paraId="44815E6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16E065B0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9A9DC9E" w14:textId="6E78AEA0" w:rsidR="00426A45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426A45" w14:paraId="11240B6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20FA0C9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C98132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5C412E43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ED70DEB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B3DC87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426A45" w14:paraId="036EC54D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B98ABC9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3B0329FE" w14:textId="77777777" w:rsidR="00426A45" w:rsidRDefault="00426A45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B93CE26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05863F8" w14:textId="77777777" w:rsidR="00426A45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FE49A" w14:textId="77777777" w:rsidR="00426A45" w:rsidRDefault="00426A45" w:rsidP="00A35C3E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8F1DB09" w14:textId="77777777" w:rsidR="00426A45" w:rsidRPr="00DA715B" w:rsidRDefault="00426A45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426A45" w:rsidRPr="00BD53ED" w14:paraId="1B43188B" w14:textId="77777777" w:rsidTr="002219BF">
        <w:tc>
          <w:tcPr>
            <w:tcW w:w="1166" w:type="dxa"/>
            <w:shd w:val="clear" w:color="auto" w:fill="0070C0"/>
          </w:tcPr>
          <w:p w14:paraId="46876503" w14:textId="77777777" w:rsidR="00426A45" w:rsidRDefault="00426A45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33B0BDE" w14:textId="5D789439" w:rsidR="00426A45" w:rsidRPr="007C3A80" w:rsidRDefault="00426A45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</w:t>
            </w:r>
            <w:r w:rsidR="005B090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buon fine perché la scadenza non è stata settata.</w:t>
            </w:r>
          </w:p>
        </w:tc>
      </w:tr>
    </w:tbl>
    <w:p w14:paraId="400013EB" w14:textId="4041CA07" w:rsidR="00426A45" w:rsidRDefault="00426A45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6F044C9" w14:textId="77777777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B0900" w:rsidRPr="00DA715B" w14:paraId="5E197C2B" w14:textId="77777777" w:rsidTr="002219BF">
        <w:tc>
          <w:tcPr>
            <w:tcW w:w="1166" w:type="dxa"/>
            <w:shd w:val="clear" w:color="auto" w:fill="0070C0"/>
          </w:tcPr>
          <w:p w14:paraId="663D9B1B" w14:textId="77777777" w:rsidR="005B0900" w:rsidRPr="00DA715B" w:rsidRDefault="005B0900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745623" w14:textId="1BD7E112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TC_1.4_5</w:t>
            </w:r>
          </w:p>
        </w:tc>
      </w:tr>
      <w:tr w:rsidR="005B0900" w:rsidRPr="00DA715B" w14:paraId="6EFA2229" w14:textId="77777777" w:rsidTr="002219BF">
        <w:tc>
          <w:tcPr>
            <w:tcW w:w="1166" w:type="dxa"/>
            <w:shd w:val="clear" w:color="auto" w:fill="0070C0"/>
          </w:tcPr>
          <w:p w14:paraId="12BD5657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4A5FD7C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0900" w:rsidRPr="00BD53ED" w14:paraId="6D198985" w14:textId="77777777" w:rsidTr="002219BF">
        <w:tc>
          <w:tcPr>
            <w:tcW w:w="1166" w:type="dxa"/>
            <w:shd w:val="clear" w:color="auto" w:fill="0070C0"/>
          </w:tcPr>
          <w:p w14:paraId="0CFD6DDE" w14:textId="77777777" w:rsidR="005B0900" w:rsidRPr="00DA715B" w:rsidRDefault="005B0900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16C9192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5B0900" w:rsidRPr="00DA715B" w14:paraId="5E5F6D53" w14:textId="77777777" w:rsidTr="002219BF">
        <w:tc>
          <w:tcPr>
            <w:tcW w:w="1166" w:type="dxa"/>
            <w:shd w:val="clear" w:color="auto" w:fill="0070C0"/>
          </w:tcPr>
          <w:p w14:paraId="07BD9A59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0FD6F285" w14:textId="77777777" w:rsidR="005B0900" w:rsidRPr="00DA715B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2295E8" w14:textId="77777777" w:rsidR="005B0900" w:rsidRPr="001D5554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DDCAF5" w14:textId="77777777" w:rsidR="005B0900" w:rsidRDefault="005B0900" w:rsidP="00A35C3E">
            <w:pPr>
              <w:pStyle w:val="Paragrafoelenco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0C00580" w14:textId="77777777" w:rsidR="005B0900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B0900" w14:paraId="0CE7BC5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19FD9F1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C78AF3F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5B0900" w14:paraId="754825C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312FF3EC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7AD7AAE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5B0900" w14:paraId="4E1CEA7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DEF2FA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31C4200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5B0900" w14:paraId="7478F408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465BC9B9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A5686AA" w14:textId="7E260A09" w:rsidR="005B0900" w:rsidRDefault="00B833BC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11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/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</w:t>
                  </w:r>
                  <w:r w:rsidR="005B090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/1990</w:t>
                  </w:r>
                </w:p>
              </w:tc>
            </w:tr>
            <w:tr w:rsidR="005B0900" w14:paraId="4DF2F6C2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F36D3A9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562E4DE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B0900" w14:paraId="1E627BC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CF14FB5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08BCDC9" w14:textId="77777777" w:rsidR="005B0900" w:rsidRDefault="005B0900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3324586" w14:textId="77777777" w:rsidR="005B0900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1F82C" w14:textId="77777777" w:rsidR="005B0900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2BAAFAA" w14:textId="77777777" w:rsidR="005B0900" w:rsidRDefault="005B0900" w:rsidP="00A35C3E">
            <w:pPr>
              <w:pStyle w:val="Paragrafoelenco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EF1D404" w14:textId="77777777" w:rsidR="005B0900" w:rsidRPr="00DA715B" w:rsidRDefault="005B0900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B0900" w:rsidRPr="00BD53ED" w14:paraId="63687D18" w14:textId="77777777" w:rsidTr="002219BF">
        <w:tc>
          <w:tcPr>
            <w:tcW w:w="1166" w:type="dxa"/>
            <w:shd w:val="clear" w:color="auto" w:fill="0070C0"/>
          </w:tcPr>
          <w:p w14:paraId="0DF1FB1F" w14:textId="77777777" w:rsidR="005B0900" w:rsidRDefault="005B0900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3B924E" w14:textId="1A2355A4" w:rsidR="005B0900" w:rsidRPr="007C3A80" w:rsidRDefault="005B0900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la scadenza non è rispe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tta i criteri di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correttezza</w:t>
            </w:r>
            <w:r w:rsidR="002219B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545BF11C" w14:textId="7AF1BF0B" w:rsidR="005B0900" w:rsidRDefault="005B0900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73AFCB0" w14:textId="1CFCB0CD" w:rsidR="002219BF" w:rsidRDefault="002219BF" w:rsidP="002219B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2219BF" w:rsidRPr="00DA715B" w14:paraId="02B947D9" w14:textId="77777777" w:rsidTr="002219BF">
        <w:tc>
          <w:tcPr>
            <w:tcW w:w="1166" w:type="dxa"/>
            <w:shd w:val="clear" w:color="auto" w:fill="0070C0"/>
          </w:tcPr>
          <w:p w14:paraId="0BC4EFBD" w14:textId="77777777" w:rsidR="002219BF" w:rsidRPr="00DA715B" w:rsidRDefault="002219BF" w:rsidP="002219BF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D2DD7B7" w14:textId="7712EAA3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TC_1.4_6</w:t>
            </w:r>
          </w:p>
        </w:tc>
      </w:tr>
      <w:tr w:rsidR="002219BF" w:rsidRPr="00DA715B" w14:paraId="650FC443" w14:textId="77777777" w:rsidTr="002219BF">
        <w:tc>
          <w:tcPr>
            <w:tcW w:w="1166" w:type="dxa"/>
            <w:shd w:val="clear" w:color="auto" w:fill="0070C0"/>
          </w:tcPr>
          <w:p w14:paraId="1906046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6E4DD70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2219BF" w:rsidRPr="00BD53ED" w14:paraId="738F22FC" w14:textId="77777777" w:rsidTr="002219BF">
        <w:tc>
          <w:tcPr>
            <w:tcW w:w="1166" w:type="dxa"/>
            <w:shd w:val="clear" w:color="auto" w:fill="0070C0"/>
          </w:tcPr>
          <w:p w14:paraId="28E92F7C" w14:textId="77777777" w:rsidR="002219BF" w:rsidRPr="00DA715B" w:rsidRDefault="002219BF" w:rsidP="002219B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4CF662A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2219BF" w:rsidRPr="00DA715B" w14:paraId="3F67DD47" w14:textId="77777777" w:rsidTr="002219BF">
        <w:tc>
          <w:tcPr>
            <w:tcW w:w="1166" w:type="dxa"/>
            <w:shd w:val="clear" w:color="auto" w:fill="0070C0"/>
          </w:tcPr>
          <w:p w14:paraId="553E138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9813216" w14:textId="77777777" w:rsidR="002219BF" w:rsidRPr="00DA715B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C6B475C" w14:textId="77777777" w:rsidR="002219BF" w:rsidRPr="001D5554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A9D9EAA" w14:textId="77777777" w:rsidR="002219BF" w:rsidRDefault="002219BF" w:rsidP="00A35C3E">
            <w:pPr>
              <w:pStyle w:val="Paragrafoelenco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4BDCBE8B" w14:textId="77777777" w:rsidR="002219BF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2219BF" w14:paraId="4144110C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E86ABB7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3F7687C9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2219BF" w14:paraId="025052AA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6B4EC9D4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8A1CD5D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2219BF" w14:paraId="4176AB1F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5E7FEA1F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C45811A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219BF" w14:paraId="7F0EC310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008F94AA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F46ED6A" w14:textId="5D4D5D04" w:rsidR="002219BF" w:rsidRDefault="00AD2A68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2219BF" w14:paraId="66FD6B1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745E340F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D00139E" w14:textId="31233308" w:rsidR="002219BF" w:rsidRDefault="00AD2A68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2219BF" w14:paraId="0501E247" w14:textId="77777777" w:rsidTr="002219BF">
              <w:trPr>
                <w:trHeight w:val="389"/>
              </w:trPr>
              <w:tc>
                <w:tcPr>
                  <w:tcW w:w="2742" w:type="dxa"/>
                </w:tcPr>
                <w:p w14:paraId="23023144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628C45D" w14:textId="77777777" w:rsidR="002219BF" w:rsidRDefault="002219BF" w:rsidP="002219BF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4528400" w14:textId="77777777" w:rsidR="002219BF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C9ED568" w14:textId="77777777" w:rsidR="002219BF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6DD5B7" w14:textId="77777777" w:rsidR="002219BF" w:rsidRDefault="002219BF" w:rsidP="00A35C3E">
            <w:pPr>
              <w:pStyle w:val="Paragrafoelenco"/>
              <w:numPr>
                <w:ilvl w:val="0"/>
                <w:numId w:val="2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14ACACA4" w14:textId="77777777" w:rsidR="002219BF" w:rsidRPr="00DA715B" w:rsidRDefault="002219BF" w:rsidP="002219BF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2219BF" w:rsidRPr="00BD53ED" w14:paraId="1276A1D8" w14:textId="77777777" w:rsidTr="002219BF">
        <w:tc>
          <w:tcPr>
            <w:tcW w:w="1166" w:type="dxa"/>
            <w:shd w:val="clear" w:color="auto" w:fill="0070C0"/>
          </w:tcPr>
          <w:p w14:paraId="0EA0D47F" w14:textId="77777777" w:rsidR="002219BF" w:rsidRDefault="002219BF" w:rsidP="002219B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B04CE99" w14:textId="25CE40FD" w:rsidR="002219BF" w:rsidRPr="007C3A80" w:rsidRDefault="002219BF" w:rsidP="002219BF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creazione non va a buon fine perché </w:t>
            </w:r>
            <w:r w:rsidR="00AD2A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il prezzo non rispetta i criteri di formato.</w:t>
            </w:r>
          </w:p>
        </w:tc>
      </w:tr>
    </w:tbl>
    <w:p w14:paraId="2517592E" w14:textId="2ADDA22A" w:rsidR="002219BF" w:rsidRDefault="002219B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02C6286C" w14:textId="77777777" w:rsidTr="00F42F78">
        <w:tc>
          <w:tcPr>
            <w:tcW w:w="1166" w:type="dxa"/>
            <w:shd w:val="clear" w:color="auto" w:fill="0070C0"/>
          </w:tcPr>
          <w:p w14:paraId="6C1916AB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879E07" w14:textId="5DF8B13C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TC_1.4_7</w:t>
            </w:r>
          </w:p>
        </w:tc>
      </w:tr>
      <w:tr w:rsidR="00AD2A68" w:rsidRPr="00DA715B" w14:paraId="2D68FF2E" w14:textId="77777777" w:rsidTr="00F42F78">
        <w:tc>
          <w:tcPr>
            <w:tcW w:w="1166" w:type="dxa"/>
            <w:shd w:val="clear" w:color="auto" w:fill="0070C0"/>
          </w:tcPr>
          <w:p w14:paraId="07095B5B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0D02544E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BD53ED" w14:paraId="335CD3E3" w14:textId="77777777" w:rsidTr="00F42F78">
        <w:tc>
          <w:tcPr>
            <w:tcW w:w="1166" w:type="dxa"/>
            <w:shd w:val="clear" w:color="auto" w:fill="0070C0"/>
          </w:tcPr>
          <w:p w14:paraId="301263E7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C8F5FD9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66B26A6E" w14:textId="77777777" w:rsidTr="00F42F78">
        <w:tc>
          <w:tcPr>
            <w:tcW w:w="1166" w:type="dxa"/>
            <w:shd w:val="clear" w:color="auto" w:fill="0070C0"/>
          </w:tcPr>
          <w:p w14:paraId="0B396CF5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5159D0A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365EA7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5D9F439" w14:textId="77777777" w:rsidR="00AD2A68" w:rsidRDefault="00AD2A68" w:rsidP="00A35C3E">
            <w:pPr>
              <w:pStyle w:val="Paragrafoelenco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257B1A75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5FE4A6C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EB2B59E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28EE7AAA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34E402D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DFAE2F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5D2A2540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757C86A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A4D8583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B07CE26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506F19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46C8CD" w14:textId="77777777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47923E5C" w14:textId="60FC8698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AD2A68" w14:paraId="3C1987F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3BBBC8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7B9FCA1C" w14:textId="37F68E5C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148289B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A80CE17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7A6F2244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EE9BA18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9526A7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F898ED" w14:textId="77777777" w:rsidR="00AD2A68" w:rsidRDefault="00AD2A68" w:rsidP="00A35C3E">
            <w:pPr>
              <w:pStyle w:val="Paragrafoelenco"/>
              <w:numPr>
                <w:ilvl w:val="0"/>
                <w:numId w:val="2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F0FA826" w14:textId="77777777" w:rsidR="00AD2A68" w:rsidRPr="00DA715B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BD53ED" w14:paraId="320DB64D" w14:textId="77777777" w:rsidTr="00F42F78">
        <w:tc>
          <w:tcPr>
            <w:tcW w:w="1166" w:type="dxa"/>
            <w:shd w:val="clear" w:color="auto" w:fill="0070C0"/>
          </w:tcPr>
          <w:p w14:paraId="65A9F9BE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4DECA8F" w14:textId="632684DB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perché l’immagine non è stata selezionata.</w:t>
            </w:r>
          </w:p>
        </w:tc>
      </w:tr>
    </w:tbl>
    <w:p w14:paraId="13A2EADF" w14:textId="511E6F83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D2A68" w:rsidRPr="00DA715B" w14:paraId="275526C6" w14:textId="77777777" w:rsidTr="00F42F78">
        <w:tc>
          <w:tcPr>
            <w:tcW w:w="1166" w:type="dxa"/>
            <w:shd w:val="clear" w:color="auto" w:fill="0070C0"/>
          </w:tcPr>
          <w:p w14:paraId="414C2BE9" w14:textId="77777777" w:rsidR="00AD2A68" w:rsidRPr="00DA715B" w:rsidRDefault="00AD2A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23D5E3E" w14:textId="7137B334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TC_1.4_8</w:t>
            </w:r>
          </w:p>
        </w:tc>
      </w:tr>
      <w:tr w:rsidR="00AD2A68" w:rsidRPr="00DA715B" w14:paraId="44FE871A" w14:textId="77777777" w:rsidTr="00F42F78">
        <w:tc>
          <w:tcPr>
            <w:tcW w:w="1166" w:type="dxa"/>
            <w:shd w:val="clear" w:color="auto" w:fill="0070C0"/>
          </w:tcPr>
          <w:p w14:paraId="08BD40E4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F6F1ED4" w14:textId="71575828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 w:rsidR="003F2D6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D2A68" w:rsidRPr="00BD53ED" w14:paraId="2E635209" w14:textId="77777777" w:rsidTr="00F42F78">
        <w:tc>
          <w:tcPr>
            <w:tcW w:w="1166" w:type="dxa"/>
            <w:shd w:val="clear" w:color="auto" w:fill="0070C0"/>
          </w:tcPr>
          <w:p w14:paraId="7391D359" w14:textId="77777777" w:rsidR="00AD2A68" w:rsidRPr="00DA715B" w:rsidRDefault="00AD2A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3C65F48B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creazione del corso</w:t>
            </w:r>
          </w:p>
        </w:tc>
      </w:tr>
      <w:tr w:rsidR="00AD2A68" w:rsidRPr="00DA715B" w14:paraId="1D7821AA" w14:textId="77777777" w:rsidTr="00F42F78">
        <w:tc>
          <w:tcPr>
            <w:tcW w:w="1166" w:type="dxa"/>
            <w:shd w:val="clear" w:color="auto" w:fill="0070C0"/>
          </w:tcPr>
          <w:p w14:paraId="334EFF6F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8AA08D5" w14:textId="77777777" w:rsidR="00AD2A68" w:rsidRPr="00DA715B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E21C678" w14:textId="77777777" w:rsidR="00AD2A68" w:rsidRPr="001D5554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C7C36E" w14:textId="77777777" w:rsidR="00AD2A68" w:rsidRDefault="00AD2A68" w:rsidP="00A35C3E">
            <w:pPr>
              <w:pStyle w:val="Paragrafoelenco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Compila i campi:</w:t>
            </w:r>
          </w:p>
          <w:p w14:paraId="6AA14AFE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D2A68" w14:paraId="106C855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C6F207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33FC4C5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Arrangiamento </w:t>
                  </w:r>
                </w:p>
              </w:tc>
            </w:tr>
            <w:tr w:rsidR="00AD2A68" w14:paraId="6E22768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E4366C5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ACA4E15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Numero edizione 1</w:t>
                  </w:r>
                </w:p>
              </w:tc>
            </w:tr>
            <w:tr w:rsidR="00AD2A68" w14:paraId="0FFFB03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B29553C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3BB7A9F3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Danza</w:t>
                  </w:r>
                </w:p>
              </w:tc>
            </w:tr>
            <w:tr w:rsidR="002B0916" w14:paraId="6756BC7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F18C948" w14:textId="77777777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4EEC70A" w14:textId="05E78691" w:rsidR="002B0916" w:rsidRDefault="002B0916" w:rsidP="002B0916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01/02/2021</w:t>
                  </w:r>
                </w:p>
              </w:tc>
            </w:tr>
            <w:tr w:rsidR="00AD2A68" w14:paraId="667C3AD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885E40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B9461E3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AD2A68" w14:paraId="61B8997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6EA7A90" w14:textId="77777777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C6CB716" w14:textId="60C2E5A4" w:rsidR="00AD2A68" w:rsidRDefault="00AD2A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file.jpg</w:t>
                  </w:r>
                </w:p>
              </w:tc>
            </w:tr>
          </w:tbl>
          <w:p w14:paraId="01E529BB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F7E8BD4" w14:textId="77777777" w:rsidR="00AD2A68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4C713E4" w14:textId="77777777" w:rsidR="00AD2A68" w:rsidRDefault="00AD2A68" w:rsidP="00A35C3E">
            <w:pPr>
              <w:pStyle w:val="Paragrafoelenco"/>
              <w:numPr>
                <w:ilvl w:val="0"/>
                <w:numId w:val="2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452F470" w14:textId="77777777" w:rsidR="00AD2A68" w:rsidRPr="00DA715B" w:rsidRDefault="00AD2A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D2A68" w:rsidRPr="00BD53ED" w14:paraId="7F3AF079" w14:textId="77777777" w:rsidTr="00F42F78">
        <w:tc>
          <w:tcPr>
            <w:tcW w:w="1166" w:type="dxa"/>
            <w:shd w:val="clear" w:color="auto" w:fill="0070C0"/>
          </w:tcPr>
          <w:p w14:paraId="24B03A58" w14:textId="77777777" w:rsidR="00AD2A68" w:rsidRDefault="00AD2A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BB15AB" w14:textId="355B3DB4" w:rsidR="00AD2A68" w:rsidRPr="007C3A80" w:rsidRDefault="00AD2A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stati compilati correttamente.</w:t>
            </w:r>
          </w:p>
        </w:tc>
      </w:tr>
    </w:tbl>
    <w:p w14:paraId="17A8C9A3" w14:textId="25B604F2" w:rsidR="00AD2A68" w:rsidRDefault="00AD2A68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0CC8F8DE" w14:textId="1978CC9D" w:rsidR="00AD2A68" w:rsidRPr="00AD2A68" w:rsidRDefault="00AD2A68" w:rsidP="00AD2A68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Modifica</w:t>
      </w:r>
      <w:proofErr w:type="spellEnd"/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D2A68">
        <w:rPr>
          <w:rFonts w:asciiTheme="majorHAnsi" w:hAnsiTheme="majorHAnsi"/>
          <w:b/>
          <w:sz w:val="24"/>
          <w:szCs w:val="24"/>
        </w:rPr>
        <w:t>corso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623EE91" w14:textId="77777777" w:rsidTr="00F42F78">
        <w:tc>
          <w:tcPr>
            <w:tcW w:w="1166" w:type="dxa"/>
            <w:shd w:val="clear" w:color="auto" w:fill="0070C0"/>
          </w:tcPr>
          <w:p w14:paraId="0B62328A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398158" w14:textId="7CF3A800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TC_1.5_1</w:t>
            </w:r>
          </w:p>
        </w:tc>
      </w:tr>
      <w:tr w:rsidR="003F2D68" w:rsidRPr="00DA715B" w14:paraId="5E4D1793" w14:textId="77777777" w:rsidTr="00F42F78">
        <w:tc>
          <w:tcPr>
            <w:tcW w:w="1166" w:type="dxa"/>
            <w:shd w:val="clear" w:color="auto" w:fill="0070C0"/>
          </w:tcPr>
          <w:p w14:paraId="4B83E786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55D806" w14:textId="71EBFA55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557E93E6" w14:textId="77777777" w:rsidTr="00F42F78">
        <w:tc>
          <w:tcPr>
            <w:tcW w:w="1166" w:type="dxa"/>
            <w:shd w:val="clear" w:color="auto" w:fill="0070C0"/>
          </w:tcPr>
          <w:p w14:paraId="4E8E417C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2731F25" w14:textId="3A32B303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7FA9E63" w14:textId="77777777" w:rsidTr="00F42F78">
        <w:tc>
          <w:tcPr>
            <w:tcW w:w="1166" w:type="dxa"/>
            <w:shd w:val="clear" w:color="auto" w:fill="0070C0"/>
          </w:tcPr>
          <w:p w14:paraId="73FCC700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873FA6D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1ABCC6" w14:textId="77777777" w:rsidR="003F2D68" w:rsidRPr="003F2D68" w:rsidRDefault="003F2D68" w:rsidP="00A35C3E">
            <w:pPr>
              <w:pStyle w:val="Paragrafoelenco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31C1F300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6C5F4BB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67C7CF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5691BE0" w14:textId="30B4EC36" w:rsidR="003F2D68" w:rsidRDefault="00D022B3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</w:t>
                  </w:r>
                </w:p>
              </w:tc>
            </w:tr>
            <w:tr w:rsidR="003F2D68" w14:paraId="6C9AA61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EE9C364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08F9A77A" w14:textId="416D704D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3F9EBA2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E3D2F3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620661B" w14:textId="47EED1C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5955282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5D166D1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D6225E9" w14:textId="06CCE616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0C462E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2F1FEBD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08C676B3" w14:textId="0596D05B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259865D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9141D40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23B30375" w14:textId="1C2F1AEE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9A77337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FBD635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555ED6" w14:textId="47470B9F" w:rsidR="003F2D68" w:rsidRPr="003F2D68" w:rsidRDefault="003F2D68" w:rsidP="00A35C3E">
            <w:pPr>
              <w:pStyle w:val="Paragrafoelenco"/>
              <w:numPr>
                <w:ilvl w:val="0"/>
                <w:numId w:val="2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6D23F854" w14:textId="77777777" w:rsidR="003F2D68" w:rsidRPr="00DA715B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678482E1" w14:textId="77777777" w:rsidTr="00F42F78">
        <w:tc>
          <w:tcPr>
            <w:tcW w:w="1166" w:type="dxa"/>
            <w:shd w:val="clear" w:color="auto" w:fill="0070C0"/>
          </w:tcPr>
          <w:p w14:paraId="049AF6CA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7FA470C" w14:textId="4038FAD7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modifica non va a buon fine perché non rispetta i criteri di lunghezza per il Titolo.</w:t>
            </w:r>
          </w:p>
        </w:tc>
      </w:tr>
    </w:tbl>
    <w:p w14:paraId="619DE4AD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126C96C" w14:textId="77777777" w:rsidTr="003F2D68">
        <w:tc>
          <w:tcPr>
            <w:tcW w:w="1934" w:type="dxa"/>
            <w:shd w:val="clear" w:color="auto" w:fill="0070C0"/>
          </w:tcPr>
          <w:p w14:paraId="015AB31E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0F963974" w14:textId="334B3BDA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TC_1.5_2</w:t>
            </w:r>
          </w:p>
        </w:tc>
      </w:tr>
      <w:tr w:rsidR="003F2D68" w:rsidRPr="00DA715B" w14:paraId="4CE81BA8" w14:textId="77777777" w:rsidTr="003F2D68">
        <w:tc>
          <w:tcPr>
            <w:tcW w:w="1934" w:type="dxa"/>
            <w:shd w:val="clear" w:color="auto" w:fill="0070C0"/>
          </w:tcPr>
          <w:p w14:paraId="1809EEA5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5014E6D3" w14:textId="42948DDD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0A35187A" w14:textId="77777777" w:rsidTr="003F2D68">
        <w:tc>
          <w:tcPr>
            <w:tcW w:w="1934" w:type="dxa"/>
            <w:shd w:val="clear" w:color="auto" w:fill="0070C0"/>
          </w:tcPr>
          <w:p w14:paraId="7F79ECDF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038115FC" w14:textId="6C26AA3F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56F27530" w14:textId="77777777" w:rsidTr="003F2D68">
        <w:tc>
          <w:tcPr>
            <w:tcW w:w="1934" w:type="dxa"/>
            <w:shd w:val="clear" w:color="auto" w:fill="0070C0"/>
          </w:tcPr>
          <w:p w14:paraId="31F8AF1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993" w:type="dxa"/>
            <w:shd w:val="clear" w:color="auto" w:fill="FFFFFF" w:themeFill="background1"/>
          </w:tcPr>
          <w:p w14:paraId="052F9B7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4FBD87B" w14:textId="77777777" w:rsidR="003F2D68" w:rsidRPr="003F2D68" w:rsidRDefault="003F2D68" w:rsidP="00A35C3E">
            <w:pPr>
              <w:pStyle w:val="Paragrafoelenco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7368CA9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194C4E2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317FF7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0406F0B0" w14:textId="0C5C77AE" w:rsidR="003F2D68" w:rsidRDefault="00D022B3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Basso </w:t>
                  </w:r>
                  <w:r w:rsidR="00C924D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  <w:proofErr w:type="gramEnd"/>
                </w:p>
              </w:tc>
            </w:tr>
            <w:tr w:rsidR="003F2D68" w14:paraId="495429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E18B0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77E5E376" w14:textId="0F54FA40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47FB7D9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CF4C14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7A675A0" w14:textId="627DFED1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1DE4143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60D5363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844AE6C" w14:textId="16A5879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0F1AF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E8578C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9738055" w14:textId="51FEF1F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0DE48C0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18B3B25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1568CF1D" w14:textId="3C94BF6F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1A99D6F4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AD80305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F88904" w14:textId="77777777" w:rsidR="003F2D68" w:rsidRPr="003F2D68" w:rsidRDefault="003F2D68" w:rsidP="00A35C3E">
            <w:pPr>
              <w:pStyle w:val="Paragrafoelenco"/>
              <w:numPr>
                <w:ilvl w:val="0"/>
                <w:numId w:val="2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0465F847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66430FF7" w14:textId="77777777" w:rsidTr="003F2D68">
        <w:tc>
          <w:tcPr>
            <w:tcW w:w="1934" w:type="dxa"/>
            <w:shd w:val="clear" w:color="auto" w:fill="0070C0"/>
          </w:tcPr>
          <w:p w14:paraId="2E869186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7B898869" w14:textId="78834FBF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formato per il Titolo.</w:t>
            </w:r>
          </w:p>
        </w:tc>
      </w:tr>
    </w:tbl>
    <w:p w14:paraId="35C85F42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8CC4632" w14:textId="77777777" w:rsidTr="003F2D68">
        <w:tc>
          <w:tcPr>
            <w:tcW w:w="1934" w:type="dxa"/>
            <w:shd w:val="clear" w:color="auto" w:fill="0070C0"/>
          </w:tcPr>
          <w:p w14:paraId="62FB295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993" w:type="dxa"/>
            <w:shd w:val="clear" w:color="auto" w:fill="FFFFFF" w:themeFill="background1"/>
          </w:tcPr>
          <w:p w14:paraId="586EAC13" w14:textId="112F77DE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TC_1.5_3</w:t>
            </w:r>
          </w:p>
        </w:tc>
      </w:tr>
      <w:tr w:rsidR="003F2D68" w:rsidRPr="00DA715B" w14:paraId="1D96A4C8" w14:textId="77777777" w:rsidTr="003F2D68">
        <w:tc>
          <w:tcPr>
            <w:tcW w:w="1934" w:type="dxa"/>
            <w:shd w:val="clear" w:color="auto" w:fill="0070C0"/>
          </w:tcPr>
          <w:p w14:paraId="3FADB837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993" w:type="dxa"/>
            <w:shd w:val="clear" w:color="auto" w:fill="FFFFFF" w:themeFill="background1"/>
          </w:tcPr>
          <w:p w14:paraId="0680FDD6" w14:textId="2069D4E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3AD2E925" w14:textId="77777777" w:rsidTr="003F2D68">
        <w:tc>
          <w:tcPr>
            <w:tcW w:w="1934" w:type="dxa"/>
            <w:shd w:val="clear" w:color="auto" w:fill="0070C0"/>
          </w:tcPr>
          <w:p w14:paraId="373C3C50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1CE2909F" w14:textId="1004C1E1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Utente dentro la pagina di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 di un corso in fase di completamento.</w:t>
            </w:r>
          </w:p>
        </w:tc>
      </w:tr>
      <w:tr w:rsidR="003F2D68" w:rsidRPr="00DA715B" w14:paraId="30A24905" w14:textId="77777777" w:rsidTr="003F2D68">
        <w:tc>
          <w:tcPr>
            <w:tcW w:w="1934" w:type="dxa"/>
            <w:shd w:val="clear" w:color="auto" w:fill="0070C0"/>
          </w:tcPr>
          <w:p w14:paraId="484711EC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993" w:type="dxa"/>
            <w:shd w:val="clear" w:color="auto" w:fill="FFFFFF" w:themeFill="background1"/>
          </w:tcPr>
          <w:p w14:paraId="57704B7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38E82B7" w14:textId="77777777" w:rsidR="00723A7F" w:rsidRPr="003F2D68" w:rsidRDefault="00723A7F" w:rsidP="00A35C3E">
            <w:pPr>
              <w:pStyle w:val="Paragrafoelenco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D61B53C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5BFCA00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8727A5D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6ACD2B22" w14:textId="44EB7DA8" w:rsidR="003F2D68" w:rsidRDefault="00D022B3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6639CB98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593FCF2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195B7F92" w14:textId="5524658A" w:rsidR="003F2D68" w:rsidRDefault="00723A7F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Num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1</w:t>
                  </w:r>
                </w:p>
              </w:tc>
            </w:tr>
            <w:tr w:rsidR="003F2D68" w14:paraId="525CE785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4471F7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26D4F237" w14:textId="543A7FC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6DDE5D8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12AB45B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6E55D522" w14:textId="0A8126EB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3F52A94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6FEB4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5560034" w14:textId="0C8F39F2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3F2D68" w14:paraId="76CCA79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135C3B7" w14:textId="77777777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66A22E07" w14:textId="6DAEA8DE" w:rsidR="003F2D68" w:rsidRDefault="003F2D68" w:rsidP="003F2D6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244759E0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4FBB6B" w14:textId="77777777" w:rsidR="003F2D68" w:rsidRDefault="003F2D68" w:rsidP="003F2D6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DD5D7ED" w14:textId="69E8EF56" w:rsidR="003F2D68" w:rsidRPr="00723A7F" w:rsidRDefault="003F2D68" w:rsidP="00A35C3E">
            <w:pPr>
              <w:pStyle w:val="Paragrafoelenco"/>
              <w:numPr>
                <w:ilvl w:val="0"/>
                <w:numId w:val="2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201DC1D8" w14:textId="77777777" w:rsidR="003F2D68" w:rsidRPr="003F2D68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03383CE5" w14:textId="77777777" w:rsidTr="003F2D68">
        <w:tc>
          <w:tcPr>
            <w:tcW w:w="1934" w:type="dxa"/>
            <w:shd w:val="clear" w:color="auto" w:fill="0070C0"/>
          </w:tcPr>
          <w:p w14:paraId="5CD81E94" w14:textId="77777777" w:rsidR="003F2D68" w:rsidRDefault="003F2D68" w:rsidP="003F2D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6993" w:type="dxa"/>
            <w:shd w:val="clear" w:color="auto" w:fill="FFFFFF" w:themeFill="background1"/>
          </w:tcPr>
          <w:p w14:paraId="6A1A04D5" w14:textId="314B6D5C" w:rsidR="003F2D68" w:rsidRPr="007C3A80" w:rsidRDefault="003F2D68" w:rsidP="003F2D6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non rispetta i criteri di lunghezza per la Descrizione.</w:t>
            </w:r>
          </w:p>
        </w:tc>
      </w:tr>
    </w:tbl>
    <w:p w14:paraId="30C7490C" w14:textId="5DDE0199" w:rsidR="003F2D68" w:rsidRDefault="003F2D68" w:rsidP="00723A7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584EE5" w:rsidRPr="00DA715B" w14:paraId="01B743FB" w14:textId="77777777" w:rsidTr="00060537">
        <w:tc>
          <w:tcPr>
            <w:tcW w:w="1166" w:type="dxa"/>
            <w:shd w:val="clear" w:color="auto" w:fill="0070C0"/>
          </w:tcPr>
          <w:p w14:paraId="2197DF0D" w14:textId="77777777" w:rsidR="00584EE5" w:rsidRPr="00DA715B" w:rsidRDefault="00584EE5" w:rsidP="00060537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A54C931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TC_1.5_4</w:t>
            </w:r>
          </w:p>
        </w:tc>
      </w:tr>
      <w:tr w:rsidR="00584EE5" w:rsidRPr="00DA715B" w14:paraId="05AD47E7" w14:textId="77777777" w:rsidTr="00060537">
        <w:tc>
          <w:tcPr>
            <w:tcW w:w="1166" w:type="dxa"/>
            <w:shd w:val="clear" w:color="auto" w:fill="0070C0"/>
          </w:tcPr>
          <w:p w14:paraId="6EB7AC3A" w14:textId="77777777" w:rsidR="00584EE5" w:rsidRDefault="00584EE5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57282F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584EE5" w:rsidRPr="00DA715B" w14:paraId="4F426801" w14:textId="77777777" w:rsidTr="00060537">
        <w:tc>
          <w:tcPr>
            <w:tcW w:w="1166" w:type="dxa"/>
            <w:shd w:val="clear" w:color="auto" w:fill="0070C0"/>
          </w:tcPr>
          <w:p w14:paraId="63AC1E91" w14:textId="77777777" w:rsidR="00584EE5" w:rsidRPr="00DA715B" w:rsidRDefault="00584EE5" w:rsidP="000605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D1D7C9D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584EE5" w:rsidRPr="00DA715B" w14:paraId="6B6102BA" w14:textId="77777777" w:rsidTr="00060537">
        <w:tc>
          <w:tcPr>
            <w:tcW w:w="1166" w:type="dxa"/>
            <w:shd w:val="clear" w:color="auto" w:fill="0070C0"/>
          </w:tcPr>
          <w:p w14:paraId="419CC774" w14:textId="77777777" w:rsidR="00584EE5" w:rsidRDefault="00584EE5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69C85DB" w14:textId="77777777" w:rsidR="00584EE5" w:rsidRPr="00DA715B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C7FECC" w14:textId="77777777" w:rsidR="00584EE5" w:rsidRPr="001D5554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C86A296" w14:textId="77777777" w:rsidR="00584EE5" w:rsidRPr="003F2D68" w:rsidRDefault="00584EE5" w:rsidP="00060537">
            <w:pPr>
              <w:pStyle w:val="Paragrafoelenco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04184377" w14:textId="77777777" w:rsidR="00584EE5" w:rsidRDefault="00584EE5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584EE5" w14:paraId="0B3E4E56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31E0E028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B0433A7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584EE5" w:rsidRPr="00D022B3" w14:paraId="633F8D15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04FE359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3D1D0AE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584EE5" w14:paraId="4F9EE03F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181451B9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5E8FD9AE" w14:textId="0CA83CC3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584EE5" w14:paraId="29BA6F92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1D0DAA47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304A3405" w14:textId="72DAA8BF" w:rsidR="00584EE5" w:rsidRDefault="00241FCF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11</w:t>
                  </w:r>
                  <w:r w:rsidR="00B70D2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/12/1992</w:t>
                  </w:r>
                </w:p>
              </w:tc>
            </w:tr>
            <w:tr w:rsidR="00584EE5" w14:paraId="5E6A09D6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0570004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54A87A56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584EE5" w14:paraId="0D7900D2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2508335B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lastRenderedPageBreak/>
                    <w:t>Copertina:</w:t>
                  </w:r>
                </w:p>
              </w:tc>
              <w:tc>
                <w:tcPr>
                  <w:tcW w:w="2741" w:type="dxa"/>
                </w:tcPr>
                <w:p w14:paraId="46A6F104" w14:textId="77777777" w:rsidR="00584EE5" w:rsidRDefault="00584EE5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6212E02" w14:textId="77777777" w:rsidR="00584EE5" w:rsidRDefault="00584EE5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1EF0BFE" w14:textId="77777777" w:rsidR="00584EE5" w:rsidRDefault="00584EE5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AAC067B" w14:textId="77777777" w:rsidR="00584EE5" w:rsidRPr="00D022B3" w:rsidRDefault="00584EE5" w:rsidP="00060537">
            <w:pPr>
              <w:pStyle w:val="Paragrafoelenco"/>
              <w:numPr>
                <w:ilvl w:val="0"/>
                <w:numId w:val="2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4819C96" w14:textId="77777777" w:rsidR="00584EE5" w:rsidRPr="00DA715B" w:rsidRDefault="00584EE5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584EE5" w:rsidRPr="007C3A80" w14:paraId="62F36B7D" w14:textId="77777777" w:rsidTr="00060537">
        <w:tc>
          <w:tcPr>
            <w:tcW w:w="1166" w:type="dxa"/>
            <w:shd w:val="clear" w:color="auto" w:fill="0070C0"/>
          </w:tcPr>
          <w:p w14:paraId="03B28A6B" w14:textId="77777777" w:rsidR="00584EE5" w:rsidRDefault="00584EE5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374CD43" w14:textId="6F6CE94F" w:rsidR="00584EE5" w:rsidRPr="007C3A80" w:rsidRDefault="00584EE5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modifica non va a buon fine perché la scadenza non è rispetta i criteri di 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settaggio.</w:t>
            </w:r>
          </w:p>
        </w:tc>
      </w:tr>
    </w:tbl>
    <w:p w14:paraId="28F03116" w14:textId="77777777" w:rsidR="00584EE5" w:rsidRDefault="00584EE5" w:rsidP="00723A7F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84A1E9C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24C7177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9A99DB9" w14:textId="77777777" w:rsidR="003F2D68" w:rsidRDefault="003F2D68" w:rsidP="003F2D68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248715D5" w14:textId="77777777" w:rsidTr="00F42F78">
        <w:tc>
          <w:tcPr>
            <w:tcW w:w="1166" w:type="dxa"/>
            <w:shd w:val="clear" w:color="auto" w:fill="0070C0"/>
          </w:tcPr>
          <w:p w14:paraId="2B14A497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1FAFB4A" w14:textId="1872D61F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</w:t>
            </w:r>
            <w:r w:rsidR="00BA03C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_</w:t>
            </w:r>
            <w:r w:rsidR="00B70D2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DA715B" w14:paraId="3BBB0786" w14:textId="77777777" w:rsidTr="00F42F78">
        <w:tc>
          <w:tcPr>
            <w:tcW w:w="1166" w:type="dxa"/>
            <w:shd w:val="clear" w:color="auto" w:fill="0070C0"/>
          </w:tcPr>
          <w:p w14:paraId="6D5D5EF3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2107090" w14:textId="1C32038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7A81AD20" w14:textId="77777777" w:rsidTr="00F42F78">
        <w:tc>
          <w:tcPr>
            <w:tcW w:w="1166" w:type="dxa"/>
            <w:shd w:val="clear" w:color="auto" w:fill="0070C0"/>
          </w:tcPr>
          <w:p w14:paraId="111C76E6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C0A1985" w14:textId="7F091BBE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1E0A3D16" w14:textId="77777777" w:rsidTr="00F42F78">
        <w:tc>
          <w:tcPr>
            <w:tcW w:w="1166" w:type="dxa"/>
            <w:shd w:val="clear" w:color="auto" w:fill="0070C0"/>
          </w:tcPr>
          <w:p w14:paraId="5BDB8C1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09A9571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63DB48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726FEEA" w14:textId="77777777" w:rsidR="00723A7F" w:rsidRPr="003F2D68" w:rsidRDefault="00723A7F" w:rsidP="00A35C3E">
            <w:pPr>
              <w:pStyle w:val="Paragrafoelenco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5A6DDC35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41B1F65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3A5D584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4BFCF0E2" w14:textId="039912A8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  <w:r w:rsidR="003F2D6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 xml:space="preserve"> </w:t>
                  </w:r>
                </w:p>
              </w:tc>
            </w:tr>
            <w:tr w:rsidR="003F2D68" w14:paraId="0CBA323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6343C164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395F011B" w14:textId="2437533C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7E6B9C6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E26284C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78E4D927" w14:textId="1EBB2EA7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4BF1526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15D447E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7219341E" w14:textId="21E12C7A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</w:t>
                  </w:r>
                </w:p>
              </w:tc>
            </w:tr>
            <w:tr w:rsidR="003F2D68" w14:paraId="44A0510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F2B680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114FFCC2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  <w:tr w:rsidR="003F2D68" w14:paraId="41DDB2E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5250DD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1F512C3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71264A78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503E104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C475E" w14:textId="504D478F" w:rsidR="003F2D68" w:rsidRPr="00D022B3" w:rsidRDefault="003F2D68" w:rsidP="00A35C3E">
            <w:pPr>
              <w:pStyle w:val="Paragrafoelenco"/>
              <w:numPr>
                <w:ilvl w:val="0"/>
                <w:numId w:val="2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7DAAD715" w14:textId="77777777" w:rsidR="003F2D68" w:rsidRPr="00DA715B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23F4A784" w14:textId="77777777" w:rsidTr="00F42F78">
        <w:tc>
          <w:tcPr>
            <w:tcW w:w="1166" w:type="dxa"/>
            <w:shd w:val="clear" w:color="auto" w:fill="0070C0"/>
          </w:tcPr>
          <w:p w14:paraId="09D6439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EBE672" w14:textId="458E385B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La </w:t>
            </w:r>
            <w:r w:rsidR="00723A7F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modifica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non va a buon fine perché il prezzo non rispetta i criteri di formato.</w:t>
            </w:r>
          </w:p>
        </w:tc>
      </w:tr>
    </w:tbl>
    <w:p w14:paraId="7BCB2F6B" w14:textId="777777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BA03C0" w:rsidRPr="00DA715B" w14:paraId="14116D8D" w14:textId="77777777" w:rsidTr="00060537">
        <w:tc>
          <w:tcPr>
            <w:tcW w:w="1166" w:type="dxa"/>
            <w:shd w:val="clear" w:color="auto" w:fill="0070C0"/>
          </w:tcPr>
          <w:p w14:paraId="3C14DFEB" w14:textId="77777777" w:rsidR="00BA03C0" w:rsidRPr="00DA715B" w:rsidRDefault="00BA03C0" w:rsidP="00060537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7DF1410" w14:textId="2B711702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B70D2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BA03C0" w:rsidRPr="00DA715B" w14:paraId="7313DA31" w14:textId="77777777" w:rsidTr="00060537">
        <w:tc>
          <w:tcPr>
            <w:tcW w:w="1166" w:type="dxa"/>
            <w:shd w:val="clear" w:color="auto" w:fill="0070C0"/>
          </w:tcPr>
          <w:p w14:paraId="7BA4757D" w14:textId="77777777" w:rsidR="00BA03C0" w:rsidRDefault="00BA03C0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3C303F" w14:textId="77777777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BA03C0" w:rsidRPr="00DA715B" w14:paraId="763C1027" w14:textId="77777777" w:rsidTr="00060537">
        <w:tc>
          <w:tcPr>
            <w:tcW w:w="1166" w:type="dxa"/>
            <w:shd w:val="clear" w:color="auto" w:fill="0070C0"/>
          </w:tcPr>
          <w:p w14:paraId="5BA68D00" w14:textId="77777777" w:rsidR="00BA03C0" w:rsidRPr="00DA715B" w:rsidRDefault="00BA03C0" w:rsidP="000605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7C14F0" w14:textId="77777777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BA03C0" w:rsidRPr="00DA715B" w14:paraId="4B9DEC05" w14:textId="77777777" w:rsidTr="00060537">
        <w:tc>
          <w:tcPr>
            <w:tcW w:w="1166" w:type="dxa"/>
            <w:shd w:val="clear" w:color="auto" w:fill="0070C0"/>
          </w:tcPr>
          <w:p w14:paraId="7944A79E" w14:textId="77777777" w:rsidR="00BA03C0" w:rsidRDefault="00BA03C0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9DF578D" w14:textId="77777777" w:rsidR="00BA03C0" w:rsidRPr="00DA715B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2E9F80" w14:textId="77777777" w:rsidR="00BA03C0" w:rsidRPr="001D5554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FA9E530" w14:textId="77777777" w:rsidR="00BA03C0" w:rsidRPr="003F2D68" w:rsidRDefault="00BA03C0" w:rsidP="00060537">
            <w:pPr>
              <w:pStyle w:val="Paragrafoelenco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le informazioni del corso ed effettua le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lastRenderedPageBreak/>
              <w:t>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13CA4DAA" w14:textId="77777777" w:rsidR="00BA03C0" w:rsidRDefault="00BA03C0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BA03C0" w14:paraId="37E59008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53122376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79E74240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BA03C0" w14:paraId="5B3DBF29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CD34344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4FC88907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BA03C0" w14:paraId="0CBEDA1F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6ADB7E21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0182A9F5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BA03C0" w14:paraId="446E19F2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10C2A0FF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15A70B6D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01/02/2022</w:t>
                  </w:r>
                </w:p>
              </w:tc>
            </w:tr>
            <w:tr w:rsidR="00BA03C0" w14:paraId="00E56445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4EE623BB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6DF591C0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BA03C0" w14:paraId="336C280E" w14:textId="77777777" w:rsidTr="00060537">
              <w:trPr>
                <w:trHeight w:val="389"/>
              </w:trPr>
              <w:tc>
                <w:tcPr>
                  <w:tcW w:w="2742" w:type="dxa"/>
                </w:tcPr>
                <w:p w14:paraId="7B4465BB" w14:textId="77777777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09FFBFC2" w14:textId="6238FDDF" w:rsidR="00BA03C0" w:rsidRDefault="00BA03C0" w:rsidP="00060537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57496BDD" w14:textId="77777777" w:rsidR="00BA03C0" w:rsidRDefault="00BA03C0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6BBE1C4" w14:textId="77777777" w:rsidR="00BA03C0" w:rsidRDefault="00BA03C0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D0E5EE" w14:textId="77777777" w:rsidR="00BA03C0" w:rsidRPr="00D022B3" w:rsidRDefault="00BA03C0" w:rsidP="00060537">
            <w:pPr>
              <w:pStyle w:val="Paragrafoelenco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4911D179" w14:textId="77777777" w:rsidR="00BA03C0" w:rsidRPr="00DA715B" w:rsidRDefault="00BA03C0" w:rsidP="00060537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BA03C0" w:rsidRPr="007C3A80" w14:paraId="2C17A04E" w14:textId="77777777" w:rsidTr="00060537">
        <w:tc>
          <w:tcPr>
            <w:tcW w:w="1166" w:type="dxa"/>
            <w:shd w:val="clear" w:color="auto" w:fill="0070C0"/>
          </w:tcPr>
          <w:p w14:paraId="04744639" w14:textId="77777777" w:rsidR="00BA03C0" w:rsidRDefault="00BA03C0" w:rsidP="000605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7BB6BA57" w14:textId="49111C68" w:rsidR="00BA03C0" w:rsidRPr="007C3A80" w:rsidRDefault="00BA03C0" w:rsidP="00060537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non va a buon fine poiché la copertina non è stata selezionata.</w:t>
            </w:r>
          </w:p>
        </w:tc>
      </w:tr>
    </w:tbl>
    <w:p w14:paraId="367E7A03" w14:textId="75057177" w:rsidR="003F2D68" w:rsidRDefault="003F2D68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CDED817" w14:textId="782334B2" w:rsidR="00BA03C0" w:rsidRDefault="00BA03C0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79A99609" w14:textId="79EDBD65" w:rsidR="00BA03C0" w:rsidRDefault="00BA03C0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3087BBB6" w14:textId="77777777" w:rsidR="00BA03C0" w:rsidRDefault="00BA03C0" w:rsidP="003F2D68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3F2D68" w:rsidRPr="00DA715B" w14:paraId="15FC2690" w14:textId="77777777" w:rsidTr="00F42F78">
        <w:tc>
          <w:tcPr>
            <w:tcW w:w="1166" w:type="dxa"/>
            <w:shd w:val="clear" w:color="auto" w:fill="0070C0"/>
          </w:tcPr>
          <w:p w14:paraId="2D1B8DEC" w14:textId="77777777" w:rsidR="003F2D68" w:rsidRPr="00DA715B" w:rsidRDefault="003F2D6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205F7E" w14:textId="25564938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TC_1.5_</w:t>
            </w:r>
            <w:r w:rsidR="00B70D2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3F2D68" w:rsidRPr="00DA715B" w14:paraId="29BB8B95" w14:textId="77777777" w:rsidTr="00F42F78">
        <w:tc>
          <w:tcPr>
            <w:tcW w:w="1166" w:type="dxa"/>
            <w:shd w:val="clear" w:color="auto" w:fill="0070C0"/>
          </w:tcPr>
          <w:p w14:paraId="05602839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4F3D83D" w14:textId="4A16B844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F2D68" w:rsidRPr="00BD53ED" w14:paraId="12E0C400" w14:textId="77777777" w:rsidTr="00F42F78">
        <w:tc>
          <w:tcPr>
            <w:tcW w:w="1166" w:type="dxa"/>
            <w:shd w:val="clear" w:color="auto" w:fill="0070C0"/>
          </w:tcPr>
          <w:p w14:paraId="1AE68A6E" w14:textId="77777777" w:rsidR="003F2D68" w:rsidRPr="00DA715B" w:rsidRDefault="003F2D6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9595363" w14:textId="614D5B61" w:rsidR="003F2D68" w:rsidRPr="00DA715B" w:rsidRDefault="00723A7F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dentro la pagina di modifica di un corso in fase di completamento.</w:t>
            </w:r>
          </w:p>
        </w:tc>
      </w:tr>
      <w:tr w:rsidR="003F2D68" w:rsidRPr="00DA715B" w14:paraId="7D1463B8" w14:textId="77777777" w:rsidTr="00F42F78">
        <w:tc>
          <w:tcPr>
            <w:tcW w:w="1166" w:type="dxa"/>
            <w:shd w:val="clear" w:color="auto" w:fill="0070C0"/>
          </w:tcPr>
          <w:p w14:paraId="53CBEEF8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519B780F" w14:textId="77777777" w:rsidR="003F2D68" w:rsidRPr="00DA715B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459BABA" w14:textId="77777777" w:rsidR="003F2D68" w:rsidRPr="001D5554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B16595D" w14:textId="77777777" w:rsidR="00723A7F" w:rsidRPr="003F2D68" w:rsidRDefault="00723A7F" w:rsidP="00A35C3E">
            <w:pPr>
              <w:pStyle w:val="Paragrafoelenco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Visualizza le informazioni del corso ed effettua le seguenti modifiche</w:t>
            </w:r>
            <w:r w:rsidRPr="003F2D68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47028033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3F2D68" w14:paraId="3F385CB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5FCFB98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Titolo:</w:t>
                  </w:r>
                </w:p>
              </w:tc>
              <w:tc>
                <w:tcPr>
                  <w:tcW w:w="2741" w:type="dxa"/>
                </w:tcPr>
                <w:p w14:paraId="154CD29C" w14:textId="24697A4C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</w:t>
                  </w:r>
                </w:p>
              </w:tc>
            </w:tr>
            <w:tr w:rsidR="003F2D68" w14:paraId="3E7CCEA4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704A0BEE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Descrizione:</w:t>
                  </w:r>
                </w:p>
              </w:tc>
              <w:tc>
                <w:tcPr>
                  <w:tcW w:w="2741" w:type="dxa"/>
                </w:tcPr>
                <w:p w14:paraId="63B8AAC9" w14:textId="75456DC4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Basso elettrico per principianti</w:t>
                  </w:r>
                </w:p>
              </w:tc>
            </w:tr>
            <w:tr w:rsidR="003F2D68" w14:paraId="3A9F776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5103973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Categoria:</w:t>
                  </w:r>
                </w:p>
              </w:tc>
              <w:tc>
                <w:tcPr>
                  <w:tcW w:w="2741" w:type="dxa"/>
                </w:tcPr>
                <w:p w14:paraId="6A78E2BE" w14:textId="30160FCC" w:rsidR="003F2D68" w:rsidRDefault="00D022B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</w:p>
              </w:tc>
            </w:tr>
            <w:tr w:rsidR="003F2D68" w14:paraId="6F863081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2B579BA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Scadenza:</w:t>
                  </w:r>
                </w:p>
              </w:tc>
              <w:tc>
                <w:tcPr>
                  <w:tcW w:w="2741" w:type="dxa"/>
                </w:tcPr>
                <w:p w14:paraId="570B81FA" w14:textId="2BBBC432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01/0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2/2022</w:t>
                  </w:r>
                </w:p>
              </w:tc>
            </w:tr>
            <w:tr w:rsidR="003F2D68" w14:paraId="63170F9B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9FFB928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Prezzo:</w:t>
                  </w:r>
                </w:p>
              </w:tc>
              <w:tc>
                <w:tcPr>
                  <w:tcW w:w="2741" w:type="dxa"/>
                </w:tcPr>
                <w:p w14:paraId="326EE369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10</w:t>
                  </w:r>
                </w:p>
              </w:tc>
            </w:tr>
            <w:tr w:rsidR="003F2D68" w14:paraId="3EE8539F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6BE8CB2" w14:textId="77777777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Copertina:</w:t>
                  </w:r>
                </w:p>
              </w:tc>
              <w:tc>
                <w:tcPr>
                  <w:tcW w:w="2741" w:type="dxa"/>
                </w:tcPr>
                <w:p w14:paraId="572844E8" w14:textId="16C1FF4E" w:rsidR="003F2D68" w:rsidRDefault="003F2D6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</w:t>
                  </w:r>
                  <w:r w:rsidR="00D022B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Musica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.jpg</w:t>
                  </w:r>
                </w:p>
              </w:tc>
            </w:tr>
          </w:tbl>
          <w:p w14:paraId="71DCBE58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C7F3007" w14:textId="77777777" w:rsidR="003F2D68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6625255" w14:textId="6724BCBA" w:rsidR="003F2D68" w:rsidRPr="00D022B3" w:rsidRDefault="003F2D68" w:rsidP="00A35C3E">
            <w:pPr>
              <w:pStyle w:val="Paragrafoelenco"/>
              <w:numPr>
                <w:ilvl w:val="0"/>
                <w:numId w:val="28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“Conferma”</w:t>
            </w:r>
          </w:p>
          <w:p w14:paraId="34FD8642" w14:textId="77777777" w:rsidR="003F2D68" w:rsidRPr="00DA715B" w:rsidRDefault="003F2D6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3F2D68" w:rsidRPr="00BD53ED" w14:paraId="00E58887" w14:textId="77777777" w:rsidTr="00F42F78">
        <w:tc>
          <w:tcPr>
            <w:tcW w:w="1166" w:type="dxa"/>
            <w:shd w:val="clear" w:color="auto" w:fill="0070C0"/>
          </w:tcPr>
          <w:p w14:paraId="12429091" w14:textId="77777777" w:rsidR="003F2D68" w:rsidRDefault="003F2D6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EB0D4EF" w14:textId="364D0E88" w:rsidR="003F2D68" w:rsidRPr="007C3A80" w:rsidRDefault="003F2D6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va a buon fine poiché tutti i campi sono compilati correttamente.</w:t>
            </w:r>
          </w:p>
        </w:tc>
      </w:tr>
    </w:tbl>
    <w:p w14:paraId="5E0B6DE8" w14:textId="7784485A" w:rsidR="00892A9F" w:rsidRDefault="00892A9F" w:rsidP="00B70D28">
      <w:pPr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28D89431" w14:textId="77777777" w:rsidR="00892A9F" w:rsidRDefault="00892A9F" w:rsidP="007A0CB5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42FDB8FD" w14:textId="0B798D4A" w:rsidR="00D022B3" w:rsidRDefault="00D022B3" w:rsidP="00D022B3">
      <w:pPr>
        <w:ind w:left="360"/>
        <w:rPr>
          <w:rFonts w:asciiTheme="majorHAnsi" w:hAnsiTheme="majorHAnsi"/>
          <w:b/>
          <w:sz w:val="24"/>
          <w:szCs w:val="24"/>
        </w:rPr>
      </w:pPr>
      <w:r w:rsidRPr="00AD2A68">
        <w:rPr>
          <w:rFonts w:asciiTheme="majorHAnsi" w:hAnsiTheme="majorHAnsi"/>
          <w:b/>
          <w:sz w:val="24"/>
          <w:szCs w:val="24"/>
        </w:rPr>
        <w:t>1.2.</w:t>
      </w:r>
      <w:r>
        <w:rPr>
          <w:rFonts w:asciiTheme="majorHAnsi" w:hAnsiTheme="majorHAnsi"/>
          <w:b/>
          <w:sz w:val="24"/>
          <w:szCs w:val="24"/>
        </w:rPr>
        <w:t>2</w:t>
      </w:r>
      <w:r w:rsidRPr="00AD2A68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Iscrizione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corso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AE632C" w:rsidRPr="00DA715B" w14:paraId="6962BBD6" w14:textId="77777777" w:rsidTr="00F42F78">
        <w:tc>
          <w:tcPr>
            <w:tcW w:w="1166" w:type="dxa"/>
            <w:shd w:val="clear" w:color="auto" w:fill="0070C0"/>
          </w:tcPr>
          <w:p w14:paraId="5888775A" w14:textId="77777777" w:rsidR="00AE632C" w:rsidRPr="00DA715B" w:rsidRDefault="00AE632C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65797AF" w14:textId="68ECA22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TC_1.6_1</w:t>
            </w:r>
          </w:p>
        </w:tc>
      </w:tr>
      <w:tr w:rsidR="00AE632C" w:rsidRPr="00DA715B" w14:paraId="76853ACD" w14:textId="77777777" w:rsidTr="00F42F78">
        <w:tc>
          <w:tcPr>
            <w:tcW w:w="1166" w:type="dxa"/>
            <w:shd w:val="clear" w:color="auto" w:fill="0070C0"/>
          </w:tcPr>
          <w:p w14:paraId="0BCCE17A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4DF2CBE7" w14:textId="4C0877D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AE632C" w:rsidRPr="00BD53ED" w14:paraId="258DC86A" w14:textId="77777777" w:rsidTr="00F42F78">
        <w:tc>
          <w:tcPr>
            <w:tcW w:w="1166" w:type="dxa"/>
            <w:shd w:val="clear" w:color="auto" w:fill="0070C0"/>
          </w:tcPr>
          <w:p w14:paraId="702DBB2A" w14:textId="77777777" w:rsidR="00AE632C" w:rsidRPr="00DA715B" w:rsidRDefault="00AE632C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5721B4B" w14:textId="3EF86F96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Acquista corso per 10 euro”</w:t>
            </w:r>
          </w:p>
        </w:tc>
      </w:tr>
      <w:tr w:rsidR="00AE632C" w:rsidRPr="00DA715B" w14:paraId="4066BC27" w14:textId="77777777" w:rsidTr="00F42F78">
        <w:tc>
          <w:tcPr>
            <w:tcW w:w="1166" w:type="dxa"/>
            <w:shd w:val="clear" w:color="auto" w:fill="0070C0"/>
          </w:tcPr>
          <w:p w14:paraId="4B4E5EE0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89AA573" w14:textId="77777777" w:rsidR="00AE632C" w:rsidRPr="00DA715B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C9D9BB" w14:textId="77777777" w:rsidR="00AE632C" w:rsidRPr="001D5554" w:rsidRDefault="00AE632C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DB2DA88" w14:textId="4A6B7462" w:rsidR="00AE632C" w:rsidRPr="003F2D68" w:rsidRDefault="00087576" w:rsidP="00A35C3E">
            <w:pPr>
              <w:pStyle w:val="Paragrafoelenco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il campo con il seguente valore:</w:t>
            </w:r>
          </w:p>
          <w:p w14:paraId="5176A07F" w14:textId="77777777" w:rsidR="00AE632C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AE632C" w14:paraId="2FF04A6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EF8032D" w14:textId="4AAF1483" w:rsidR="00AE632C" w:rsidRDefault="00AE632C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B9EA36D" w14:textId="22140A99" w:rsidR="00AE632C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1a</w:t>
                  </w:r>
                </w:p>
              </w:tc>
            </w:tr>
          </w:tbl>
          <w:p w14:paraId="176C7B37" w14:textId="77777777" w:rsidR="00AE632C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7BF9CDC" w14:textId="77777777" w:rsidR="00AE632C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CF18062" w14:textId="7931A248" w:rsidR="00AE632C" w:rsidRPr="00D022B3" w:rsidRDefault="00AE632C" w:rsidP="00A35C3E">
            <w:pPr>
              <w:pStyle w:val="Paragrafoelenco"/>
              <w:numPr>
                <w:ilvl w:val="0"/>
                <w:numId w:val="29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 w:rsidR="00087576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7D70EFC" w14:textId="77777777" w:rsidR="00AE632C" w:rsidRPr="00DA715B" w:rsidRDefault="00AE632C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AE632C" w:rsidRPr="00BD53ED" w14:paraId="54CDBC42" w14:textId="77777777" w:rsidTr="00F42F78">
        <w:tc>
          <w:tcPr>
            <w:tcW w:w="1166" w:type="dxa"/>
            <w:shd w:val="clear" w:color="auto" w:fill="0070C0"/>
          </w:tcPr>
          <w:p w14:paraId="404CFF82" w14:textId="77777777" w:rsidR="00AE632C" w:rsidRDefault="00AE632C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4F2E1CF" w14:textId="43E84858" w:rsidR="00AE632C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di lunghezza per il codice di sicurezza.</w:t>
            </w:r>
          </w:p>
        </w:tc>
      </w:tr>
    </w:tbl>
    <w:p w14:paraId="512DF858" w14:textId="77777777" w:rsidR="00D022B3" w:rsidRPr="00AE632C" w:rsidRDefault="00D022B3" w:rsidP="00D022B3">
      <w:pPr>
        <w:ind w:left="360"/>
        <w:rPr>
          <w:rFonts w:asciiTheme="majorHAnsi" w:hAnsiTheme="majorHAnsi"/>
          <w:b/>
          <w:sz w:val="24"/>
          <w:szCs w:val="24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D09CED8" w14:textId="77777777" w:rsidTr="00F42F78">
        <w:tc>
          <w:tcPr>
            <w:tcW w:w="1166" w:type="dxa"/>
            <w:shd w:val="clear" w:color="auto" w:fill="0070C0"/>
          </w:tcPr>
          <w:p w14:paraId="75E74C92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7177B2" w14:textId="7C41B291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TC_1.6_2</w:t>
            </w:r>
          </w:p>
        </w:tc>
      </w:tr>
      <w:tr w:rsidR="00087576" w:rsidRPr="00DA715B" w14:paraId="2AED8F4A" w14:textId="77777777" w:rsidTr="00F42F78">
        <w:tc>
          <w:tcPr>
            <w:tcW w:w="1166" w:type="dxa"/>
            <w:shd w:val="clear" w:color="auto" w:fill="0070C0"/>
          </w:tcPr>
          <w:p w14:paraId="6C50EC8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778E58B2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BD53ED" w14:paraId="59051394" w14:textId="77777777" w:rsidTr="00F42F78">
        <w:tc>
          <w:tcPr>
            <w:tcW w:w="1166" w:type="dxa"/>
            <w:shd w:val="clear" w:color="auto" w:fill="0070C0"/>
          </w:tcPr>
          <w:p w14:paraId="769ECFA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590A48A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1FBA5062" w14:textId="77777777" w:rsidTr="00F42F78">
        <w:tc>
          <w:tcPr>
            <w:tcW w:w="1166" w:type="dxa"/>
            <w:shd w:val="clear" w:color="auto" w:fill="0070C0"/>
          </w:tcPr>
          <w:p w14:paraId="32CCFF9D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7D77049F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F938C1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1AA8" w14:textId="77777777" w:rsidR="00087576" w:rsidRPr="003F2D68" w:rsidRDefault="00087576" w:rsidP="00A35C3E">
            <w:pPr>
              <w:pStyle w:val="Paragrafoelenco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il campo con il seguente valore:</w:t>
            </w:r>
          </w:p>
          <w:p w14:paraId="17227101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1C7EAAA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1F560244" w14:textId="77777777" w:rsidR="00087576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41A1A872" w14:textId="02C25C0C" w:rsidR="00087576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12a</w:t>
                  </w:r>
                </w:p>
              </w:tc>
            </w:tr>
          </w:tbl>
          <w:p w14:paraId="1D826004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DAA2E6E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4C3F58B" w14:textId="77777777" w:rsidR="00087576" w:rsidRPr="00D022B3" w:rsidRDefault="00087576" w:rsidP="00A35C3E">
            <w:pPr>
              <w:pStyle w:val="Paragrafoelenco"/>
              <w:numPr>
                <w:ilvl w:val="0"/>
                <w:numId w:val="30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1CAFCF8F" w14:textId="77777777" w:rsidR="00087576" w:rsidRPr="00DA715B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BD53ED" w14:paraId="06841EC9" w14:textId="77777777" w:rsidTr="00F42F78">
        <w:tc>
          <w:tcPr>
            <w:tcW w:w="1166" w:type="dxa"/>
            <w:shd w:val="clear" w:color="auto" w:fill="0070C0"/>
          </w:tcPr>
          <w:p w14:paraId="49AA724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AEDF95D" w14:textId="6386CBF6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L’iscrizione non va a buon fine poiché non si soddisfa il criterio del formato per il codice di sicurezza.</w:t>
            </w:r>
          </w:p>
        </w:tc>
      </w:tr>
    </w:tbl>
    <w:p w14:paraId="28784CB6" w14:textId="46E77196" w:rsidR="00D022B3" w:rsidRDefault="00D022B3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250B02FB" w14:textId="77777777" w:rsidTr="00F42F78">
        <w:tc>
          <w:tcPr>
            <w:tcW w:w="1166" w:type="dxa"/>
            <w:shd w:val="clear" w:color="auto" w:fill="0070C0"/>
          </w:tcPr>
          <w:p w14:paraId="0F0765FE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29E082EA" w14:textId="44FB6FCD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TC_1.6_3</w:t>
            </w:r>
          </w:p>
        </w:tc>
      </w:tr>
      <w:tr w:rsidR="00087576" w:rsidRPr="00DA715B" w14:paraId="7C4BE02F" w14:textId="77777777" w:rsidTr="00F42F78">
        <w:tc>
          <w:tcPr>
            <w:tcW w:w="1166" w:type="dxa"/>
            <w:shd w:val="clear" w:color="auto" w:fill="0070C0"/>
          </w:tcPr>
          <w:p w14:paraId="327E24F6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C5CB9AD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087576" w:rsidRPr="00BD53ED" w14:paraId="17F68B7F" w14:textId="77777777" w:rsidTr="00F42F78">
        <w:tc>
          <w:tcPr>
            <w:tcW w:w="1166" w:type="dxa"/>
            <w:shd w:val="clear" w:color="auto" w:fill="0070C0"/>
          </w:tcPr>
          <w:p w14:paraId="05E47013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27AC4C44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clicca sul tasto “Acquista corso per 10 euro”</w:t>
            </w:r>
          </w:p>
        </w:tc>
      </w:tr>
      <w:tr w:rsidR="00087576" w:rsidRPr="00DA715B" w14:paraId="7D63B08A" w14:textId="77777777" w:rsidTr="00F42F78">
        <w:tc>
          <w:tcPr>
            <w:tcW w:w="1166" w:type="dxa"/>
            <w:shd w:val="clear" w:color="auto" w:fill="0070C0"/>
          </w:tcPr>
          <w:p w14:paraId="685242DA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6DB9C7B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20EFB1E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3C47EF9" w14:textId="77777777" w:rsidR="00087576" w:rsidRPr="003F2D68" w:rsidRDefault="00087576" w:rsidP="00A35C3E">
            <w:pPr>
              <w:pStyle w:val="Paragrafoelenco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il campo con il seguente valore:</w:t>
            </w:r>
          </w:p>
          <w:p w14:paraId="1447DE77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7D01BC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42E4410" w14:textId="77777777" w:rsidR="00087576" w:rsidRDefault="00087576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Codice di sicurezza:</w:t>
                  </w:r>
                </w:p>
              </w:tc>
              <w:tc>
                <w:tcPr>
                  <w:tcW w:w="2741" w:type="dxa"/>
                </w:tcPr>
                <w:p w14:paraId="1DF5E292" w14:textId="7500A40B" w:rsidR="00087576" w:rsidRDefault="00B833BC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123</w:t>
                  </w:r>
                </w:p>
              </w:tc>
            </w:tr>
          </w:tbl>
          <w:p w14:paraId="46B5D6EC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90307B5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44B7AC8" w14:textId="77777777" w:rsidR="00087576" w:rsidRPr="00D022B3" w:rsidRDefault="00087576" w:rsidP="00A35C3E">
            <w:pPr>
              <w:pStyle w:val="Paragrafoelenco"/>
              <w:numPr>
                <w:ilvl w:val="0"/>
                <w:numId w:val="31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2EB1FDD5" w14:textId="77777777" w:rsidR="00087576" w:rsidRPr="00DA715B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BD53ED" w14:paraId="47A3F8ED" w14:textId="77777777" w:rsidTr="00F42F78">
        <w:tc>
          <w:tcPr>
            <w:tcW w:w="1166" w:type="dxa"/>
            <w:shd w:val="clear" w:color="auto" w:fill="0070C0"/>
          </w:tcPr>
          <w:p w14:paraId="74788801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4F068187" w14:textId="52BEE6BD" w:rsidR="00087576" w:rsidRPr="007C3A80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L’iscrizione va a buon fine poiché si soddisfano tutti i criteri del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37FD648E" w14:textId="18110961" w:rsidR="00087576" w:rsidRDefault="00087576" w:rsidP="00D022B3">
      <w:pPr>
        <w:ind w:left="360"/>
        <w:rPr>
          <w:rFonts w:ascii="Arial" w:eastAsia="Times New Roman" w:hAnsi="Arial" w:cs="Arial"/>
          <w:b/>
          <w:color w:val="auto"/>
          <w:lang w:val="it-IT" w:eastAsia="en-US"/>
        </w:rPr>
      </w:pPr>
    </w:p>
    <w:p w14:paraId="60A19BF0" w14:textId="6A200668" w:rsidR="00087576" w:rsidRDefault="00657240" w:rsidP="00087576">
      <w:pPr>
        <w:pStyle w:val="Paragrafoelenco"/>
        <w:numPr>
          <w:ilvl w:val="1"/>
          <w:numId w:val="3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087576">
        <w:rPr>
          <w:rFonts w:asciiTheme="majorHAnsi" w:hAnsiTheme="majorHAnsi"/>
          <w:b/>
          <w:sz w:val="28"/>
          <w:szCs w:val="28"/>
        </w:rPr>
        <w:t>Gestione</w:t>
      </w:r>
      <w:proofErr w:type="spellEnd"/>
      <w:r w:rsidR="00087576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087576">
        <w:rPr>
          <w:rFonts w:asciiTheme="majorHAnsi" w:hAnsiTheme="majorHAnsi"/>
          <w:b/>
          <w:sz w:val="28"/>
          <w:szCs w:val="28"/>
        </w:rPr>
        <w:t>lezione</w:t>
      </w:r>
      <w:proofErr w:type="spellEnd"/>
    </w:p>
    <w:p w14:paraId="6669ED37" w14:textId="186161C5" w:rsidR="00087576" w:rsidRPr="00087576" w:rsidRDefault="00087576" w:rsidP="00087576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1.3.1 </w:t>
      </w:r>
      <w:r w:rsidR="00476E82">
        <w:rPr>
          <w:rFonts w:asciiTheme="majorHAnsi" w:hAnsiTheme="majorHAnsi"/>
          <w:b/>
          <w:sz w:val="24"/>
          <w:szCs w:val="24"/>
        </w:rPr>
        <w:t>Instruments</w:t>
      </w:r>
      <w:r w:rsidR="00AE526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AE5263">
        <w:rPr>
          <w:rFonts w:asciiTheme="majorHAnsi" w:hAnsiTheme="majorHAnsi"/>
          <w:b/>
          <w:sz w:val="24"/>
          <w:szCs w:val="24"/>
        </w:rPr>
        <w:t>lezione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087576" w:rsidRPr="00DA715B" w14:paraId="1EBDFBDA" w14:textId="77777777" w:rsidTr="00F42F78">
        <w:tc>
          <w:tcPr>
            <w:tcW w:w="1166" w:type="dxa"/>
            <w:shd w:val="clear" w:color="auto" w:fill="0070C0"/>
          </w:tcPr>
          <w:p w14:paraId="03FADC94" w14:textId="77777777" w:rsidR="00087576" w:rsidRPr="00DA715B" w:rsidRDefault="00087576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9ECDBED" w14:textId="00343D6F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TC_1.7_1</w:t>
            </w:r>
          </w:p>
        </w:tc>
      </w:tr>
      <w:tr w:rsidR="00087576" w:rsidRPr="00DA715B" w14:paraId="6B20B4A3" w14:textId="77777777" w:rsidTr="00F42F78">
        <w:tc>
          <w:tcPr>
            <w:tcW w:w="1166" w:type="dxa"/>
            <w:shd w:val="clear" w:color="auto" w:fill="0070C0"/>
          </w:tcPr>
          <w:p w14:paraId="79738B1F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60AD158D" w14:textId="096AB396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087576" w:rsidRPr="00BD53ED" w14:paraId="02B94A2A" w14:textId="77777777" w:rsidTr="00F42F78">
        <w:tc>
          <w:tcPr>
            <w:tcW w:w="1166" w:type="dxa"/>
            <w:shd w:val="clear" w:color="auto" w:fill="0070C0"/>
          </w:tcPr>
          <w:p w14:paraId="60BEB910" w14:textId="77777777" w:rsidR="00087576" w:rsidRPr="00DA715B" w:rsidRDefault="00087576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CE91BA" w14:textId="4011E572" w:rsidR="00087576" w:rsidRPr="00DA715B" w:rsidRDefault="00AE5263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087576" w:rsidRPr="00DA715B" w14:paraId="578B79E9" w14:textId="77777777" w:rsidTr="00F42F78">
        <w:tc>
          <w:tcPr>
            <w:tcW w:w="1166" w:type="dxa"/>
            <w:shd w:val="clear" w:color="auto" w:fill="0070C0"/>
          </w:tcPr>
          <w:p w14:paraId="195EEC9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9A68989" w14:textId="77777777" w:rsidR="00087576" w:rsidRPr="00DA715B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4F73E36" w14:textId="77777777" w:rsidR="00087576" w:rsidRPr="001D5554" w:rsidRDefault="00087576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C1A779C" w14:textId="68BBD155" w:rsidR="00087576" w:rsidRPr="003F2D68" w:rsidRDefault="00087576" w:rsidP="00A35C3E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</w:t>
            </w:r>
            <w:r w:rsidR="00AE526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i campi nel seguente modo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:</w:t>
            </w:r>
          </w:p>
          <w:p w14:paraId="6E6B54EA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087576" w14:paraId="566476D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6A58C85" w14:textId="33F2743F" w:rsidR="00087576" w:rsidRDefault="00AE526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380C995E" w14:textId="33A37B4B" w:rsidR="00087576" w:rsidRDefault="00B833BC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1</w:t>
                  </w:r>
                </w:p>
              </w:tc>
            </w:tr>
            <w:tr w:rsidR="00AE5263" w14:paraId="41155A8D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595C002" w14:textId="043225EA" w:rsidR="00AE5263" w:rsidRDefault="00AE526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4CF3D3E8" w14:textId="77777777" w:rsidR="00AE5263" w:rsidRDefault="00AE5263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672F6806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0B6932F" w14:textId="77777777" w:rsidR="00087576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7394639" w14:textId="77777777" w:rsidR="00087576" w:rsidRPr="00D022B3" w:rsidRDefault="00087576" w:rsidP="00A35C3E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0B47AB83" w14:textId="77777777" w:rsidR="00087576" w:rsidRPr="00DA715B" w:rsidRDefault="00087576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087576" w:rsidRPr="00BD53ED" w14:paraId="75D737BF" w14:textId="77777777" w:rsidTr="00F42F78">
        <w:tc>
          <w:tcPr>
            <w:tcW w:w="1166" w:type="dxa"/>
            <w:shd w:val="clear" w:color="auto" w:fill="0070C0"/>
          </w:tcPr>
          <w:p w14:paraId="1CD0B7C3" w14:textId="77777777" w:rsidR="00087576" w:rsidRDefault="00087576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E267EB2" w14:textId="51D16507" w:rsidR="00087576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lunghezza.</w:t>
            </w:r>
          </w:p>
        </w:tc>
      </w:tr>
    </w:tbl>
    <w:p w14:paraId="1B46901F" w14:textId="6EB471A0" w:rsidR="00087576" w:rsidRDefault="00087576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567B8741" w14:textId="77777777" w:rsidTr="00F42F78">
        <w:tc>
          <w:tcPr>
            <w:tcW w:w="1166" w:type="dxa"/>
            <w:shd w:val="clear" w:color="auto" w:fill="0070C0"/>
          </w:tcPr>
          <w:p w14:paraId="64CF8981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08DB0C82" w14:textId="61E526C6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TC_1.7_2</w:t>
            </w:r>
          </w:p>
        </w:tc>
      </w:tr>
      <w:tr w:rsidR="007B7488" w:rsidRPr="00DA715B" w14:paraId="359927CA" w14:textId="77777777" w:rsidTr="00F42F78">
        <w:tc>
          <w:tcPr>
            <w:tcW w:w="1166" w:type="dxa"/>
            <w:shd w:val="clear" w:color="auto" w:fill="0070C0"/>
          </w:tcPr>
          <w:p w14:paraId="5C00B303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1E051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BD53ED" w14:paraId="605F4CB8" w14:textId="77777777" w:rsidTr="00F42F78">
        <w:tc>
          <w:tcPr>
            <w:tcW w:w="1166" w:type="dxa"/>
            <w:shd w:val="clear" w:color="auto" w:fill="0070C0"/>
          </w:tcPr>
          <w:p w14:paraId="4F9844AD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8F87F4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4D396EC" w14:textId="77777777" w:rsidTr="00F42F78">
        <w:tc>
          <w:tcPr>
            <w:tcW w:w="1166" w:type="dxa"/>
            <w:shd w:val="clear" w:color="auto" w:fill="0070C0"/>
          </w:tcPr>
          <w:p w14:paraId="430F07B5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32A794EE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20930B2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59E0C63" w14:textId="77777777" w:rsidR="007B7488" w:rsidRPr="003F2D68" w:rsidRDefault="007B7488" w:rsidP="00A35C3E">
            <w:pPr>
              <w:pStyle w:val="Paragrafoelenco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 campi nel seguente modo:</w:t>
            </w:r>
          </w:p>
          <w:p w14:paraId="6B4DDEC5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0C90FCA3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25681D3C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26364F67" w14:textId="6C403F26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</w:t>
                  </w:r>
                  <w:r w:rsidR="00EA4A6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?</w:t>
                  </w:r>
                </w:p>
              </w:tc>
            </w:tr>
            <w:tr w:rsidR="007B7488" w14:paraId="6CF949E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38A101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64856825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3295036D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9B144A4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40A30B77" w14:textId="77777777" w:rsidR="007B7488" w:rsidRPr="00D022B3" w:rsidRDefault="007B7488" w:rsidP="00A35C3E">
            <w:pPr>
              <w:pStyle w:val="Paragrafoelenco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9FB9D6F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059BE57B" w14:textId="77777777" w:rsidTr="00F42F78">
        <w:tc>
          <w:tcPr>
            <w:tcW w:w="1166" w:type="dxa"/>
            <w:shd w:val="clear" w:color="auto" w:fill="0070C0"/>
          </w:tcPr>
          <w:p w14:paraId="5451AF47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lastRenderedPageBreak/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5CBE24F0" w14:textId="3C3682B3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il nome della lezione non soddisfa i criteri di formato</w:t>
            </w:r>
          </w:p>
        </w:tc>
      </w:tr>
    </w:tbl>
    <w:p w14:paraId="1B77FA71" w14:textId="7EB7D20B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36FBEFC" w14:textId="77777777" w:rsidTr="00F42F78">
        <w:tc>
          <w:tcPr>
            <w:tcW w:w="1166" w:type="dxa"/>
            <w:shd w:val="clear" w:color="auto" w:fill="0070C0"/>
          </w:tcPr>
          <w:p w14:paraId="7BC80488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4362E173" w14:textId="21FC06FF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</w:t>
            </w:r>
            <w:r w:rsidR="00476E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B7488" w:rsidRPr="00DA715B" w14:paraId="2407B390" w14:textId="77777777" w:rsidTr="00F42F78">
        <w:tc>
          <w:tcPr>
            <w:tcW w:w="1166" w:type="dxa"/>
            <w:shd w:val="clear" w:color="auto" w:fill="0070C0"/>
          </w:tcPr>
          <w:p w14:paraId="30FEAAF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13193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</w:t>
            </w:r>
            <w:bookmarkStart w:id="0" w:name="_GoBack"/>
            <w:bookmarkEnd w:id="0"/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BD53ED" w14:paraId="79B85134" w14:textId="77777777" w:rsidTr="00F42F78">
        <w:tc>
          <w:tcPr>
            <w:tcW w:w="1166" w:type="dxa"/>
            <w:shd w:val="clear" w:color="auto" w:fill="0070C0"/>
          </w:tcPr>
          <w:p w14:paraId="56806903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497FCB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5D6AC3F1" w14:textId="77777777" w:rsidTr="00F42F78">
        <w:tc>
          <w:tcPr>
            <w:tcW w:w="1166" w:type="dxa"/>
            <w:shd w:val="clear" w:color="auto" w:fill="0070C0"/>
          </w:tcPr>
          <w:p w14:paraId="2F103C84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CEE5AEA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F227701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83C63D0" w14:textId="77777777" w:rsidR="007B7488" w:rsidRPr="003F2D68" w:rsidRDefault="007B7488" w:rsidP="00A35C3E">
            <w:pPr>
              <w:pStyle w:val="Paragrafoelenco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 campi nel seguente modo:</w:t>
            </w:r>
          </w:p>
          <w:p w14:paraId="6FCE058A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61A6DA59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4DB77D50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34F3B69" w14:textId="2CD29A9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516AF12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91372CE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5A2826F2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0EB2137A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60A1EC89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3EFC2CF8" w14:textId="77777777" w:rsidR="007B7488" w:rsidRPr="00D022B3" w:rsidRDefault="007B7488" w:rsidP="00A35C3E">
            <w:pPr>
              <w:pStyle w:val="Paragrafoelenco"/>
              <w:numPr>
                <w:ilvl w:val="0"/>
                <w:numId w:val="34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6B5600D4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64FA5607" w14:textId="77777777" w:rsidTr="00F42F78">
        <w:tc>
          <w:tcPr>
            <w:tcW w:w="1166" w:type="dxa"/>
            <w:shd w:val="clear" w:color="auto" w:fill="0070C0"/>
          </w:tcPr>
          <w:p w14:paraId="63EBE95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C647571" w14:textId="1FA6BAEE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L’inserimento della lezione non va a buon fine poiché non è stato inserito un video.</w:t>
            </w:r>
          </w:p>
        </w:tc>
      </w:tr>
    </w:tbl>
    <w:p w14:paraId="6D01DEAA" w14:textId="67A2F6A8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6992CE1" w14:textId="77777777" w:rsidTr="00F42F78">
        <w:tc>
          <w:tcPr>
            <w:tcW w:w="1166" w:type="dxa"/>
            <w:shd w:val="clear" w:color="auto" w:fill="0070C0"/>
          </w:tcPr>
          <w:p w14:paraId="5AD192DD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34FC1AB4" w14:textId="48F6300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TC_1.7_</w:t>
            </w:r>
            <w:r w:rsidR="00476E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7B7488" w:rsidRPr="00DA715B" w14:paraId="1900DBDB" w14:textId="77777777" w:rsidTr="00F42F78">
        <w:tc>
          <w:tcPr>
            <w:tcW w:w="1166" w:type="dxa"/>
            <w:shd w:val="clear" w:color="auto" w:fill="0070C0"/>
          </w:tcPr>
          <w:p w14:paraId="7D5B8422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3AE908B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B7488" w:rsidRPr="00BD53ED" w14:paraId="5359C8CF" w14:textId="77777777" w:rsidTr="00F42F78">
        <w:tc>
          <w:tcPr>
            <w:tcW w:w="1166" w:type="dxa"/>
            <w:shd w:val="clear" w:color="auto" w:fill="0070C0"/>
          </w:tcPr>
          <w:p w14:paraId="50FF25F1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75F7008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entra nella pagina di inserimento delle lezioni di qualche suo corso in fase di completamento.</w:t>
            </w:r>
          </w:p>
        </w:tc>
      </w:tr>
      <w:tr w:rsidR="007B7488" w:rsidRPr="00DA715B" w14:paraId="7155D4FD" w14:textId="77777777" w:rsidTr="00F42F78">
        <w:tc>
          <w:tcPr>
            <w:tcW w:w="1166" w:type="dxa"/>
            <w:shd w:val="clear" w:color="auto" w:fill="0070C0"/>
          </w:tcPr>
          <w:p w14:paraId="3679883D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6F6C5A3C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CE93FA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20FB21D" w14:textId="77777777" w:rsidR="007B7488" w:rsidRPr="003F2D68" w:rsidRDefault="007B7488" w:rsidP="00A35C3E">
            <w:pPr>
              <w:pStyle w:val="Paragrafoelenco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Visualizza un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 e compila i campi nel seguente modo:</w:t>
            </w:r>
          </w:p>
          <w:p w14:paraId="3F30E9A3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292FFD5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527FE9A8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Nome lezione:</w:t>
                  </w:r>
                </w:p>
              </w:tc>
              <w:tc>
                <w:tcPr>
                  <w:tcW w:w="2741" w:type="dxa"/>
                </w:tcPr>
                <w:p w14:paraId="1033AAE6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Lezione Uno</w:t>
                  </w:r>
                </w:p>
              </w:tc>
            </w:tr>
            <w:tr w:rsidR="007B7488" w14:paraId="21DF68F6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117C163" w14:textId="77777777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Video:</w:t>
                  </w:r>
                </w:p>
              </w:tc>
              <w:tc>
                <w:tcPr>
                  <w:tcW w:w="2741" w:type="dxa"/>
                </w:tcPr>
                <w:p w14:paraId="7762BC51" w14:textId="314CDDDA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file.mp4</w:t>
                  </w:r>
                </w:p>
              </w:tc>
            </w:tr>
          </w:tbl>
          <w:p w14:paraId="12CA70D3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7B56FEC1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78237B" w14:textId="77777777" w:rsidR="007B7488" w:rsidRPr="00D022B3" w:rsidRDefault="007B7488" w:rsidP="00A35C3E">
            <w:pPr>
              <w:pStyle w:val="Paragrafoelenco"/>
              <w:numPr>
                <w:ilvl w:val="0"/>
                <w:numId w:val="35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Clicca su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Conferma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42F5F8C7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342FFDC2" w14:textId="77777777" w:rsidTr="00F42F78">
        <w:tc>
          <w:tcPr>
            <w:tcW w:w="1166" w:type="dxa"/>
            <w:shd w:val="clear" w:color="auto" w:fill="0070C0"/>
          </w:tcPr>
          <w:p w14:paraId="04D8E0EE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0F39B70C" w14:textId="1F27F580" w:rsidR="007B7488" w:rsidRPr="007C3A80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L’inserimento della lezione va a buon fine poiché si rispettano tutti i criteri dei campi del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form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.</w:t>
            </w:r>
          </w:p>
        </w:tc>
      </w:tr>
    </w:tbl>
    <w:p w14:paraId="71DD88AF" w14:textId="17B9DA12" w:rsidR="007B7488" w:rsidRDefault="007B7488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7D2FDD2F" w14:textId="30453DCD" w:rsidR="00892A9F" w:rsidRDefault="00892A9F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6B60A056" w14:textId="77777777" w:rsidR="00892A9F" w:rsidRDefault="00892A9F" w:rsidP="00087576">
      <w:pPr>
        <w:rPr>
          <w:rFonts w:asciiTheme="majorHAnsi" w:hAnsiTheme="majorHAnsi"/>
          <w:b/>
          <w:sz w:val="28"/>
          <w:szCs w:val="28"/>
          <w:lang w:val="it-IT"/>
        </w:rPr>
      </w:pPr>
    </w:p>
    <w:p w14:paraId="75EE3A24" w14:textId="2CBA8A7F" w:rsidR="007B7488" w:rsidRDefault="007B7488" w:rsidP="007B7488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1.3.2 </w:t>
      </w:r>
      <w:proofErr w:type="spellStart"/>
      <w:r>
        <w:rPr>
          <w:rFonts w:asciiTheme="majorHAnsi" w:hAnsiTheme="majorHAnsi"/>
          <w:b/>
          <w:sz w:val="24"/>
          <w:szCs w:val="24"/>
        </w:rPr>
        <w:t>Inserimento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commento</w:t>
      </w:r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7B7488" w:rsidRPr="00DA715B" w14:paraId="4DD9A188" w14:textId="77777777" w:rsidTr="00F42F78">
        <w:tc>
          <w:tcPr>
            <w:tcW w:w="1166" w:type="dxa"/>
            <w:shd w:val="clear" w:color="auto" w:fill="0070C0"/>
          </w:tcPr>
          <w:p w14:paraId="17C77CB3" w14:textId="77777777" w:rsidR="007B7488" w:rsidRPr="00DA715B" w:rsidRDefault="007B7488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5B079B32" w14:textId="48C63809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7B7488" w:rsidRPr="00DA715B" w14:paraId="26F667D2" w14:textId="77777777" w:rsidTr="00F42F78">
        <w:tc>
          <w:tcPr>
            <w:tcW w:w="1166" w:type="dxa"/>
            <w:shd w:val="clear" w:color="auto" w:fill="0070C0"/>
          </w:tcPr>
          <w:p w14:paraId="3116CC7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52AF37A4" w14:textId="4BCB999B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B7488" w:rsidRPr="00BD53ED" w14:paraId="145F5C12" w14:textId="77777777" w:rsidTr="00F42F78">
        <w:tc>
          <w:tcPr>
            <w:tcW w:w="1166" w:type="dxa"/>
            <w:shd w:val="clear" w:color="auto" w:fill="0070C0"/>
          </w:tcPr>
          <w:p w14:paraId="55F9A394" w14:textId="77777777" w:rsidR="007B7488" w:rsidRPr="00DA715B" w:rsidRDefault="007B7488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50538C2" w14:textId="1571263F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7B7488" w:rsidRPr="00DA715B" w14:paraId="5EA4786E" w14:textId="77777777" w:rsidTr="00F42F78">
        <w:tc>
          <w:tcPr>
            <w:tcW w:w="1166" w:type="dxa"/>
            <w:shd w:val="clear" w:color="auto" w:fill="0070C0"/>
          </w:tcPr>
          <w:p w14:paraId="295BE01A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44B11CD0" w14:textId="77777777" w:rsidR="007B7488" w:rsidRPr="00DA715B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9AB2975" w14:textId="77777777" w:rsidR="007B7488" w:rsidRPr="001D5554" w:rsidRDefault="007B7488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16625BCD" w14:textId="611C47F4" w:rsidR="007B7488" w:rsidRPr="003F2D68" w:rsidRDefault="007B7488" w:rsidP="00A35C3E">
            <w:pPr>
              <w:pStyle w:val="Paragrafoelenco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56688955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7B7488" w14:paraId="59CAA147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0369751F" w14:textId="67851A4F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FBEE7AC" w14:textId="7611D80E" w:rsidR="007B7488" w:rsidRDefault="007B7488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14:paraId="4D99FAEE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73C6A02" w14:textId="77777777" w:rsidR="007B7488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53BB97A2" w14:textId="228EAF4C" w:rsidR="007B7488" w:rsidRPr="00D022B3" w:rsidRDefault="007B7488" w:rsidP="00A35C3E">
            <w:pPr>
              <w:pStyle w:val="Paragrafoelenco"/>
              <w:numPr>
                <w:ilvl w:val="0"/>
                <w:numId w:val="36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5EB4F193" w14:textId="77777777" w:rsidR="007B7488" w:rsidRPr="00DA715B" w:rsidRDefault="007B7488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7B7488" w:rsidRPr="00BD53ED" w14:paraId="2B286E64" w14:textId="77777777" w:rsidTr="00F42F78">
        <w:tc>
          <w:tcPr>
            <w:tcW w:w="1166" w:type="dxa"/>
            <w:shd w:val="clear" w:color="auto" w:fill="0070C0"/>
          </w:tcPr>
          <w:p w14:paraId="66AD009B" w14:textId="77777777" w:rsidR="007B7488" w:rsidRDefault="007B7488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5FD22B0" w14:textId="6189B6CB" w:rsidR="007B7488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non va a buon fine poiché il testo del commento non rispetta i criteri di lunghezza.</w:t>
            </w:r>
          </w:p>
        </w:tc>
      </w:tr>
    </w:tbl>
    <w:p w14:paraId="304F8601" w14:textId="55BC5C0D" w:rsidR="007B7488" w:rsidRDefault="007B7488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6993"/>
      </w:tblGrid>
      <w:tr w:rsidR="00114FDA" w:rsidRPr="00DA715B" w14:paraId="73F4AC4F" w14:textId="77777777" w:rsidTr="00F42F78">
        <w:tc>
          <w:tcPr>
            <w:tcW w:w="1166" w:type="dxa"/>
            <w:shd w:val="clear" w:color="auto" w:fill="0070C0"/>
          </w:tcPr>
          <w:p w14:paraId="27D13005" w14:textId="77777777" w:rsidR="00114FDA" w:rsidRPr="00DA715B" w:rsidRDefault="00114FDA" w:rsidP="00F42F78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761" w:type="dxa"/>
            <w:shd w:val="clear" w:color="auto" w:fill="FFFFFF" w:themeFill="background1"/>
          </w:tcPr>
          <w:p w14:paraId="1F2BF221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TC_1.8_1</w:t>
            </w:r>
          </w:p>
        </w:tc>
      </w:tr>
      <w:tr w:rsidR="00114FDA" w:rsidRPr="00DA715B" w14:paraId="72E57EDB" w14:textId="77777777" w:rsidTr="00F42F78">
        <w:tc>
          <w:tcPr>
            <w:tcW w:w="1166" w:type="dxa"/>
            <w:shd w:val="clear" w:color="auto" w:fill="0070C0"/>
          </w:tcPr>
          <w:p w14:paraId="0C83481E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761" w:type="dxa"/>
            <w:shd w:val="clear" w:color="auto" w:fill="FFFFFF" w:themeFill="background1"/>
          </w:tcPr>
          <w:p w14:paraId="23724C4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sym w:font="Symbol" w:char="F0B7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Pr="00DA715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RF 1.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14FDA" w:rsidRPr="00BD53ED" w14:paraId="30F16D93" w14:textId="77777777" w:rsidTr="00F42F78">
        <w:tc>
          <w:tcPr>
            <w:tcW w:w="1166" w:type="dxa"/>
            <w:shd w:val="clear" w:color="auto" w:fill="0070C0"/>
          </w:tcPr>
          <w:p w14:paraId="69409ECD" w14:textId="77777777" w:rsidR="00114FDA" w:rsidRPr="00DA715B" w:rsidRDefault="00114FDA" w:rsidP="00F42F78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Precondizione</w:t>
            </w:r>
            <w:proofErr w:type="spellEnd"/>
            <w:r w:rsidRPr="00DA715B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6F19196D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Utente visualizza la pagina di una lezione.</w:t>
            </w:r>
          </w:p>
        </w:tc>
      </w:tr>
      <w:tr w:rsidR="00114FDA" w:rsidRPr="00DA715B" w14:paraId="49E0DC04" w14:textId="77777777" w:rsidTr="00F42F78">
        <w:tc>
          <w:tcPr>
            <w:tcW w:w="1166" w:type="dxa"/>
            <w:shd w:val="clear" w:color="auto" w:fill="0070C0"/>
          </w:tcPr>
          <w:p w14:paraId="3905675C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Flusso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761" w:type="dxa"/>
            <w:shd w:val="clear" w:color="auto" w:fill="FFFFFF" w:themeFill="background1"/>
          </w:tcPr>
          <w:p w14:paraId="1F5B0ECA" w14:textId="77777777" w:rsidR="00114FDA" w:rsidRPr="00DA715B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353111C" w14:textId="77777777" w:rsidR="00114FDA" w:rsidRPr="001D5554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4C41BB7" w14:textId="77777777" w:rsidR="00114FDA" w:rsidRPr="003F2D68" w:rsidRDefault="00114FDA" w:rsidP="00A35C3E">
            <w:pPr>
              <w:pStyle w:val="Paragrafoelenco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Scrive il seguente commento:</w:t>
            </w:r>
          </w:p>
          <w:p w14:paraId="12680C55" w14:textId="77777777" w:rsidR="00114FDA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42"/>
              <w:gridCol w:w="2741"/>
            </w:tblGrid>
            <w:tr w:rsidR="00114FDA" w14:paraId="201F1A4E" w14:textId="77777777" w:rsidTr="00F42F78">
              <w:trPr>
                <w:trHeight w:val="389"/>
              </w:trPr>
              <w:tc>
                <w:tcPr>
                  <w:tcW w:w="2742" w:type="dxa"/>
                </w:tcPr>
                <w:p w14:paraId="3CADE2FC" w14:textId="77777777" w:rsidR="00114FDA" w:rsidRDefault="00114FDA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Commento:</w:t>
                  </w:r>
                </w:p>
              </w:tc>
              <w:tc>
                <w:tcPr>
                  <w:tcW w:w="2741" w:type="dxa"/>
                </w:tcPr>
                <w:p w14:paraId="75E9A9AC" w14:textId="44558020" w:rsidR="00114FDA" w:rsidRDefault="00114FDA" w:rsidP="00F42F78">
                  <w:pPr>
                    <w:pStyle w:val="Paragrafoelenco"/>
                    <w:ind w:left="0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  <w:lang w:val="it-IT"/>
                    </w:rPr>
                    <w:t>Hello!</w:t>
                  </w:r>
                </w:p>
              </w:tc>
            </w:tr>
          </w:tbl>
          <w:p w14:paraId="6440EEB0" w14:textId="77777777" w:rsidR="00114FDA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2A11B34D" w14:textId="77777777" w:rsidR="00114FDA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  <w:p w14:paraId="041850E4" w14:textId="77777777" w:rsidR="00114FDA" w:rsidRPr="00D022B3" w:rsidRDefault="00114FDA" w:rsidP="00A35C3E">
            <w:pPr>
              <w:pStyle w:val="Paragrafoelenco"/>
              <w:numPr>
                <w:ilvl w:val="0"/>
                <w:numId w:val="37"/>
              </w:num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 xml:space="preserve">Clicca su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“Aggiungi commento</w:t>
            </w:r>
            <w:r w:rsidRPr="00D022B3"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”</w:t>
            </w:r>
          </w:p>
          <w:p w14:paraId="33E3EBFB" w14:textId="77777777" w:rsidR="00114FDA" w:rsidRPr="00DA715B" w:rsidRDefault="00114FDA" w:rsidP="00F42F78">
            <w:pPr>
              <w:pStyle w:val="Paragrafoelenco"/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</w:p>
        </w:tc>
      </w:tr>
      <w:tr w:rsidR="00114FDA" w:rsidRPr="00BD53ED" w14:paraId="259129F1" w14:textId="77777777" w:rsidTr="00F42F78">
        <w:tc>
          <w:tcPr>
            <w:tcW w:w="1166" w:type="dxa"/>
            <w:shd w:val="clear" w:color="auto" w:fill="0070C0"/>
          </w:tcPr>
          <w:p w14:paraId="52656B81" w14:textId="77777777" w:rsidR="00114FDA" w:rsidRDefault="00114FDA" w:rsidP="00F42F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Oracolo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761" w:type="dxa"/>
            <w:shd w:val="clear" w:color="auto" w:fill="FFFFFF" w:themeFill="background1"/>
          </w:tcPr>
          <w:p w14:paraId="17DA1CD7" w14:textId="7C3FC476" w:rsidR="00114FDA" w:rsidRPr="007C3A80" w:rsidRDefault="00114FDA" w:rsidP="00F42F78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it-IT"/>
              </w:rPr>
              <w:t>La creazione del commento viene effettuata con successo.</w:t>
            </w:r>
          </w:p>
        </w:tc>
      </w:tr>
    </w:tbl>
    <w:p w14:paraId="362440A8" w14:textId="77777777" w:rsidR="00114FDA" w:rsidRPr="00087576" w:rsidRDefault="00114FDA" w:rsidP="007B7488">
      <w:pPr>
        <w:ind w:left="360"/>
        <w:rPr>
          <w:rFonts w:asciiTheme="majorHAnsi" w:hAnsiTheme="majorHAnsi"/>
          <w:b/>
          <w:sz w:val="28"/>
          <w:szCs w:val="28"/>
          <w:lang w:val="it-IT"/>
        </w:rPr>
      </w:pPr>
    </w:p>
    <w:sectPr w:rsidR="00114FDA" w:rsidRPr="00087576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8B47" w14:textId="77777777" w:rsidR="00AA3FCC" w:rsidRDefault="00AA3FCC">
      <w:pPr>
        <w:spacing w:after="0" w:line="240" w:lineRule="auto"/>
      </w:pPr>
      <w:r>
        <w:separator/>
      </w:r>
    </w:p>
  </w:endnote>
  <w:endnote w:type="continuationSeparator" w:id="0">
    <w:p w14:paraId="7F29F572" w14:textId="77777777" w:rsidR="00AA3FCC" w:rsidRDefault="00AA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方正书宋_GBK">
    <w:charset w:val="00"/>
    <w:family w:val="auto"/>
    <w:pitch w:val="default"/>
  </w:font>
  <w:font w:name="Arial, 'Liberation Sans'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Noto 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38705659"/>
      <w:docPartObj>
        <w:docPartGallery w:val="Page Numbers (Bottom of Page)"/>
        <w:docPartUnique/>
      </w:docPartObj>
    </w:sdtPr>
    <w:sdtContent>
      <w:p w14:paraId="02C17D92" w14:textId="610D0968" w:rsidR="00060537" w:rsidRDefault="00060537" w:rsidP="004026F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FC49CC3" w14:textId="77777777" w:rsidR="00060537" w:rsidRDefault="00060537" w:rsidP="004026F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  <w:color w:val="0070C0"/>
      </w:rPr>
      <w:id w:val="782997673"/>
      <w:docPartObj>
        <w:docPartGallery w:val="Page Numbers (Bottom of Page)"/>
        <w:docPartUnique/>
      </w:docPartObj>
    </w:sdtPr>
    <w:sdtContent>
      <w:p w14:paraId="49B26CDA" w14:textId="031DF21D" w:rsidR="00060537" w:rsidRPr="009A7657" w:rsidRDefault="00060537" w:rsidP="004026F8">
        <w:pPr>
          <w:pStyle w:val="Pidipagina"/>
          <w:framePr w:wrap="none" w:vAnchor="text" w:hAnchor="margin" w:xAlign="right" w:y="1"/>
          <w:rPr>
            <w:rStyle w:val="Numeropagina"/>
            <w:color w:val="0070C0"/>
          </w:rPr>
        </w:pPr>
        <w:r w:rsidRPr="009A7657">
          <w:rPr>
            <w:rStyle w:val="Numeropagina"/>
            <w:color w:val="0070C0"/>
          </w:rPr>
          <w:fldChar w:fldCharType="begin"/>
        </w:r>
        <w:r w:rsidRPr="009A7657">
          <w:rPr>
            <w:rStyle w:val="Numeropagina"/>
            <w:color w:val="0070C0"/>
          </w:rPr>
          <w:instrText xml:space="preserve"> PAGE </w:instrText>
        </w:r>
        <w:r w:rsidRPr="009A7657">
          <w:rPr>
            <w:rStyle w:val="Numeropagina"/>
            <w:color w:val="0070C0"/>
          </w:rPr>
          <w:fldChar w:fldCharType="separate"/>
        </w:r>
        <w:r w:rsidRPr="009A7657">
          <w:rPr>
            <w:rStyle w:val="Numeropagina"/>
            <w:noProof/>
            <w:color w:val="0070C0"/>
          </w:rPr>
          <w:t>3</w:t>
        </w:r>
        <w:r w:rsidRPr="009A7657">
          <w:rPr>
            <w:rStyle w:val="Numeropagina"/>
            <w:color w:val="0070C0"/>
          </w:rPr>
          <w:fldChar w:fldCharType="end"/>
        </w:r>
      </w:p>
    </w:sdtContent>
  </w:sdt>
  <w:p w14:paraId="379F74B8" w14:textId="77777777" w:rsidR="00060537" w:rsidRPr="009A7657" w:rsidRDefault="00060537" w:rsidP="004026F8">
    <w:pPr>
      <w:pStyle w:val="Pidipagina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07AE3" w14:textId="77777777" w:rsidR="00AA3FCC" w:rsidRDefault="00AA3FCC">
      <w:pPr>
        <w:spacing w:after="0" w:line="240" w:lineRule="auto"/>
      </w:pPr>
      <w:r>
        <w:separator/>
      </w:r>
    </w:p>
  </w:footnote>
  <w:footnote w:type="continuationSeparator" w:id="0">
    <w:p w14:paraId="48A7FD63" w14:textId="77777777" w:rsidR="00AA3FCC" w:rsidRDefault="00AA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276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6E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5C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55C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742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44CD"/>
    <w:multiLevelType w:val="multilevel"/>
    <w:tmpl w:val="9F04E9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3280BB9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D5C5F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E1EAC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0046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551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B0F2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49E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C7A5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265C1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90B44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5A3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530CE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8BE6E30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F5F02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27DB6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16488D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D6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E41FC2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5C81166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F94650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A60FC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851EA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BC49F1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449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BB0F33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104D67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07E99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B776FB"/>
    <w:multiLevelType w:val="hybridMultilevel"/>
    <w:tmpl w:val="0EA086BC"/>
    <w:lvl w:ilvl="0" w:tplc="7D0A9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8949EB"/>
    <w:multiLevelType w:val="hybridMultilevel"/>
    <w:tmpl w:val="C714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5"/>
  </w:num>
  <w:num w:numId="4">
    <w:abstractNumId w:val="36"/>
  </w:num>
  <w:num w:numId="5">
    <w:abstractNumId w:val="24"/>
  </w:num>
  <w:num w:numId="6">
    <w:abstractNumId w:val="0"/>
  </w:num>
  <w:num w:numId="7">
    <w:abstractNumId w:val="30"/>
  </w:num>
  <w:num w:numId="8">
    <w:abstractNumId w:val="2"/>
  </w:num>
  <w:num w:numId="9">
    <w:abstractNumId w:val="12"/>
  </w:num>
  <w:num w:numId="10">
    <w:abstractNumId w:val="27"/>
  </w:num>
  <w:num w:numId="11">
    <w:abstractNumId w:val="11"/>
  </w:num>
  <w:num w:numId="12">
    <w:abstractNumId w:val="4"/>
  </w:num>
  <w:num w:numId="13">
    <w:abstractNumId w:val="17"/>
  </w:num>
  <w:num w:numId="14">
    <w:abstractNumId w:val="1"/>
  </w:num>
  <w:num w:numId="15">
    <w:abstractNumId w:val="10"/>
  </w:num>
  <w:num w:numId="16">
    <w:abstractNumId w:val="15"/>
  </w:num>
  <w:num w:numId="17">
    <w:abstractNumId w:val="9"/>
  </w:num>
  <w:num w:numId="18">
    <w:abstractNumId w:val="33"/>
  </w:num>
  <w:num w:numId="19">
    <w:abstractNumId w:val="16"/>
  </w:num>
  <w:num w:numId="20">
    <w:abstractNumId w:val="28"/>
  </w:num>
  <w:num w:numId="21">
    <w:abstractNumId w:val="22"/>
  </w:num>
  <w:num w:numId="22">
    <w:abstractNumId w:val="6"/>
  </w:num>
  <w:num w:numId="23">
    <w:abstractNumId w:val="8"/>
  </w:num>
  <w:num w:numId="24">
    <w:abstractNumId w:val="13"/>
  </w:num>
  <w:num w:numId="25">
    <w:abstractNumId w:val="29"/>
  </w:num>
  <w:num w:numId="26">
    <w:abstractNumId w:val="35"/>
  </w:num>
  <w:num w:numId="27">
    <w:abstractNumId w:val="3"/>
  </w:num>
  <w:num w:numId="28">
    <w:abstractNumId w:val="23"/>
  </w:num>
  <w:num w:numId="29">
    <w:abstractNumId w:val="32"/>
  </w:num>
  <w:num w:numId="30">
    <w:abstractNumId w:val="7"/>
  </w:num>
  <w:num w:numId="31">
    <w:abstractNumId w:val="34"/>
  </w:num>
  <w:num w:numId="32">
    <w:abstractNumId w:val="26"/>
  </w:num>
  <w:num w:numId="33">
    <w:abstractNumId w:val="19"/>
  </w:num>
  <w:num w:numId="34">
    <w:abstractNumId w:val="31"/>
  </w:num>
  <w:num w:numId="35">
    <w:abstractNumId w:val="14"/>
  </w:num>
  <w:num w:numId="36">
    <w:abstractNumId w:val="20"/>
  </w:num>
  <w:num w:numId="37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43DF2"/>
    <w:rsid w:val="000543AC"/>
    <w:rsid w:val="00055E2E"/>
    <w:rsid w:val="00060537"/>
    <w:rsid w:val="000615D2"/>
    <w:rsid w:val="0006444D"/>
    <w:rsid w:val="00072E55"/>
    <w:rsid w:val="00074C8B"/>
    <w:rsid w:val="0008008E"/>
    <w:rsid w:val="00087576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018A"/>
    <w:rsid w:val="00100445"/>
    <w:rsid w:val="00105515"/>
    <w:rsid w:val="0011272D"/>
    <w:rsid w:val="001131D0"/>
    <w:rsid w:val="0011466B"/>
    <w:rsid w:val="00114FDA"/>
    <w:rsid w:val="00136C8D"/>
    <w:rsid w:val="00136F27"/>
    <w:rsid w:val="00143B49"/>
    <w:rsid w:val="00146B10"/>
    <w:rsid w:val="00152F3E"/>
    <w:rsid w:val="00152F93"/>
    <w:rsid w:val="00153A27"/>
    <w:rsid w:val="00165167"/>
    <w:rsid w:val="00186803"/>
    <w:rsid w:val="0018691A"/>
    <w:rsid w:val="001A1EC4"/>
    <w:rsid w:val="001A457F"/>
    <w:rsid w:val="001A5F41"/>
    <w:rsid w:val="001B21C3"/>
    <w:rsid w:val="001B7254"/>
    <w:rsid w:val="001D5554"/>
    <w:rsid w:val="001E373A"/>
    <w:rsid w:val="001E37C2"/>
    <w:rsid w:val="001F236C"/>
    <w:rsid w:val="001F36A5"/>
    <w:rsid w:val="002124F1"/>
    <w:rsid w:val="00220DA0"/>
    <w:rsid w:val="002219BF"/>
    <w:rsid w:val="00221EA5"/>
    <w:rsid w:val="0023109F"/>
    <w:rsid w:val="00240C03"/>
    <w:rsid w:val="00241FCF"/>
    <w:rsid w:val="00243E2F"/>
    <w:rsid w:val="00244DCF"/>
    <w:rsid w:val="00247739"/>
    <w:rsid w:val="00250348"/>
    <w:rsid w:val="00250514"/>
    <w:rsid w:val="0026167D"/>
    <w:rsid w:val="00285367"/>
    <w:rsid w:val="002966FC"/>
    <w:rsid w:val="00297D9C"/>
    <w:rsid w:val="002A6882"/>
    <w:rsid w:val="002B05FC"/>
    <w:rsid w:val="002B0916"/>
    <w:rsid w:val="002B10F9"/>
    <w:rsid w:val="002B17CD"/>
    <w:rsid w:val="002B2F42"/>
    <w:rsid w:val="002B6EE6"/>
    <w:rsid w:val="002C0577"/>
    <w:rsid w:val="002C5716"/>
    <w:rsid w:val="002C7084"/>
    <w:rsid w:val="002E5B17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242"/>
    <w:rsid w:val="003B4B87"/>
    <w:rsid w:val="003D0E5D"/>
    <w:rsid w:val="003E31D3"/>
    <w:rsid w:val="003E5DBF"/>
    <w:rsid w:val="003F1B13"/>
    <w:rsid w:val="003F2D68"/>
    <w:rsid w:val="004026F8"/>
    <w:rsid w:val="00412C62"/>
    <w:rsid w:val="0041672A"/>
    <w:rsid w:val="0042197B"/>
    <w:rsid w:val="00424128"/>
    <w:rsid w:val="00426581"/>
    <w:rsid w:val="00426A45"/>
    <w:rsid w:val="004310EF"/>
    <w:rsid w:val="00447A23"/>
    <w:rsid w:val="00447C65"/>
    <w:rsid w:val="00451AE1"/>
    <w:rsid w:val="00460F4F"/>
    <w:rsid w:val="00462CA1"/>
    <w:rsid w:val="00476E82"/>
    <w:rsid w:val="004808C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EE5"/>
    <w:rsid w:val="00584F42"/>
    <w:rsid w:val="00595113"/>
    <w:rsid w:val="005952AB"/>
    <w:rsid w:val="00595512"/>
    <w:rsid w:val="005A7B08"/>
    <w:rsid w:val="005B0900"/>
    <w:rsid w:val="005B491D"/>
    <w:rsid w:val="005B4A06"/>
    <w:rsid w:val="005B5E1D"/>
    <w:rsid w:val="005C0884"/>
    <w:rsid w:val="005C3010"/>
    <w:rsid w:val="005C68A1"/>
    <w:rsid w:val="005D67B3"/>
    <w:rsid w:val="005E3B80"/>
    <w:rsid w:val="005F583F"/>
    <w:rsid w:val="005F6753"/>
    <w:rsid w:val="00604586"/>
    <w:rsid w:val="006047EA"/>
    <w:rsid w:val="00607679"/>
    <w:rsid w:val="00640D72"/>
    <w:rsid w:val="006432F9"/>
    <w:rsid w:val="00647FEF"/>
    <w:rsid w:val="0065280E"/>
    <w:rsid w:val="00654CC8"/>
    <w:rsid w:val="00655821"/>
    <w:rsid w:val="00657240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5C39"/>
    <w:rsid w:val="006B7564"/>
    <w:rsid w:val="006C283E"/>
    <w:rsid w:val="006C3B75"/>
    <w:rsid w:val="006C623A"/>
    <w:rsid w:val="006D1993"/>
    <w:rsid w:val="006D1FDE"/>
    <w:rsid w:val="006D67C0"/>
    <w:rsid w:val="006F008D"/>
    <w:rsid w:val="006F0BB8"/>
    <w:rsid w:val="00712790"/>
    <w:rsid w:val="00713AC7"/>
    <w:rsid w:val="00717E77"/>
    <w:rsid w:val="00723A7F"/>
    <w:rsid w:val="00724AD5"/>
    <w:rsid w:val="00734922"/>
    <w:rsid w:val="0073764A"/>
    <w:rsid w:val="0074066B"/>
    <w:rsid w:val="007510A9"/>
    <w:rsid w:val="00752606"/>
    <w:rsid w:val="00753B8A"/>
    <w:rsid w:val="0078094E"/>
    <w:rsid w:val="00782665"/>
    <w:rsid w:val="00782C6C"/>
    <w:rsid w:val="00784C11"/>
    <w:rsid w:val="00791B16"/>
    <w:rsid w:val="00792435"/>
    <w:rsid w:val="007A0CB5"/>
    <w:rsid w:val="007A3DB0"/>
    <w:rsid w:val="007A52BA"/>
    <w:rsid w:val="007B03F4"/>
    <w:rsid w:val="007B7488"/>
    <w:rsid w:val="007C1BDB"/>
    <w:rsid w:val="007C2C43"/>
    <w:rsid w:val="007C3A80"/>
    <w:rsid w:val="007D5C6E"/>
    <w:rsid w:val="007E3996"/>
    <w:rsid w:val="007F04D1"/>
    <w:rsid w:val="007F54B3"/>
    <w:rsid w:val="007F6531"/>
    <w:rsid w:val="00800126"/>
    <w:rsid w:val="00806A23"/>
    <w:rsid w:val="00807560"/>
    <w:rsid w:val="00807A9C"/>
    <w:rsid w:val="00815316"/>
    <w:rsid w:val="008157B8"/>
    <w:rsid w:val="00817C84"/>
    <w:rsid w:val="008233F1"/>
    <w:rsid w:val="0084169C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92A9F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8F255E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122C"/>
    <w:rsid w:val="009D4D4A"/>
    <w:rsid w:val="009E0E6A"/>
    <w:rsid w:val="009F390D"/>
    <w:rsid w:val="009F5280"/>
    <w:rsid w:val="009F704F"/>
    <w:rsid w:val="00A03AB4"/>
    <w:rsid w:val="00A17EDB"/>
    <w:rsid w:val="00A20A0B"/>
    <w:rsid w:val="00A22003"/>
    <w:rsid w:val="00A22164"/>
    <w:rsid w:val="00A22731"/>
    <w:rsid w:val="00A26B33"/>
    <w:rsid w:val="00A3095A"/>
    <w:rsid w:val="00A35C3E"/>
    <w:rsid w:val="00A41703"/>
    <w:rsid w:val="00A52FD1"/>
    <w:rsid w:val="00A55275"/>
    <w:rsid w:val="00A618B4"/>
    <w:rsid w:val="00A6267E"/>
    <w:rsid w:val="00A702DB"/>
    <w:rsid w:val="00A83B0C"/>
    <w:rsid w:val="00A952E3"/>
    <w:rsid w:val="00A97A64"/>
    <w:rsid w:val="00AA29AA"/>
    <w:rsid w:val="00AA3FCC"/>
    <w:rsid w:val="00AC7FD4"/>
    <w:rsid w:val="00AD2A68"/>
    <w:rsid w:val="00AE5233"/>
    <w:rsid w:val="00AE5263"/>
    <w:rsid w:val="00AE632C"/>
    <w:rsid w:val="00AF5361"/>
    <w:rsid w:val="00AF684F"/>
    <w:rsid w:val="00B00DCC"/>
    <w:rsid w:val="00B0274A"/>
    <w:rsid w:val="00B24722"/>
    <w:rsid w:val="00B24F06"/>
    <w:rsid w:val="00B26DDF"/>
    <w:rsid w:val="00B35FF0"/>
    <w:rsid w:val="00B37A1D"/>
    <w:rsid w:val="00B45AAA"/>
    <w:rsid w:val="00B506B0"/>
    <w:rsid w:val="00B51237"/>
    <w:rsid w:val="00B55FCF"/>
    <w:rsid w:val="00B57D38"/>
    <w:rsid w:val="00B70D28"/>
    <w:rsid w:val="00B801CB"/>
    <w:rsid w:val="00B833BC"/>
    <w:rsid w:val="00B95ADF"/>
    <w:rsid w:val="00BA03C0"/>
    <w:rsid w:val="00BA75A3"/>
    <w:rsid w:val="00BB06CB"/>
    <w:rsid w:val="00BB542B"/>
    <w:rsid w:val="00BC6892"/>
    <w:rsid w:val="00BD53ED"/>
    <w:rsid w:val="00BD697F"/>
    <w:rsid w:val="00BE1E29"/>
    <w:rsid w:val="00BE791C"/>
    <w:rsid w:val="00BF24A5"/>
    <w:rsid w:val="00BF34E4"/>
    <w:rsid w:val="00C03559"/>
    <w:rsid w:val="00C136C3"/>
    <w:rsid w:val="00C35C07"/>
    <w:rsid w:val="00C528A2"/>
    <w:rsid w:val="00C53414"/>
    <w:rsid w:val="00C6297F"/>
    <w:rsid w:val="00C71201"/>
    <w:rsid w:val="00C75475"/>
    <w:rsid w:val="00C76E2B"/>
    <w:rsid w:val="00C9181F"/>
    <w:rsid w:val="00C924D8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2B3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86993"/>
    <w:rsid w:val="00D873CE"/>
    <w:rsid w:val="00D915D8"/>
    <w:rsid w:val="00D92E89"/>
    <w:rsid w:val="00D92F49"/>
    <w:rsid w:val="00DA0BD1"/>
    <w:rsid w:val="00DA715B"/>
    <w:rsid w:val="00DA7B4E"/>
    <w:rsid w:val="00DB40B5"/>
    <w:rsid w:val="00DB7853"/>
    <w:rsid w:val="00DC6DA8"/>
    <w:rsid w:val="00DC7151"/>
    <w:rsid w:val="00DD1C5A"/>
    <w:rsid w:val="00DD5253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385C"/>
    <w:rsid w:val="00E85FC7"/>
    <w:rsid w:val="00E86984"/>
    <w:rsid w:val="00EA2910"/>
    <w:rsid w:val="00EA4A68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06A6D"/>
    <w:rsid w:val="00F10DA0"/>
    <w:rsid w:val="00F12337"/>
    <w:rsid w:val="00F205EC"/>
    <w:rsid w:val="00F25781"/>
    <w:rsid w:val="00F41E16"/>
    <w:rsid w:val="00F42F78"/>
    <w:rsid w:val="00F445B2"/>
    <w:rsid w:val="00F5741F"/>
    <w:rsid w:val="00F60A91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018C"/>
    <w:rsid w:val="00FE2F5A"/>
    <w:rsid w:val="00FE5166"/>
    <w:rsid w:val="00FE5434"/>
    <w:rsid w:val="00FE5B8D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0"/>
      <w:ind w:left="40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Paragrafoelenco">
    <w:name w:val="List Paragraph"/>
    <w:basedOn w:val="Normale"/>
    <w:uiPriority w:val="34"/>
    <w:qFormat/>
    <w:rsid w:val="00DB40B5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694A7D"/>
    <w:rPr>
      <w:b/>
      <w:bCs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501EE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501EE"/>
  </w:style>
  <w:style w:type="character" w:styleId="Rimandonotadichiusura">
    <w:name w:val="endnote reference"/>
    <w:basedOn w:val="Carpredefinitoparagrafo"/>
    <w:uiPriority w:val="99"/>
    <w:semiHidden/>
    <w:unhideWhenUsed/>
    <w:rsid w:val="008501EE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Numeropagina">
    <w:name w:val="page number"/>
    <w:basedOn w:val="Carpredefinitoparagrafo"/>
    <w:uiPriority w:val="99"/>
    <w:semiHidden/>
    <w:unhideWhenUsed/>
    <w:rsid w:val="004026F8"/>
  </w:style>
  <w:style w:type="paragraph" w:styleId="Sommario5">
    <w:name w:val="toc 5"/>
    <w:basedOn w:val="Normale"/>
    <w:next w:val="Normale"/>
    <w:autoRedefine/>
    <w:uiPriority w:val="39"/>
    <w:semiHidden/>
    <w:unhideWhenUsed/>
    <w:rsid w:val="004026F8"/>
    <w:pPr>
      <w:spacing w:after="0"/>
      <w:ind w:left="80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026F8"/>
    <w:pPr>
      <w:spacing w:after="0"/>
      <w:ind w:left="10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026F8"/>
    <w:pPr>
      <w:spacing w:after="0"/>
      <w:ind w:left="120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026F8"/>
    <w:pPr>
      <w:spacing w:after="0"/>
      <w:ind w:left="140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026F8"/>
    <w:pPr>
      <w:spacing w:after="0"/>
      <w:ind w:left="1600"/>
    </w:pPr>
  </w:style>
  <w:style w:type="table" w:styleId="Tabellagriglia4-colore4">
    <w:name w:val="Grid Table 4 Accent 4"/>
    <w:basedOn w:val="Tabellanormale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Enfasidelicata">
    <w:name w:val="Subtle Emphasis"/>
    <w:basedOn w:val="Carpredefinitoparagrafo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Tabellagriglia1chiara-colore4">
    <w:name w:val="Grid Table 1 Light Accent 4"/>
    <w:basedOn w:val="Tabellanormale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Tabellaelenco2-colore4">
    <w:name w:val="List Table 2 Accent 4"/>
    <w:basedOn w:val="Tabellanormale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Tabellaelenco5scura-colore4">
    <w:name w:val="List Table 5 Dark Accent 4"/>
    <w:basedOn w:val="Tabellanormale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6acolori-colore5">
    <w:name w:val="List Table 6 Colorful Accent 5"/>
    <w:basedOn w:val="Tabellanormale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Tabellaelenco5scura">
    <w:name w:val="List Table 5 Dark"/>
    <w:basedOn w:val="Tabellanormale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essunelenco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essunelenco"/>
    <w:rsid w:val="00E4723B"/>
    <w:pPr>
      <w:numPr>
        <w:numId w:val="2"/>
      </w:numPr>
    </w:pPr>
  </w:style>
  <w:style w:type="table" w:styleId="Tabellagriglia1chiara-colore2">
    <w:name w:val="Grid Table 1 Light Accent 2"/>
    <w:basedOn w:val="Tabellanormale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BF733-9DBF-4216-9ADA-5C089334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2501</TotalTime>
  <Pages>21</Pages>
  <Words>2081</Words>
  <Characters>11862</Characters>
  <Application>Microsoft Office Word</Application>
  <DocSecurity>0</DocSecurity>
  <Lines>98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PASQUALE AMBROSIO</cp:lastModifiedBy>
  <cp:revision>81</cp:revision>
  <dcterms:created xsi:type="dcterms:W3CDTF">2015-10-30T11:24:00Z</dcterms:created>
  <dcterms:modified xsi:type="dcterms:W3CDTF">2019-02-15T16:29:00Z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